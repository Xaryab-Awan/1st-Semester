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A9958" w14:textId="77777777" w:rsidR="00E361F3" w:rsidRDefault="00E361F3" w:rsidP="00E361F3">
      <w:pPr>
        <w:pStyle w:val="Title"/>
      </w:pPr>
    </w:p>
    <w:p w14:paraId="7679C7DE" w14:textId="77777777" w:rsidR="00E361F3" w:rsidRDefault="00E361F3" w:rsidP="00E361F3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1F3" w14:paraId="611A5EF1" w14:textId="77777777" w:rsidTr="00E361F3">
        <w:tc>
          <w:tcPr>
            <w:tcW w:w="4675" w:type="dxa"/>
          </w:tcPr>
          <w:p w14:paraId="38F57614" w14:textId="31475411" w:rsidR="00E361F3" w:rsidRDefault="0058123B" w:rsidP="00E361F3">
            <w:pPr>
              <w:pStyle w:val="Title"/>
            </w:pPr>
            <w:r>
              <w:t>CL1002</w:t>
            </w:r>
          </w:p>
          <w:sdt>
            <w:sdtPr>
              <w:rPr>
                <w:rStyle w:val="BookTitle"/>
                <w:b w:val="0"/>
                <w:bCs w:val="0"/>
                <w:i w:val="0"/>
                <w:iCs w:val="0"/>
                <w:spacing w:val="15"/>
              </w:rPr>
              <w:alias w:val="Subject"/>
              <w:tag w:val=""/>
              <w:id w:val="-349725361"/>
              <w:placeholder>
                <w:docPart w:val="DE085FC82A4344268234BE9559016C3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BBF9C6E" w14:textId="373E8D5C" w:rsidR="00E361F3" w:rsidRPr="00E361F3" w:rsidRDefault="0058123B" w:rsidP="00E361F3">
                <w:pPr>
                  <w:pStyle w:val="Subtitle"/>
                  <w:rPr>
                    <w:rStyle w:val="BookTitle"/>
                    <w:b w:val="0"/>
                    <w:bCs w:val="0"/>
                    <w:i w:val="0"/>
                    <w:iCs w:val="0"/>
                    <w:spacing w:val="15"/>
                  </w:rPr>
                </w:pPr>
                <w:r>
                  <w:rPr>
                    <w:rStyle w:val="BookTitle"/>
                    <w:b w:val="0"/>
                    <w:bCs w:val="0"/>
                    <w:i w:val="0"/>
                    <w:iCs w:val="0"/>
                    <w:spacing w:val="15"/>
                  </w:rPr>
                  <w:t>P</w:t>
                </w:r>
                <w:r>
                  <w:rPr>
                    <w:rStyle w:val="BookTitle"/>
                    <w:spacing w:val="15"/>
                  </w:rPr>
                  <w:t>rogramming Fundamentals Lab</w:t>
                </w:r>
              </w:p>
            </w:sdtContent>
          </w:sdt>
        </w:tc>
        <w:tc>
          <w:tcPr>
            <w:tcW w:w="4675" w:type="dxa"/>
          </w:tcPr>
          <w:p w14:paraId="40E10685" w14:textId="3E38473A" w:rsidR="00E361F3" w:rsidRDefault="00E361F3" w:rsidP="00524F6E">
            <w:pPr>
              <w:pStyle w:val="Title"/>
              <w:jc w:val="center"/>
            </w:pPr>
            <w:r>
              <w:t xml:space="preserve">Lab </w:t>
            </w:r>
            <w:sdt>
              <w:sdtPr>
                <w:alias w:val="Category"/>
                <w:tag w:val=""/>
                <w:id w:val="458387856"/>
                <w:placeholder>
                  <w:docPart w:val="D9835556384A43C2A7A6C990F435F52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41B9B">
                  <w:t>7</w:t>
                </w:r>
              </w:sdtContent>
            </w:sdt>
          </w:p>
          <w:sdt>
            <w:sdtPr>
              <w:alias w:val="Title"/>
              <w:tag w:val=""/>
              <w:id w:val="1923684307"/>
              <w:placeholder>
                <w:docPart w:val="EC62B28D51504127984F3AC7FD455E8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13C3FF00" w14:textId="5A324802" w:rsidR="00E361F3" w:rsidRDefault="00525D20" w:rsidP="00524F6E">
                <w:pPr>
                  <w:pStyle w:val="Subtitle"/>
                  <w:jc w:val="center"/>
                </w:pPr>
                <w:r>
                  <w:t>Introduction to Arrays, Loops with Arrays</w:t>
                </w:r>
              </w:p>
            </w:sdtContent>
          </w:sdt>
        </w:tc>
      </w:tr>
    </w:tbl>
    <w:p w14:paraId="4BB92961" w14:textId="77777777" w:rsidR="00306E08" w:rsidRDefault="00E361F3" w:rsidP="00E361F3">
      <w:pPr>
        <w:pStyle w:val="Heading1"/>
      </w:pPr>
      <w:r>
        <w:t>National University of Computer and Emerging Sciences</w:t>
      </w:r>
    </w:p>
    <w:p w14:paraId="1975424F" w14:textId="75E32EAC" w:rsidR="004C28DC" w:rsidRDefault="0058123B" w:rsidP="00E361F3">
      <w:r>
        <w:t>Fall 2024</w:t>
      </w:r>
    </w:p>
    <w:p w14:paraId="427DA2E5" w14:textId="77777777" w:rsidR="004C28DC" w:rsidRDefault="004C28DC">
      <w:r>
        <w:br w:type="page"/>
      </w:r>
    </w:p>
    <w:p w14:paraId="68DF0EFE" w14:textId="77777777" w:rsidR="00AE01B7" w:rsidRDefault="00AE01B7" w:rsidP="00AE01B7">
      <w:pPr>
        <w:pStyle w:val="Heading1"/>
      </w:pPr>
      <w:r>
        <w:lastRenderedPageBreak/>
        <w:t>Aims and Objectives</w:t>
      </w:r>
    </w:p>
    <w:p w14:paraId="051D8279" w14:textId="77777777" w:rsidR="0058123B" w:rsidRPr="0058123B" w:rsidRDefault="0058123B" w:rsidP="005812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Aims:</w:t>
      </w:r>
    </w:p>
    <w:p w14:paraId="58230132" w14:textId="77777777" w:rsidR="0058123B" w:rsidRPr="0058123B" w:rsidRDefault="0058123B" w:rsidP="0058123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Automating Repetitive Tasks:</w:t>
      </w:r>
    </w:p>
    <w:p w14:paraId="51F1BF91" w14:textId="77777777" w:rsidR="0058123B" w:rsidRPr="0058123B" w:rsidRDefault="0058123B" w:rsidP="0058123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eliminate manual repetition by automating repetitive tasks, making the code more efficient and easier to manage.</w:t>
      </w:r>
    </w:p>
    <w:p w14:paraId="424F06CD" w14:textId="77777777" w:rsidR="0058123B" w:rsidRPr="0058123B" w:rsidRDefault="0058123B" w:rsidP="0058123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Code Execution:</w:t>
      </w:r>
    </w:p>
    <w:p w14:paraId="6CC4BA3D" w14:textId="77777777" w:rsidR="0058123B" w:rsidRPr="0058123B" w:rsidRDefault="0058123B" w:rsidP="0058123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enhance the efficiency of programs by reducing the amount of code required for repeating operations, leading to faster execution.</w:t>
      </w:r>
    </w:p>
    <w:p w14:paraId="5229B935" w14:textId="77777777" w:rsidR="0058123B" w:rsidRPr="0058123B" w:rsidRDefault="0058123B" w:rsidP="0058123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 Code Readability and Maintainability:</w:t>
      </w:r>
    </w:p>
    <w:p w14:paraId="25B31A9F" w14:textId="77777777" w:rsidR="0058123B" w:rsidRPr="0058123B" w:rsidRDefault="0058123B" w:rsidP="0058123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improve the readability and maintainability of the code by using concise structures to handle repetitive processes rather than long, duplicated blocks of code.</w:t>
      </w:r>
    </w:p>
    <w:p w14:paraId="6310FC9B" w14:textId="77777777" w:rsidR="0058123B" w:rsidRPr="0058123B" w:rsidRDefault="0058123B" w:rsidP="0058123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 Flow Management:</w:t>
      </w:r>
    </w:p>
    <w:p w14:paraId="1DB7C504" w14:textId="77777777" w:rsidR="0058123B" w:rsidRPr="0058123B" w:rsidRDefault="0058123B" w:rsidP="0058123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give programmers more control over the flow of a program, allowing loops to repeatedly execute a block of code based on specified conditions.</w:t>
      </w:r>
    </w:p>
    <w:p w14:paraId="2E0DE3DA" w14:textId="77777777" w:rsidR="0058123B" w:rsidRPr="0058123B" w:rsidRDefault="0058123B" w:rsidP="0058123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Input Handling:</w:t>
      </w:r>
    </w:p>
    <w:p w14:paraId="65EADAEA" w14:textId="77777777" w:rsidR="0058123B" w:rsidRPr="0058123B" w:rsidRDefault="0058123B" w:rsidP="0058123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process dynamic inputs or continuously check conditions, allowing for flexible and adaptive behavior of programs, such as waiting for user input or processing a sequence of data elements.</w:t>
      </w:r>
    </w:p>
    <w:p w14:paraId="7DDD301A" w14:textId="77777777" w:rsidR="0058123B" w:rsidRPr="0058123B" w:rsidRDefault="0058123B" w:rsidP="0058123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Objectives:</w:t>
      </w:r>
    </w:p>
    <w:p w14:paraId="298B4145" w14:textId="77777777" w:rsidR="0058123B" w:rsidRPr="0058123B" w:rsidRDefault="0058123B" w:rsidP="0058123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Iterate Over Data Structures:</w:t>
      </w:r>
    </w:p>
    <w:p w14:paraId="5E53B63A" w14:textId="77777777" w:rsidR="0058123B" w:rsidRPr="0058123B" w:rsidRDefault="0058123B" w:rsidP="0058123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allow for iteration over data structures like arrays, linked lists, or any other collections without writing repetitive code for each element.</w:t>
      </w:r>
    </w:p>
    <w:p w14:paraId="4C82B7D2" w14:textId="77777777" w:rsidR="0058123B" w:rsidRPr="0058123B" w:rsidRDefault="0058123B" w:rsidP="0058123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Terminate on Specific Conditions:</w:t>
      </w:r>
    </w:p>
    <w:p w14:paraId="4DD2CA94" w14:textId="77777777" w:rsidR="0058123B" w:rsidRPr="0058123B" w:rsidRDefault="0058123B" w:rsidP="0058123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that loops execute only as long as a particular condition is met, allowing the program to halt the loop once the desired outcome is achieved.</w:t>
      </w:r>
    </w:p>
    <w:p w14:paraId="2AB2810F" w14:textId="77777777" w:rsidR="0058123B" w:rsidRPr="0058123B" w:rsidRDefault="0058123B" w:rsidP="0058123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 Code Complexity:</w:t>
      </w:r>
    </w:p>
    <w:p w14:paraId="1D0DE881" w14:textId="77777777" w:rsidR="0058123B" w:rsidRPr="0058123B" w:rsidRDefault="0058123B" w:rsidP="0058123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simplify complex operations by reducing the number of lines of code and providing a clean and logical way to repeat tasks.</w:t>
      </w:r>
    </w:p>
    <w:p w14:paraId="399D5E5A" w14:textId="77777777" w:rsidR="0058123B" w:rsidRPr="0058123B" w:rsidRDefault="0058123B" w:rsidP="0058123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Event-Driven Programming:</w:t>
      </w:r>
    </w:p>
    <w:p w14:paraId="65397317" w14:textId="77777777" w:rsidR="0058123B" w:rsidRPr="0058123B" w:rsidRDefault="0058123B" w:rsidP="0058123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enable continuous event-checking mechanisms in real-time applications where the program needs to monitor inputs, actions, or other triggers without terminating.</w:t>
      </w:r>
    </w:p>
    <w:p w14:paraId="680135BC" w14:textId="77777777" w:rsidR="0058123B" w:rsidRPr="0058123B" w:rsidRDefault="0058123B" w:rsidP="0058123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 Program Execution:</w:t>
      </w:r>
    </w:p>
    <w:p w14:paraId="11775B38" w14:textId="6DCC31CB" w:rsidR="0058123B" w:rsidRDefault="0058123B" w:rsidP="0058123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offer flexible programming control by allowing loops to start, continue, or terminate at any point based on the evaluation of conditions (e.g., using break, continue statements).</w:t>
      </w:r>
    </w:p>
    <w:p w14:paraId="353FDB48" w14:textId="6FA93BFC" w:rsidR="0058123B" w:rsidRPr="0058123B" w:rsidRDefault="0058123B" w:rsidP="0058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C6F43F8" w14:textId="2EE3AE89" w:rsidR="00A1274A" w:rsidRDefault="00481D35" w:rsidP="00481D35">
      <w:pPr>
        <w:pStyle w:val="Heading1"/>
      </w:pPr>
      <w:r>
        <w:lastRenderedPageBreak/>
        <w:t>Arrays in C</w:t>
      </w:r>
    </w:p>
    <w:p w14:paraId="5667467C" w14:textId="77777777" w:rsidR="00481D35" w:rsidRPr="00481D35" w:rsidRDefault="00481D35" w:rsidP="00481D35">
      <w:r w:rsidRPr="00481D35">
        <w:t>An array in C is a collection of elements of the same data type stored in contiguous memory locations. A single-dimensional array, often referred to as a linear array, is the simplest form of an array. It is essentially a list of elements that can be accessed by a single index.</w:t>
      </w:r>
    </w:p>
    <w:p w14:paraId="5307DA0A" w14:textId="77777777" w:rsidR="00481D35" w:rsidRPr="00481D35" w:rsidRDefault="00481D35" w:rsidP="00481D35">
      <w:pPr>
        <w:rPr>
          <w:b/>
          <w:bCs/>
        </w:rPr>
      </w:pPr>
      <w:r w:rsidRPr="00481D35">
        <w:rPr>
          <w:b/>
          <w:bCs/>
        </w:rPr>
        <w:t>Declaring a Single-Dimensional Array in C</w:t>
      </w:r>
    </w:p>
    <w:p w14:paraId="6F44870C" w14:textId="77777777" w:rsidR="00481D35" w:rsidRPr="00481D35" w:rsidRDefault="00481D35" w:rsidP="00481D35">
      <w:r w:rsidRPr="00481D35">
        <w:t>To declare a single-dimensional array in C, you use the following syntax:</w:t>
      </w:r>
    </w:p>
    <w:p w14:paraId="4E06AA0C" w14:textId="79CF7671" w:rsidR="00481D35" w:rsidRDefault="00481D35" w:rsidP="00481D35">
      <w:pPr>
        <w:pStyle w:val="CODE"/>
        <w:numPr>
          <w:ilvl w:val="0"/>
          <w:numId w:val="26"/>
        </w:numPr>
      </w:pPr>
      <w:r w:rsidRPr="00481D35">
        <w:t>data_type array_name[array_size];</w:t>
      </w:r>
      <w:r w:rsidR="005754AD">
        <w:t xml:space="preserve"> //Uninitialized</w:t>
      </w:r>
    </w:p>
    <w:p w14:paraId="3FA2BAA7" w14:textId="58B33C80" w:rsidR="005754AD" w:rsidRDefault="005754AD" w:rsidP="00481D35">
      <w:pPr>
        <w:pStyle w:val="CODE"/>
        <w:numPr>
          <w:ilvl w:val="0"/>
          <w:numId w:val="26"/>
        </w:numPr>
      </w:pPr>
      <w:r>
        <w:t>data_type array_name[array_size]={initialization list}</w:t>
      </w:r>
    </w:p>
    <w:p w14:paraId="51A4C7B5" w14:textId="77777777" w:rsidR="00481D35" w:rsidRPr="00481D35" w:rsidRDefault="00481D35" w:rsidP="00481D35">
      <w:r w:rsidRPr="00481D35">
        <w:t>Where:</w:t>
      </w:r>
    </w:p>
    <w:p w14:paraId="398E3A2E" w14:textId="77777777" w:rsidR="00481D35" w:rsidRPr="00481D35" w:rsidRDefault="00481D35" w:rsidP="00481D35">
      <w:pPr>
        <w:numPr>
          <w:ilvl w:val="0"/>
          <w:numId w:val="27"/>
        </w:numPr>
      </w:pPr>
      <w:r w:rsidRPr="00481D35">
        <w:t>data_type is the type of data the array will store (e.g., int, float, char).</w:t>
      </w:r>
    </w:p>
    <w:p w14:paraId="205ABEDF" w14:textId="77777777" w:rsidR="00481D35" w:rsidRPr="00481D35" w:rsidRDefault="00481D35" w:rsidP="00481D35">
      <w:pPr>
        <w:numPr>
          <w:ilvl w:val="0"/>
          <w:numId w:val="27"/>
        </w:numPr>
      </w:pPr>
      <w:r w:rsidRPr="00481D35">
        <w:t>array_name is the name of the array.</w:t>
      </w:r>
    </w:p>
    <w:p w14:paraId="76E6B1C0" w14:textId="00E87332" w:rsidR="005754AD" w:rsidRDefault="00481D35" w:rsidP="005754AD">
      <w:pPr>
        <w:numPr>
          <w:ilvl w:val="0"/>
          <w:numId w:val="27"/>
        </w:numPr>
      </w:pPr>
      <w:r w:rsidRPr="00481D35">
        <w:t>array_size is the number of elements in the array.</w:t>
      </w:r>
    </w:p>
    <w:p w14:paraId="0F58D235" w14:textId="10F878B9" w:rsidR="005754AD" w:rsidRDefault="005754AD" w:rsidP="005754AD">
      <w:pPr>
        <w:pStyle w:val="Heading1"/>
      </w:pPr>
      <w:r>
        <w:t xml:space="preserve">Interpretation </w:t>
      </w:r>
    </w:p>
    <w:p w14:paraId="335B2D1C" w14:textId="317B93FD" w:rsidR="005754AD" w:rsidRDefault="005754AD" w:rsidP="005754AD">
      <w:r>
        <w:t>The general uninitialized array declaration allocates storage space for array aname consisting of size memory</w:t>
      </w:r>
      <w:r>
        <w:t xml:space="preserve"> </w:t>
      </w:r>
      <w:r>
        <w:t>cells.</w:t>
      </w:r>
    </w:p>
    <w:p w14:paraId="2B5D9237" w14:textId="6CE90CC7" w:rsidR="005754AD" w:rsidRDefault="005754AD" w:rsidP="005754AD">
      <w:r>
        <w:t>● Each memory cell can store one data item whose data type is specified by element-type (i.e., double, int , or char).</w:t>
      </w:r>
    </w:p>
    <w:p w14:paraId="2053A00D" w14:textId="439C0D27" w:rsidR="005754AD" w:rsidRDefault="005754AD" w:rsidP="005754AD">
      <w:r>
        <w:t>● The individual array elements are referenced by the subscripted variables aname [0] , aname [1] , . . , aname [size −1] .</w:t>
      </w:r>
    </w:p>
    <w:p w14:paraId="5F57338E" w14:textId="33E9A5F4" w:rsidR="005754AD" w:rsidRDefault="005754AD" w:rsidP="005754AD">
      <w:r>
        <w:t>● A constant expression of type int is used to specify an array’s size . In the initialized array declaration shown, the</w:t>
      </w:r>
      <w:r>
        <w:t xml:space="preserve"> </w:t>
      </w:r>
      <w:r>
        <w:t>size shown in brackets is optional since the array’s size can also be indicated by the length of the initialization list</w:t>
      </w:r>
      <w:r>
        <w:t>.</w:t>
      </w:r>
    </w:p>
    <w:p w14:paraId="2F61C892" w14:textId="77777777" w:rsidR="005754AD" w:rsidRDefault="005754AD" w:rsidP="005754AD">
      <w:r>
        <w:t>● The initialization list consists of constant expressions of the appropriate element-type separated by commas.</w:t>
      </w:r>
    </w:p>
    <w:p w14:paraId="46B74649" w14:textId="57C9DBDC" w:rsidR="005754AD" w:rsidRDefault="005754AD" w:rsidP="005754AD">
      <w:r>
        <w:t>● Element 0 of the array being initialized is set to the first entry in the initialization list , element 1 to the second</w:t>
      </w:r>
      <w:r>
        <w:t xml:space="preserve"> </w:t>
      </w:r>
      <w:r>
        <w:t>and so forth.</w:t>
      </w:r>
    </w:p>
    <w:p w14:paraId="25E831C3" w14:textId="1FFCC641" w:rsidR="005754AD" w:rsidRDefault="005754AD" w:rsidP="005754AD">
      <w:r>
        <w:br w:type="page"/>
      </w:r>
    </w:p>
    <w:p w14:paraId="5FB2CB25" w14:textId="7AFB6768" w:rsidR="005754AD" w:rsidRDefault="005754AD" w:rsidP="005754AD">
      <w:pPr>
        <w:pStyle w:val="Heading1"/>
      </w:pPr>
      <w:r>
        <w:lastRenderedPageBreak/>
        <w:t>Memory Representation</w:t>
      </w:r>
    </w:p>
    <w:p w14:paraId="3577FCDA" w14:textId="23B3CC95" w:rsidR="005754AD" w:rsidRDefault="005754AD" w:rsidP="005754AD">
      <w:r>
        <w:t>All arrays consist of contiguous memory locations. The lowest address corresponds to the first element and the</w:t>
      </w:r>
      <w:r>
        <w:t xml:space="preserve"> </w:t>
      </w:r>
      <w:r>
        <w:t>highest address to the last element.</w:t>
      </w:r>
    </w:p>
    <w:p w14:paraId="23A9033E" w14:textId="6D512669" w:rsidR="005754AD" w:rsidRDefault="005754AD" w:rsidP="005754AD">
      <w:pPr>
        <w:jc w:val="center"/>
      </w:pPr>
      <w:r w:rsidRPr="005754AD">
        <w:drawing>
          <wp:inline distT="0" distB="0" distL="0" distR="0" wp14:anchorId="5D3B6B66" wp14:editId="66F49C69">
            <wp:extent cx="4844415" cy="2655736"/>
            <wp:effectExtent l="0" t="0" r="0" b="0"/>
            <wp:docPr id="205966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60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749" cy="26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6A34" w14:textId="18A0D9BB" w:rsidR="005754AD" w:rsidRPr="005754AD" w:rsidRDefault="005754AD" w:rsidP="005754AD">
      <w:pPr>
        <w:jc w:val="center"/>
      </w:pPr>
      <w:r>
        <w:t>Figure 1. Memory Representation of an Array</w:t>
      </w:r>
    </w:p>
    <w:p w14:paraId="56F48B31" w14:textId="311108EF" w:rsidR="00481D35" w:rsidRDefault="00481D35" w:rsidP="00481D35">
      <w:pPr>
        <w:pStyle w:val="Heading1"/>
      </w:pPr>
      <w:r>
        <w:t xml:space="preserve">Example </w:t>
      </w:r>
      <w:r w:rsidR="005754AD">
        <w:t>1</w:t>
      </w:r>
    </w:p>
    <w:p w14:paraId="6E5CE0FE" w14:textId="77777777" w:rsidR="00481D35" w:rsidRDefault="00481D35" w:rsidP="00481D35">
      <w:pPr>
        <w:pStyle w:val="CODE"/>
        <w:numPr>
          <w:ilvl w:val="0"/>
          <w:numId w:val="28"/>
        </w:numPr>
      </w:pPr>
      <w:r>
        <w:t>#include &lt;stdio.h&gt;</w:t>
      </w:r>
    </w:p>
    <w:p w14:paraId="7C306456" w14:textId="77777777" w:rsidR="00481D35" w:rsidRDefault="00481D35" w:rsidP="00481D35">
      <w:pPr>
        <w:pStyle w:val="CODE"/>
      </w:pPr>
    </w:p>
    <w:p w14:paraId="67861F04" w14:textId="77777777" w:rsidR="00481D35" w:rsidRDefault="00481D35" w:rsidP="00481D35">
      <w:pPr>
        <w:pStyle w:val="CODE"/>
      </w:pPr>
      <w:r>
        <w:t>int main() {</w:t>
      </w:r>
    </w:p>
    <w:p w14:paraId="1F60CC53" w14:textId="77777777" w:rsidR="00481D35" w:rsidRDefault="00481D35" w:rsidP="00481D35">
      <w:pPr>
        <w:pStyle w:val="CODE"/>
      </w:pPr>
      <w:r>
        <w:t xml:space="preserve">    // Declaring an array of integers with 5 elements</w:t>
      </w:r>
    </w:p>
    <w:p w14:paraId="5F8B46E5" w14:textId="77777777" w:rsidR="00481D35" w:rsidRDefault="00481D35" w:rsidP="00481D35">
      <w:pPr>
        <w:pStyle w:val="CODE"/>
      </w:pPr>
      <w:r>
        <w:t xml:space="preserve">    int numbers[5] = {10, 20, 30, 40, 50};</w:t>
      </w:r>
    </w:p>
    <w:p w14:paraId="7D2BA89D" w14:textId="77777777" w:rsidR="00481D35" w:rsidRDefault="00481D35" w:rsidP="00481D35">
      <w:pPr>
        <w:pStyle w:val="CODE"/>
      </w:pPr>
      <w:r>
        <w:t xml:space="preserve">    </w:t>
      </w:r>
    </w:p>
    <w:p w14:paraId="0EF07EAF" w14:textId="77777777" w:rsidR="00481D35" w:rsidRDefault="00481D35" w:rsidP="00481D35">
      <w:pPr>
        <w:pStyle w:val="CODE"/>
      </w:pPr>
      <w:r>
        <w:t xml:space="preserve">    // Accessing array elements</w:t>
      </w:r>
    </w:p>
    <w:p w14:paraId="3B38A590" w14:textId="77777777" w:rsidR="00481D35" w:rsidRDefault="00481D35" w:rsidP="00481D35">
      <w:pPr>
        <w:pStyle w:val="CODE"/>
      </w:pPr>
      <w:r>
        <w:t xml:space="preserve">    for (int i = 0; i &lt; 5; i++) {</w:t>
      </w:r>
    </w:p>
    <w:p w14:paraId="073462AD" w14:textId="77777777" w:rsidR="00481D35" w:rsidRDefault="00481D35" w:rsidP="00481D35">
      <w:pPr>
        <w:pStyle w:val="CODE"/>
      </w:pPr>
      <w:r>
        <w:t xml:space="preserve">        printf("numbers[%d] = %d\n", i, numbers[i]);</w:t>
      </w:r>
    </w:p>
    <w:p w14:paraId="7FBA46C2" w14:textId="77777777" w:rsidR="00481D35" w:rsidRDefault="00481D35" w:rsidP="00481D35">
      <w:pPr>
        <w:pStyle w:val="CODE"/>
      </w:pPr>
      <w:r>
        <w:t xml:space="preserve">    }</w:t>
      </w:r>
    </w:p>
    <w:p w14:paraId="28397E5C" w14:textId="77777777" w:rsidR="00481D35" w:rsidRDefault="00481D35" w:rsidP="00481D35">
      <w:pPr>
        <w:pStyle w:val="CODE"/>
      </w:pPr>
    </w:p>
    <w:p w14:paraId="40B148E4" w14:textId="77777777" w:rsidR="00481D35" w:rsidRDefault="00481D35" w:rsidP="00481D35">
      <w:pPr>
        <w:pStyle w:val="CODE"/>
      </w:pPr>
      <w:r>
        <w:t xml:space="preserve">    return 0;</w:t>
      </w:r>
    </w:p>
    <w:p w14:paraId="0C71361F" w14:textId="6C4638E1" w:rsidR="00481D35" w:rsidRDefault="00481D35" w:rsidP="00481D35">
      <w:pPr>
        <w:pStyle w:val="CODE"/>
      </w:pPr>
      <w:r>
        <w:t>}</w:t>
      </w:r>
    </w:p>
    <w:p w14:paraId="57659259" w14:textId="77777777" w:rsidR="00481D35" w:rsidRPr="00481D35" w:rsidRDefault="00481D35" w:rsidP="00481D35">
      <w:pPr>
        <w:rPr>
          <w:b/>
          <w:bCs/>
        </w:rPr>
      </w:pPr>
      <w:r w:rsidRPr="00481D35">
        <w:rPr>
          <w:b/>
          <w:bCs/>
        </w:rPr>
        <w:t>Key Points:</w:t>
      </w:r>
    </w:p>
    <w:p w14:paraId="6EAC5358" w14:textId="77777777" w:rsidR="00481D35" w:rsidRPr="00481D35" w:rsidRDefault="00481D35" w:rsidP="00481D35">
      <w:pPr>
        <w:numPr>
          <w:ilvl w:val="0"/>
          <w:numId w:val="29"/>
        </w:numPr>
      </w:pPr>
      <w:r w:rsidRPr="00481D35">
        <w:rPr>
          <w:b/>
          <w:bCs/>
        </w:rPr>
        <w:t>Indexing</w:t>
      </w:r>
      <w:r w:rsidRPr="00481D35">
        <w:t>: The index of the array starts from 0. For example, numbers[0] refers to the first element, and numbers[4] refers to the last element in an array of 5 elements.</w:t>
      </w:r>
    </w:p>
    <w:p w14:paraId="64065033" w14:textId="77777777" w:rsidR="00481D35" w:rsidRPr="00481D35" w:rsidRDefault="00481D35" w:rsidP="00481D35">
      <w:pPr>
        <w:numPr>
          <w:ilvl w:val="0"/>
          <w:numId w:val="29"/>
        </w:numPr>
      </w:pPr>
      <w:r w:rsidRPr="00481D35">
        <w:rPr>
          <w:b/>
          <w:bCs/>
        </w:rPr>
        <w:t>Initialization</w:t>
      </w:r>
      <w:r w:rsidRPr="00481D35">
        <w:t>: You can initialize an array at the time of declaration, as shown in the example. If not, the array elements will contain garbage values unless explicitly initialized.</w:t>
      </w:r>
    </w:p>
    <w:p w14:paraId="613FB0D5" w14:textId="65B18FF9" w:rsidR="00835A70" w:rsidRDefault="00481D35" w:rsidP="00481D35">
      <w:pPr>
        <w:numPr>
          <w:ilvl w:val="0"/>
          <w:numId w:val="29"/>
        </w:numPr>
      </w:pPr>
      <w:r w:rsidRPr="00481D35">
        <w:rPr>
          <w:b/>
          <w:bCs/>
        </w:rPr>
        <w:t>Accessing Elements</w:t>
      </w:r>
      <w:r w:rsidRPr="00481D35">
        <w:t>: Array elements are accessed using the index, as shown in the printf statement of the example.</w:t>
      </w:r>
    </w:p>
    <w:p w14:paraId="1E5CB5A7" w14:textId="102A8B88" w:rsidR="00481D35" w:rsidRPr="00481D35" w:rsidRDefault="00835A70" w:rsidP="00835A70">
      <w:r>
        <w:br w:type="page"/>
      </w:r>
    </w:p>
    <w:p w14:paraId="7E0048C9" w14:textId="4676F402" w:rsidR="00481D35" w:rsidRPr="00481D35" w:rsidRDefault="00481D35" w:rsidP="00481D35">
      <w:pPr>
        <w:pStyle w:val="Heading1"/>
      </w:pPr>
      <w:r>
        <w:lastRenderedPageBreak/>
        <w:t xml:space="preserve">Example </w:t>
      </w:r>
      <w:r w:rsidR="005754AD">
        <w:t>2</w:t>
      </w:r>
    </w:p>
    <w:p w14:paraId="767067C3" w14:textId="48AAEADC" w:rsidR="00481D35" w:rsidRDefault="00481D35" w:rsidP="00481D35">
      <w:r w:rsidRPr="00481D35">
        <w:rPr>
          <w:b/>
          <w:bCs/>
        </w:rPr>
        <w:t>Array length</w:t>
      </w:r>
      <w:r w:rsidRPr="00481D35">
        <w:t>: You need to specify the size of the array at compile time, or you can calculate it like this:</w:t>
      </w:r>
    </w:p>
    <w:p w14:paraId="220F3F4E" w14:textId="1446A254" w:rsidR="00481D35" w:rsidRDefault="00481D35" w:rsidP="00481D35">
      <w:pPr>
        <w:pStyle w:val="CODE"/>
        <w:numPr>
          <w:ilvl w:val="0"/>
          <w:numId w:val="30"/>
        </w:numPr>
      </w:pPr>
      <w:r w:rsidRPr="00481D35">
        <w:t>int size = sizeof(array_name) / sizeof(array_name[0]);</w:t>
      </w:r>
    </w:p>
    <w:p w14:paraId="7781A261" w14:textId="0099DF80" w:rsidR="00481D35" w:rsidRDefault="00481D35" w:rsidP="00481D35">
      <w:r>
        <w:t>This is useful if you want to traverse a user defined array but do not know the actual size of the array.</w:t>
      </w:r>
    </w:p>
    <w:p w14:paraId="78DB89A3" w14:textId="77777777" w:rsidR="00481D35" w:rsidRPr="00481D35" w:rsidRDefault="00481D35" w:rsidP="00481D35">
      <w:r w:rsidRPr="00481D35">
        <w:rPr>
          <w:b/>
          <w:bCs/>
        </w:rPr>
        <w:t>Modifying elements</w:t>
      </w:r>
      <w:r w:rsidRPr="00481D35">
        <w:t>: You can assign new values to specific elements by referring to their index:</w:t>
      </w:r>
    </w:p>
    <w:p w14:paraId="22EA48A5" w14:textId="77777777" w:rsidR="00481D35" w:rsidRPr="00481D35" w:rsidRDefault="00481D35" w:rsidP="00481D35">
      <w:pPr>
        <w:pStyle w:val="CODE"/>
        <w:numPr>
          <w:ilvl w:val="0"/>
          <w:numId w:val="33"/>
        </w:numPr>
      </w:pPr>
      <w:r w:rsidRPr="00481D35">
        <w:t>numbers[2] = 60;  // Changes the 3rd element to 60</w:t>
      </w:r>
    </w:p>
    <w:p w14:paraId="25BF8F90" w14:textId="640EEA03" w:rsidR="00481D35" w:rsidRDefault="00481D35" w:rsidP="00481D35">
      <w:r>
        <w:t>Here we are changing the index 2 value which the 3rd element in the array from 30 to 60</w:t>
      </w:r>
    </w:p>
    <w:p w14:paraId="15D257F0" w14:textId="5A0264A2" w:rsidR="00481D35" w:rsidRDefault="005754AD" w:rsidP="00481D35">
      <w:pPr>
        <w:pStyle w:val="Heading1"/>
      </w:pPr>
      <w:r>
        <w:t>Character Array</w:t>
      </w:r>
    </w:p>
    <w:p w14:paraId="1DB1C091" w14:textId="7F7DA0FD" w:rsidR="00481D35" w:rsidRPr="00481D35" w:rsidRDefault="00481D35" w:rsidP="00481D35">
      <w:pPr>
        <w:pStyle w:val="NormalWeb"/>
        <w:rPr>
          <w:rFonts w:eastAsia="Times New Roman"/>
          <w:kern w:val="0"/>
          <w14:ligatures w14:val="none"/>
        </w:rPr>
      </w:pPr>
      <w:r w:rsidRPr="00481D35">
        <w:rPr>
          <w:rFonts w:eastAsia="Times New Roman"/>
          <w:kern w:val="0"/>
          <w14:ligatures w14:val="none"/>
        </w:rPr>
        <w:t>A character array in C is an array that stores a sequence of characters. It is commonly used for working with strings, which are essentially arrays of characters ending with a null terminator (</w:t>
      </w:r>
      <w:r w:rsidRPr="00481D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'\0'</w:t>
      </w:r>
      <w:r w:rsidRPr="00481D35">
        <w:rPr>
          <w:rFonts w:eastAsia="Times New Roman"/>
          <w:kern w:val="0"/>
          <w14:ligatures w14:val="none"/>
        </w:rPr>
        <w:t>).</w:t>
      </w:r>
    </w:p>
    <w:p w14:paraId="47353DA9" w14:textId="77777777" w:rsidR="00481D35" w:rsidRPr="00481D35" w:rsidRDefault="00481D35" w:rsidP="00481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D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Declaring and Initializing a Character Array</w:t>
      </w:r>
    </w:p>
    <w:p w14:paraId="53862EF0" w14:textId="77777777" w:rsidR="00481D35" w:rsidRDefault="00481D35" w:rsidP="00481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character array can be declared and initialized in multiple ways. Here are some common methods:</w:t>
      </w:r>
    </w:p>
    <w:p w14:paraId="0D5E0DBC" w14:textId="7F03E571" w:rsidR="00481D35" w:rsidRDefault="00481D35" w:rsidP="00481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1D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Declaration without Initialization:</w:t>
      </w:r>
    </w:p>
    <w:p w14:paraId="5AA7A2E5" w14:textId="70461671" w:rsidR="00481D35" w:rsidRDefault="00481D35" w:rsidP="00481D35">
      <w:pPr>
        <w:pStyle w:val="CODE"/>
        <w:numPr>
          <w:ilvl w:val="0"/>
          <w:numId w:val="32"/>
        </w:numPr>
      </w:pPr>
      <w:r w:rsidRPr="00481D35">
        <w:t>char str[10]; // Array to store up to 9 characters, leaving space for the null terminator</w:t>
      </w:r>
    </w:p>
    <w:p w14:paraId="3598E9A7" w14:textId="77777777" w:rsidR="00481D35" w:rsidRDefault="00481D35" w:rsidP="00481D35"/>
    <w:p w14:paraId="5CBD1458" w14:textId="77777777" w:rsidR="00481D35" w:rsidRPr="00481D35" w:rsidRDefault="00481D35" w:rsidP="00481D35">
      <w:pPr>
        <w:rPr>
          <w:b/>
          <w:bCs/>
        </w:rPr>
      </w:pPr>
      <w:r w:rsidRPr="00481D35">
        <w:rPr>
          <w:b/>
          <w:bCs/>
        </w:rPr>
        <w:t>Declaration with Initialization:</w:t>
      </w:r>
    </w:p>
    <w:p w14:paraId="5CC25214" w14:textId="77777777" w:rsidR="00481D35" w:rsidRPr="00481D35" w:rsidRDefault="00481D35" w:rsidP="00481D35">
      <w:r w:rsidRPr="00481D35">
        <w:t>You can initialize a character array in two ways:</w:t>
      </w:r>
    </w:p>
    <w:p w14:paraId="25D3A880" w14:textId="77777777" w:rsidR="00481D35" w:rsidRPr="00481D35" w:rsidRDefault="00481D35" w:rsidP="00481D35">
      <w:r w:rsidRPr="00481D35">
        <w:rPr>
          <w:b/>
          <w:bCs/>
        </w:rPr>
        <w:t>a) Using individual characters:</w:t>
      </w:r>
    </w:p>
    <w:p w14:paraId="3CC71825" w14:textId="49312539" w:rsidR="00481D35" w:rsidRDefault="00481D35" w:rsidP="00481D35">
      <w:pPr>
        <w:pStyle w:val="CODE"/>
      </w:pPr>
      <w:r w:rsidRPr="00481D35">
        <w:t>char str[6] = {'H', 'e', 'l', 'l', 'o', '\0'};</w:t>
      </w:r>
    </w:p>
    <w:p w14:paraId="04B85AE9" w14:textId="77777777" w:rsidR="00835A70" w:rsidRDefault="00835A70" w:rsidP="00835A70">
      <w:pPr>
        <w:ind w:left="1080"/>
      </w:pPr>
      <w:r w:rsidRPr="00835A70">
        <w:t>Here, the last element is the null terminator '\0' to indicate the end of the string.</w:t>
      </w:r>
    </w:p>
    <w:p w14:paraId="0733AEDA" w14:textId="2F8446D5" w:rsidR="00835A70" w:rsidRPr="00835A70" w:rsidRDefault="00835A70" w:rsidP="00835A70">
      <w:pPr>
        <w:rPr>
          <w:b/>
          <w:bCs/>
        </w:rPr>
      </w:pPr>
      <w:r w:rsidRPr="00835A70">
        <w:rPr>
          <w:b/>
          <w:bCs/>
        </w:rPr>
        <w:t>b) Using a string literal:</w:t>
      </w:r>
    </w:p>
    <w:p w14:paraId="77C5092B" w14:textId="599EB7AA" w:rsidR="00835A70" w:rsidRDefault="00835A70" w:rsidP="00835A70">
      <w:pPr>
        <w:pStyle w:val="CODE"/>
      </w:pPr>
      <w:r w:rsidRPr="00835A70">
        <w:t>char str[6] = "Hello";</w:t>
      </w:r>
    </w:p>
    <w:p w14:paraId="4B3375B6" w14:textId="77777777" w:rsidR="00835A70" w:rsidRDefault="00835A70" w:rsidP="00835A70">
      <w:pPr>
        <w:ind w:left="1080"/>
      </w:pPr>
      <w:r w:rsidRPr="00835A70">
        <w:t>C automatically adds the null terminator at the end of the string.</w:t>
      </w:r>
    </w:p>
    <w:p w14:paraId="308F9B7D" w14:textId="77777777" w:rsidR="00835A70" w:rsidRDefault="00835A70" w:rsidP="00835A70">
      <w:pPr>
        <w:rPr>
          <w:b/>
          <w:bCs/>
        </w:rPr>
      </w:pPr>
    </w:p>
    <w:p w14:paraId="6CF7C9CC" w14:textId="77777777" w:rsidR="00835A70" w:rsidRDefault="00835A70" w:rsidP="00835A70">
      <w:pPr>
        <w:rPr>
          <w:b/>
          <w:bCs/>
        </w:rPr>
      </w:pPr>
    </w:p>
    <w:p w14:paraId="59E7F1AA" w14:textId="104CCA41" w:rsidR="00835A70" w:rsidRPr="00835A70" w:rsidRDefault="00835A70" w:rsidP="00835A70">
      <w:pPr>
        <w:pStyle w:val="Heading1"/>
      </w:pPr>
      <w:r w:rsidRPr="00835A70">
        <w:lastRenderedPageBreak/>
        <w:t>Accessing and Modifying Character Arrays</w:t>
      </w:r>
    </w:p>
    <w:p w14:paraId="322EFFD8" w14:textId="77777777" w:rsidR="00835A70" w:rsidRPr="00835A70" w:rsidRDefault="00835A70" w:rsidP="00835A70">
      <w:pPr>
        <w:rPr>
          <w:b/>
          <w:bCs/>
        </w:rPr>
      </w:pPr>
      <w:r w:rsidRPr="00835A70">
        <w:rPr>
          <w:b/>
          <w:bCs/>
        </w:rPr>
        <w:t>Accessing Elements</w:t>
      </w:r>
    </w:p>
    <w:p w14:paraId="5019C953" w14:textId="77777777" w:rsidR="00835A70" w:rsidRPr="00835A70" w:rsidRDefault="00835A70" w:rsidP="00835A70">
      <w:r w:rsidRPr="00835A70">
        <w:t>You can access individual characters in a character array using indexing, just like with any other array.</w:t>
      </w:r>
    </w:p>
    <w:p w14:paraId="77C57453" w14:textId="77777777" w:rsidR="00835A70" w:rsidRDefault="00835A70" w:rsidP="00835A70">
      <w:pPr>
        <w:pStyle w:val="CODE"/>
      </w:pPr>
      <w:r>
        <w:t>#include &lt;stdio.h&gt;</w:t>
      </w:r>
    </w:p>
    <w:p w14:paraId="6D0C9B2C" w14:textId="77777777" w:rsidR="00835A70" w:rsidRDefault="00835A70" w:rsidP="00835A70">
      <w:pPr>
        <w:pStyle w:val="CODE"/>
      </w:pPr>
    </w:p>
    <w:p w14:paraId="17A9CD1D" w14:textId="77777777" w:rsidR="00835A70" w:rsidRDefault="00835A70" w:rsidP="00835A70">
      <w:pPr>
        <w:pStyle w:val="CODE"/>
      </w:pPr>
      <w:r>
        <w:t>int main() {</w:t>
      </w:r>
    </w:p>
    <w:p w14:paraId="682E9B30" w14:textId="77777777" w:rsidR="00835A70" w:rsidRDefault="00835A70" w:rsidP="00835A70">
      <w:pPr>
        <w:pStyle w:val="CODE"/>
      </w:pPr>
      <w:r>
        <w:t xml:space="preserve">    char str[] = "Hello";</w:t>
      </w:r>
    </w:p>
    <w:p w14:paraId="5F046F7B" w14:textId="77777777" w:rsidR="00835A70" w:rsidRDefault="00835A70" w:rsidP="00835A70">
      <w:pPr>
        <w:pStyle w:val="CODE"/>
      </w:pPr>
    </w:p>
    <w:p w14:paraId="4835A2DE" w14:textId="77777777" w:rsidR="00835A70" w:rsidRDefault="00835A70" w:rsidP="00835A70">
      <w:pPr>
        <w:pStyle w:val="CODE"/>
      </w:pPr>
      <w:r>
        <w:t xml:space="preserve">    // Accessing and printing each character</w:t>
      </w:r>
    </w:p>
    <w:p w14:paraId="4CB5E8AD" w14:textId="77777777" w:rsidR="00835A70" w:rsidRDefault="00835A70" w:rsidP="00835A70">
      <w:pPr>
        <w:pStyle w:val="CODE"/>
      </w:pPr>
      <w:r>
        <w:t xml:space="preserve">    for (int i = 0; i &lt; 5; i++) {</w:t>
      </w:r>
    </w:p>
    <w:p w14:paraId="79AC205E" w14:textId="77777777" w:rsidR="00835A70" w:rsidRDefault="00835A70" w:rsidP="00835A70">
      <w:pPr>
        <w:pStyle w:val="CODE"/>
      </w:pPr>
      <w:r>
        <w:t xml:space="preserve">        printf("Character at index %d: %c\n", i, str[i]);</w:t>
      </w:r>
    </w:p>
    <w:p w14:paraId="5B62A916" w14:textId="77777777" w:rsidR="00835A70" w:rsidRDefault="00835A70" w:rsidP="00835A70">
      <w:pPr>
        <w:pStyle w:val="CODE"/>
      </w:pPr>
      <w:r>
        <w:t xml:space="preserve">    }</w:t>
      </w:r>
    </w:p>
    <w:p w14:paraId="4D6540CF" w14:textId="4AA76F32" w:rsidR="00835A70" w:rsidRDefault="00835A70" w:rsidP="00835A70">
      <w:pPr>
        <w:pStyle w:val="CODE"/>
      </w:pPr>
      <w:r>
        <w:tab/>
        <w:t>str[0]=’J’;</w:t>
      </w:r>
    </w:p>
    <w:p w14:paraId="3D6DFB03" w14:textId="77777777" w:rsidR="00835A70" w:rsidRDefault="00835A70" w:rsidP="00835A70">
      <w:pPr>
        <w:pStyle w:val="CODE"/>
      </w:pPr>
      <w:r>
        <w:t xml:space="preserve">    for (int i = 0; i &lt; 5; i++) {</w:t>
      </w:r>
    </w:p>
    <w:p w14:paraId="3F436813" w14:textId="77777777" w:rsidR="00835A70" w:rsidRDefault="00835A70" w:rsidP="00835A70">
      <w:pPr>
        <w:pStyle w:val="CODE"/>
      </w:pPr>
      <w:r>
        <w:t xml:space="preserve">        printf("Character at index %d: %c\n", i, str[i]);</w:t>
      </w:r>
    </w:p>
    <w:p w14:paraId="17FC6D68" w14:textId="77777777" w:rsidR="00835A70" w:rsidRDefault="00835A70" w:rsidP="00835A70">
      <w:pPr>
        <w:pStyle w:val="CODE"/>
      </w:pPr>
      <w:r>
        <w:t xml:space="preserve">    }</w:t>
      </w:r>
    </w:p>
    <w:p w14:paraId="0082C734" w14:textId="49FDF3B7" w:rsidR="00835A70" w:rsidRDefault="00835A70" w:rsidP="00835A70">
      <w:pPr>
        <w:pStyle w:val="CODE"/>
      </w:pPr>
    </w:p>
    <w:p w14:paraId="72FDA368" w14:textId="77777777" w:rsidR="00835A70" w:rsidRDefault="00835A70" w:rsidP="00835A70">
      <w:pPr>
        <w:pStyle w:val="CODE"/>
      </w:pPr>
    </w:p>
    <w:p w14:paraId="0772B4A3" w14:textId="77777777" w:rsidR="00835A70" w:rsidRDefault="00835A70" w:rsidP="00835A70">
      <w:pPr>
        <w:pStyle w:val="CODE"/>
      </w:pPr>
      <w:r>
        <w:t xml:space="preserve">    return 0;</w:t>
      </w:r>
    </w:p>
    <w:p w14:paraId="14C9B7B2" w14:textId="56887B66" w:rsidR="00835A70" w:rsidRPr="00835A70" w:rsidRDefault="00835A70" w:rsidP="00835A70">
      <w:pPr>
        <w:pStyle w:val="CODE"/>
      </w:pPr>
      <w:r>
        <w:t>}</w:t>
      </w:r>
    </w:p>
    <w:p w14:paraId="5B13CA26" w14:textId="7195BF98" w:rsidR="005754AD" w:rsidRDefault="00835A70" w:rsidP="00835A70">
      <w:r>
        <w:t>Here I have traversed the array as well as modified the first index to make it print “HELLO” then “JELLO”</w:t>
      </w:r>
    </w:p>
    <w:p w14:paraId="18E42A20" w14:textId="77777777" w:rsidR="005754AD" w:rsidRDefault="005754AD">
      <w:r>
        <w:br w:type="page"/>
      </w:r>
    </w:p>
    <w:p w14:paraId="41122EAF" w14:textId="37CC7AB1" w:rsidR="00835A70" w:rsidRDefault="005754AD" w:rsidP="005754AD">
      <w:pPr>
        <w:pStyle w:val="Heading1"/>
      </w:pPr>
      <w:r>
        <w:lastRenderedPageBreak/>
        <w:t>Scanset</w:t>
      </w:r>
    </w:p>
    <w:p w14:paraId="1B40EC22" w14:textId="2FB67F7A" w:rsidR="005754AD" w:rsidRDefault="006E663A" w:rsidP="005754AD">
      <w:r w:rsidRPr="006E663A">
        <w:rPr>
          <w:b/>
          <w:bCs/>
        </w:rPr>
        <w:t>s</w:t>
      </w:r>
      <w:r w:rsidRPr="006E663A">
        <w:rPr>
          <w:b/>
          <w:bCs/>
        </w:rPr>
        <w:t>canf</w:t>
      </w:r>
      <w:r w:rsidRPr="006E663A">
        <w:t xml:space="preserve"> family functions support scanset specifiers which are represented by %[]. Inside scanset, we can specify single character or range of characters. While processing scanset, scanf will process only those characters which are part of scanset.</w:t>
      </w:r>
      <w:r>
        <w:t xml:space="preserve"> </w:t>
      </w:r>
      <w:r w:rsidRPr="006E663A">
        <w:t>This is useful when you want to match a specific range or set of characters from user input.</w:t>
      </w:r>
    </w:p>
    <w:p w14:paraId="7E47BE3A" w14:textId="73B6B793" w:rsidR="006E663A" w:rsidRDefault="006E663A" w:rsidP="006E663A">
      <w:pPr>
        <w:pStyle w:val="Heading1"/>
      </w:pPr>
      <w:r>
        <w:t>Example 3</w:t>
      </w:r>
    </w:p>
    <w:p w14:paraId="6F986729" w14:textId="513E284B" w:rsidR="006E663A" w:rsidRDefault="006E663A" w:rsidP="006E663A">
      <w:r>
        <w:t>Here is an example of how a scanset works with scanf():</w:t>
      </w:r>
    </w:p>
    <w:p w14:paraId="41CB3FE9" w14:textId="77777777" w:rsidR="006E663A" w:rsidRDefault="006E663A" w:rsidP="006E663A">
      <w:pPr>
        <w:pStyle w:val="CODE"/>
        <w:numPr>
          <w:ilvl w:val="0"/>
          <w:numId w:val="35"/>
        </w:numPr>
      </w:pPr>
      <w:r>
        <w:t>#include &lt;stdio.h&gt;</w:t>
      </w:r>
    </w:p>
    <w:p w14:paraId="2D5FA935" w14:textId="77777777" w:rsidR="006E663A" w:rsidRDefault="006E663A" w:rsidP="006E663A">
      <w:pPr>
        <w:pStyle w:val="CODE"/>
        <w:numPr>
          <w:ilvl w:val="0"/>
          <w:numId w:val="35"/>
        </w:numPr>
      </w:pPr>
    </w:p>
    <w:p w14:paraId="49EB2EBE" w14:textId="77777777" w:rsidR="006E663A" w:rsidRDefault="006E663A" w:rsidP="006E663A">
      <w:pPr>
        <w:pStyle w:val="CODE"/>
        <w:numPr>
          <w:ilvl w:val="0"/>
          <w:numId w:val="35"/>
        </w:numPr>
      </w:pPr>
      <w:r>
        <w:t>int main() {</w:t>
      </w:r>
    </w:p>
    <w:p w14:paraId="5E6D1CB8" w14:textId="77777777" w:rsidR="006E663A" w:rsidRDefault="006E663A" w:rsidP="006E663A">
      <w:pPr>
        <w:pStyle w:val="CODE"/>
        <w:numPr>
          <w:ilvl w:val="0"/>
          <w:numId w:val="35"/>
        </w:numPr>
      </w:pPr>
      <w:r>
        <w:t xml:space="preserve">    char str[100];</w:t>
      </w:r>
    </w:p>
    <w:p w14:paraId="1AF395B0" w14:textId="77777777" w:rsidR="006E663A" w:rsidRDefault="006E663A" w:rsidP="006E663A">
      <w:pPr>
        <w:pStyle w:val="CODE"/>
        <w:numPr>
          <w:ilvl w:val="0"/>
          <w:numId w:val="35"/>
        </w:numPr>
      </w:pPr>
    </w:p>
    <w:p w14:paraId="0DC2486C" w14:textId="77777777" w:rsidR="006E663A" w:rsidRDefault="006E663A" w:rsidP="006E663A">
      <w:pPr>
        <w:pStyle w:val="CODE"/>
        <w:numPr>
          <w:ilvl w:val="0"/>
          <w:numId w:val="35"/>
        </w:numPr>
      </w:pPr>
      <w:r>
        <w:t xml:space="preserve">    // Scanset example: accepts only alphabetic characters (A-Z, a-z)</w:t>
      </w:r>
    </w:p>
    <w:p w14:paraId="716115A6" w14:textId="77777777" w:rsidR="006E663A" w:rsidRDefault="006E663A" w:rsidP="006E663A">
      <w:pPr>
        <w:pStyle w:val="CODE"/>
        <w:numPr>
          <w:ilvl w:val="0"/>
          <w:numId w:val="35"/>
        </w:numPr>
      </w:pPr>
      <w:r>
        <w:t xml:space="preserve">    printf("Enter a string: ");</w:t>
      </w:r>
    </w:p>
    <w:p w14:paraId="348866E9" w14:textId="77777777" w:rsidR="006E663A" w:rsidRDefault="006E663A" w:rsidP="006E663A">
      <w:pPr>
        <w:pStyle w:val="CODE"/>
        <w:numPr>
          <w:ilvl w:val="0"/>
          <w:numId w:val="35"/>
        </w:numPr>
      </w:pPr>
      <w:r>
        <w:t xml:space="preserve">    scanf("%[A-Za-z]", str);</w:t>
      </w:r>
    </w:p>
    <w:p w14:paraId="6FE0B7CE" w14:textId="77777777" w:rsidR="006E663A" w:rsidRDefault="006E663A" w:rsidP="006E663A">
      <w:pPr>
        <w:pStyle w:val="CODE"/>
        <w:numPr>
          <w:ilvl w:val="0"/>
          <w:numId w:val="35"/>
        </w:numPr>
      </w:pPr>
    </w:p>
    <w:p w14:paraId="1AF85EC3" w14:textId="77777777" w:rsidR="006E663A" w:rsidRDefault="006E663A" w:rsidP="006E663A">
      <w:pPr>
        <w:pStyle w:val="CODE"/>
        <w:numPr>
          <w:ilvl w:val="0"/>
          <w:numId w:val="35"/>
        </w:numPr>
      </w:pPr>
      <w:r>
        <w:t xml:space="preserve">    printf("You entered: %s\n", str);</w:t>
      </w:r>
    </w:p>
    <w:p w14:paraId="45581B4F" w14:textId="77777777" w:rsidR="006E663A" w:rsidRDefault="006E663A" w:rsidP="006E663A">
      <w:pPr>
        <w:pStyle w:val="CODE"/>
        <w:numPr>
          <w:ilvl w:val="0"/>
          <w:numId w:val="35"/>
        </w:numPr>
      </w:pPr>
      <w:r>
        <w:t xml:space="preserve">    return 0;</w:t>
      </w:r>
    </w:p>
    <w:p w14:paraId="39E30EA5" w14:textId="72D19F16" w:rsidR="006E663A" w:rsidRDefault="006E663A" w:rsidP="006E663A">
      <w:pPr>
        <w:pStyle w:val="CODE"/>
        <w:numPr>
          <w:ilvl w:val="0"/>
          <w:numId w:val="35"/>
        </w:numPr>
      </w:pPr>
      <w:r>
        <w:t>}</w:t>
      </w:r>
    </w:p>
    <w:p w14:paraId="64469AB6" w14:textId="77777777" w:rsidR="006E663A" w:rsidRDefault="006E663A" w:rsidP="006E663A">
      <w:r w:rsidRPr="006E663A">
        <w:rPr>
          <w:b/>
          <w:bCs/>
        </w:rPr>
        <w:t>%[A-Za-z]</w:t>
      </w:r>
      <w:r>
        <w:t xml:space="preserve"> is a scanset. It tells scanf() to read and store characters that match the set of letters from A to Z (both lowercase and uppercase).</w:t>
      </w:r>
    </w:p>
    <w:p w14:paraId="17D2877C" w14:textId="3049234E" w:rsidR="009B3F96" w:rsidRDefault="006E663A" w:rsidP="00481D35">
      <w:r>
        <w:t>The input reading will stop when a character outside this range (non-alphabetic) is encountered.</w:t>
      </w:r>
    </w:p>
    <w:p w14:paraId="74A3B32B" w14:textId="78993158" w:rsidR="009B3F96" w:rsidRDefault="009B3F96" w:rsidP="009B3F96">
      <w:pPr>
        <w:pStyle w:val="Heading1"/>
      </w:pPr>
      <w:r w:rsidRPr="009B3F96">
        <w:t>Negating a Scanset</w:t>
      </w:r>
    </w:p>
    <w:p w14:paraId="1DABC24A" w14:textId="4B1BCF6A" w:rsidR="009B3F96" w:rsidRDefault="009B3F96" w:rsidP="009B3F96">
      <w:r w:rsidRPr="009B3F96">
        <w:t>You can also negate a scanset using the ^ symbol. This means "accept everything except the characters specified."</w:t>
      </w:r>
    </w:p>
    <w:p w14:paraId="2795C9A1" w14:textId="77777777" w:rsidR="009B3F96" w:rsidRDefault="009B3F96" w:rsidP="009B3F96">
      <w:pPr>
        <w:pStyle w:val="CODE"/>
        <w:numPr>
          <w:ilvl w:val="0"/>
          <w:numId w:val="36"/>
        </w:numPr>
      </w:pPr>
      <w:r>
        <w:t>#include &lt;stdio.h&gt;</w:t>
      </w:r>
    </w:p>
    <w:p w14:paraId="3864FDAE" w14:textId="77777777" w:rsidR="009B3F96" w:rsidRDefault="009B3F96" w:rsidP="009B3F96">
      <w:pPr>
        <w:pStyle w:val="CODE"/>
        <w:numPr>
          <w:ilvl w:val="0"/>
          <w:numId w:val="36"/>
        </w:numPr>
      </w:pPr>
    </w:p>
    <w:p w14:paraId="1564CE09" w14:textId="77777777" w:rsidR="009B3F96" w:rsidRDefault="009B3F96" w:rsidP="009B3F96">
      <w:pPr>
        <w:pStyle w:val="CODE"/>
        <w:numPr>
          <w:ilvl w:val="0"/>
          <w:numId w:val="36"/>
        </w:numPr>
      </w:pPr>
      <w:r>
        <w:t>int main() {</w:t>
      </w:r>
    </w:p>
    <w:p w14:paraId="5740F03B" w14:textId="77777777" w:rsidR="009B3F96" w:rsidRDefault="009B3F96" w:rsidP="009B3F96">
      <w:pPr>
        <w:pStyle w:val="CODE"/>
        <w:numPr>
          <w:ilvl w:val="0"/>
          <w:numId w:val="36"/>
        </w:numPr>
      </w:pPr>
      <w:r>
        <w:t xml:space="preserve">    char str[100];</w:t>
      </w:r>
    </w:p>
    <w:p w14:paraId="714CF3C7" w14:textId="77777777" w:rsidR="009B3F96" w:rsidRDefault="009B3F96" w:rsidP="009B3F96">
      <w:pPr>
        <w:pStyle w:val="CODE"/>
        <w:numPr>
          <w:ilvl w:val="0"/>
          <w:numId w:val="36"/>
        </w:numPr>
      </w:pPr>
    </w:p>
    <w:p w14:paraId="30310C29" w14:textId="77777777" w:rsidR="009B3F96" w:rsidRDefault="009B3F96" w:rsidP="009B3F96">
      <w:pPr>
        <w:pStyle w:val="CODE"/>
        <w:numPr>
          <w:ilvl w:val="0"/>
          <w:numId w:val="36"/>
        </w:numPr>
      </w:pPr>
      <w:r>
        <w:t xml:space="preserve">    // Scanset example: accepts everything except alphabetic characters</w:t>
      </w:r>
    </w:p>
    <w:p w14:paraId="64AC45E7" w14:textId="77777777" w:rsidR="009B3F96" w:rsidRDefault="009B3F96" w:rsidP="009B3F96">
      <w:pPr>
        <w:pStyle w:val="CODE"/>
        <w:numPr>
          <w:ilvl w:val="0"/>
          <w:numId w:val="36"/>
        </w:numPr>
      </w:pPr>
      <w:r>
        <w:t xml:space="preserve">    printf("Enter a string: ");</w:t>
      </w:r>
    </w:p>
    <w:p w14:paraId="400293EC" w14:textId="77777777" w:rsidR="009B3F96" w:rsidRDefault="009B3F96" w:rsidP="009B3F96">
      <w:pPr>
        <w:pStyle w:val="CODE"/>
        <w:numPr>
          <w:ilvl w:val="0"/>
          <w:numId w:val="36"/>
        </w:numPr>
      </w:pPr>
      <w:r>
        <w:t xml:space="preserve">    scanf("%[^A-Za-z]", str);</w:t>
      </w:r>
    </w:p>
    <w:p w14:paraId="3DF198E1" w14:textId="77777777" w:rsidR="009B3F96" w:rsidRDefault="009B3F96" w:rsidP="009B3F96">
      <w:pPr>
        <w:pStyle w:val="CODE"/>
        <w:numPr>
          <w:ilvl w:val="0"/>
          <w:numId w:val="36"/>
        </w:numPr>
      </w:pPr>
    </w:p>
    <w:p w14:paraId="7882C8E6" w14:textId="77777777" w:rsidR="009B3F96" w:rsidRDefault="009B3F96" w:rsidP="009B3F96">
      <w:pPr>
        <w:pStyle w:val="CODE"/>
        <w:numPr>
          <w:ilvl w:val="0"/>
          <w:numId w:val="36"/>
        </w:numPr>
      </w:pPr>
      <w:r>
        <w:t xml:space="preserve">    printf("You entered: %s\n", str);</w:t>
      </w:r>
    </w:p>
    <w:p w14:paraId="4C62259A" w14:textId="77777777" w:rsidR="009B3F96" w:rsidRDefault="009B3F96" w:rsidP="009B3F96">
      <w:pPr>
        <w:pStyle w:val="CODE"/>
        <w:numPr>
          <w:ilvl w:val="0"/>
          <w:numId w:val="36"/>
        </w:numPr>
      </w:pPr>
      <w:r>
        <w:t xml:space="preserve">    return 0;</w:t>
      </w:r>
    </w:p>
    <w:p w14:paraId="7E701719" w14:textId="6C495D22" w:rsidR="009B3F96" w:rsidRDefault="009B3F96" w:rsidP="009B3F96">
      <w:pPr>
        <w:pStyle w:val="CODE"/>
        <w:numPr>
          <w:ilvl w:val="0"/>
          <w:numId w:val="36"/>
        </w:numPr>
      </w:pPr>
      <w:r>
        <w:t>}</w:t>
      </w:r>
    </w:p>
    <w:p w14:paraId="230E3949" w14:textId="10CD7440" w:rsidR="009B3F96" w:rsidRPr="009B3F96" w:rsidRDefault="009B3F96" w:rsidP="009B3F96">
      <w:r w:rsidRPr="009B3F96">
        <w:t xml:space="preserve">Here, %[^A-Za-z] tells scanf() to read and store any character </w:t>
      </w:r>
      <w:r w:rsidRPr="009B3F96">
        <w:rPr>
          <w:i/>
          <w:iCs/>
        </w:rPr>
        <w:t>except</w:t>
      </w:r>
      <w:r w:rsidRPr="009B3F96">
        <w:t xml:space="preserve"> those between A and Z (upper and lowercase).</w:t>
      </w:r>
    </w:p>
    <w:p w14:paraId="6F8745C3" w14:textId="67F929B9" w:rsidR="002979F9" w:rsidRDefault="00835A70" w:rsidP="009B3F96">
      <w:r>
        <w:br w:type="page"/>
      </w:r>
      <w:r w:rsidR="009B3F96">
        <w:lastRenderedPageBreak/>
        <w:t>Problems:</w:t>
      </w:r>
    </w:p>
    <w:p w14:paraId="362684A3" w14:textId="77777777" w:rsidR="002979F9" w:rsidRDefault="002979F9" w:rsidP="009B3F96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Write a C Program that takes an user input array and prints the sum of its elements.</w:t>
      </w:r>
    </w:p>
    <w:p w14:paraId="7EBB4384" w14:textId="77777777" w:rsidR="002979F9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Input: {1,2,3,4,5,6,7,8,9}</w:t>
      </w:r>
    </w:p>
    <w:p w14:paraId="711A2B24" w14:textId="77777777" w:rsidR="002979F9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Output: 45</w:t>
      </w:r>
    </w:p>
    <w:p w14:paraId="13F5FE97" w14:textId="77777777" w:rsidR="002979F9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5F3499BB" w14:textId="77777777" w:rsidR="002979F9" w:rsidRDefault="002979F9" w:rsidP="009B3F96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3D40A0">
        <w:rPr>
          <w:rFonts w:asciiTheme="majorHAnsi" w:eastAsia="Arial" w:hAnsiTheme="majorHAnsi" w:cstheme="majorHAnsi"/>
          <w:color w:val="000000"/>
          <w:sz w:val="24"/>
          <w:szCs w:val="24"/>
        </w:rPr>
        <w:t>Write a program in C to read n number of values in an array and display it in reverse order</w:t>
      </w:r>
    </w:p>
    <w:p w14:paraId="7FFA8195" w14:textId="77777777" w:rsidR="002979F9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Input: {1,2,3,4,5,6,7,8,9}</w:t>
      </w:r>
    </w:p>
    <w:p w14:paraId="484A2B7D" w14:textId="77777777" w:rsidR="002979F9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Output: 9 8 7 6 5 4 3 2 1</w:t>
      </w:r>
    </w:p>
    <w:p w14:paraId="607325B6" w14:textId="77777777" w:rsidR="002979F9" w:rsidRDefault="002979F9" w:rsidP="009B3F9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3C7AA603" w14:textId="77777777" w:rsidR="002979F9" w:rsidRDefault="002979F9" w:rsidP="009B3F96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Write a C Program to find the minimum and maximum number in an array.</w:t>
      </w:r>
    </w:p>
    <w:p w14:paraId="483F9456" w14:textId="77777777" w:rsidR="002979F9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Input: {4,1,6,8,10,21,8,9,2,6}</w:t>
      </w:r>
      <w:r>
        <w:rPr>
          <w:rFonts w:asciiTheme="majorHAnsi" w:eastAsia="Arial" w:hAnsiTheme="majorHAnsi" w:cstheme="majorHAnsi"/>
          <w:color w:val="000000"/>
          <w:sz w:val="24"/>
          <w:szCs w:val="24"/>
        </w:rPr>
        <w:br/>
        <w:t>Output:</w:t>
      </w:r>
    </w:p>
    <w:p w14:paraId="4A2A7983" w14:textId="77777777" w:rsidR="002979F9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Minimum Number = 1</w:t>
      </w:r>
    </w:p>
    <w:p w14:paraId="14C08AA4" w14:textId="39936130" w:rsidR="009B3F96" w:rsidRDefault="002979F9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Maximum Number = 21</w:t>
      </w:r>
    </w:p>
    <w:p w14:paraId="4BB1F059" w14:textId="77777777" w:rsidR="009B3F96" w:rsidRDefault="009B3F96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31B95F62" w14:textId="77777777" w:rsidR="009B3F96" w:rsidRDefault="009B3F96" w:rsidP="009B3F96">
      <w:pPr>
        <w:pStyle w:val="ListParagraph"/>
        <w:spacing w:after="0" w:line="240" w:lineRule="auto"/>
        <w:ind w:left="360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25C763A" w14:textId="7C0E35D9" w:rsidR="009B3F96" w:rsidRPr="009B3F96" w:rsidRDefault="009B3F96" w:rsidP="009B3F96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Given an array arr[] of size N which contains elements from 0 to N-1, you need to find all the</w:t>
      </w:r>
      <w:r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</w:t>
      </w: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elements occurring more than once in the given array.</w:t>
      </w:r>
    </w:p>
    <w:p w14:paraId="30303450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Input:</w:t>
      </w:r>
    </w:p>
    <w:p w14:paraId="44539F1B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Array Size =5</w:t>
      </w:r>
    </w:p>
    <w:p w14:paraId="570BA892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Element 1=2</w:t>
      </w:r>
    </w:p>
    <w:p w14:paraId="754EDA1A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Element 2=3</w:t>
      </w:r>
    </w:p>
    <w:p w14:paraId="6D121B51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Element 3=1</w:t>
      </w:r>
    </w:p>
    <w:p w14:paraId="6AAEE6A3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Element 4=2</w:t>
      </w:r>
    </w:p>
    <w:p w14:paraId="52D2F0ED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Element 5=3</w:t>
      </w:r>
    </w:p>
    <w:p w14:paraId="01719BA7" w14:textId="77777777" w:rsidR="009B3F96" w:rsidRP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Output:</w:t>
      </w:r>
    </w:p>
    <w:p w14:paraId="5156DA65" w14:textId="7E6D0A30" w:rsid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9B3F96">
        <w:rPr>
          <w:rFonts w:asciiTheme="majorHAnsi" w:eastAsia="Arial" w:hAnsiTheme="majorHAnsi" w:cstheme="majorHAnsi"/>
          <w:color w:val="000000"/>
          <w:sz w:val="24"/>
          <w:szCs w:val="24"/>
        </w:rPr>
        <w:t>Number 2 and 3 in array occur more than once.</w:t>
      </w:r>
    </w:p>
    <w:p w14:paraId="3CE4F7B3" w14:textId="77777777" w:rsidR="00E66362" w:rsidRDefault="00E66362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7F0703E7" w14:textId="37A14899" w:rsidR="00E66362" w:rsidRDefault="00E66362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Note: You cannot utilize nested loops.</w:t>
      </w:r>
    </w:p>
    <w:p w14:paraId="05D7F9EA" w14:textId="77777777" w:rsidR="009B3F96" w:rsidRDefault="009B3F96" w:rsidP="009B3F9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15734505" w14:textId="40F6E66F" w:rsidR="002979F9" w:rsidRPr="00835A70" w:rsidRDefault="002979F9" w:rsidP="009B3F96">
      <w:pPr>
        <w:pStyle w:val="ListParagraph"/>
        <w:numPr>
          <w:ilvl w:val="0"/>
          <w:numId w:val="34"/>
        </w:numPr>
      </w:pPr>
    </w:p>
    <w:sectPr w:rsidR="002979F9" w:rsidRPr="00835A70" w:rsidSect="00E361F3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A48B6" w14:textId="77777777" w:rsidR="00A36C1F" w:rsidRDefault="00A36C1F" w:rsidP="00E361F3">
      <w:pPr>
        <w:spacing w:after="0" w:line="240" w:lineRule="auto"/>
      </w:pPr>
      <w:r>
        <w:separator/>
      </w:r>
    </w:p>
  </w:endnote>
  <w:endnote w:type="continuationSeparator" w:id="0">
    <w:p w14:paraId="61552A2D" w14:textId="77777777" w:rsidR="00A36C1F" w:rsidRDefault="00A36C1F" w:rsidP="00E3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38839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F24357" w14:textId="054D2F7B" w:rsidR="00AE01B7" w:rsidRDefault="00AE01B7" w:rsidP="00AE01B7">
            <w:pPr>
              <w:pStyle w:val="Footer"/>
            </w:pPr>
            <w:r>
              <w:t xml:space="preserve">Lab </w:t>
            </w:r>
            <w:sdt>
              <w:sdtPr>
                <w:alias w:val="Category"/>
                <w:tag w:val=""/>
                <w:id w:val="1966844809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41B9B">
                  <w:t>7</w:t>
                </w:r>
              </w:sdtContent>
            </w:sdt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0E08C4" w14:textId="77777777" w:rsidR="00524B76" w:rsidRDefault="00524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FBD46" w14:textId="77777777" w:rsidR="00A36C1F" w:rsidRDefault="00A36C1F" w:rsidP="00E361F3">
      <w:pPr>
        <w:spacing w:after="0" w:line="240" w:lineRule="auto"/>
      </w:pPr>
      <w:r>
        <w:separator/>
      </w:r>
    </w:p>
  </w:footnote>
  <w:footnote w:type="continuationSeparator" w:id="0">
    <w:p w14:paraId="6F0A11F9" w14:textId="77777777" w:rsidR="00A36C1F" w:rsidRDefault="00A36C1F" w:rsidP="00E3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A3B9F" w14:textId="0A414D16" w:rsidR="00524B76" w:rsidRDefault="00000000">
    <w:pPr>
      <w:pStyle w:val="Header"/>
    </w:pPr>
    <w:sdt>
      <w:sdtPr>
        <w:alias w:val="Title"/>
        <w:tag w:val=""/>
        <w:id w:val="-2066562514"/>
        <w:placeholder>
          <w:docPart w:val="EC62B28D51504127984F3AC7FD455E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25D20">
          <w:t>Introduction to Arrays, Loops with Arrays</w:t>
        </w:r>
      </w:sdtContent>
    </w:sdt>
    <w:r w:rsidR="00524B76">
      <w:tab/>
    </w:r>
    <w:r w:rsidR="00524B76">
      <w:tab/>
    </w:r>
    <w:sdt>
      <w:sdtPr>
        <w:alias w:val="Subject"/>
        <w:tag w:val=""/>
        <w:id w:val="119673455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8123B">
          <w:t>Programming Fundamentals Lab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85CE0" w14:textId="77777777" w:rsidR="00E361F3" w:rsidRDefault="00E361F3">
    <w:pPr>
      <w:pStyle w:val="Header"/>
    </w:pPr>
    <w:r>
      <w:rPr>
        <w:noProof/>
      </w:rPr>
      <w:drawing>
        <wp:inline distT="0" distB="0" distL="0" distR="0" wp14:anchorId="7DA5555A" wp14:editId="4AC85761">
          <wp:extent cx="536454" cy="548640"/>
          <wp:effectExtent l="0" t="0" r="0" b="3810"/>
          <wp:docPr id="2024606448" name="Picture 20246064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879487" name="Picture 110887948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8" t="33552" r="66990" b="35002"/>
                  <a:stretch/>
                </pic:blipFill>
                <pic:spPr bwMode="auto">
                  <a:xfrm>
                    <a:off x="0" y="0"/>
                    <a:ext cx="544520" cy="5568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</w:rPr>
      <w:drawing>
        <wp:inline distT="0" distB="0" distL="0" distR="0" wp14:anchorId="02CCFD7B" wp14:editId="0D2517FA">
          <wp:extent cx="1030432" cy="547992"/>
          <wp:effectExtent l="0" t="0" r="0" b="0"/>
          <wp:docPr id="11088794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879487" name="Picture 110887948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555" t="33552" r="8537" b="35002"/>
                  <a:stretch/>
                </pic:blipFill>
                <pic:spPr bwMode="auto">
                  <a:xfrm>
                    <a:off x="0" y="0"/>
                    <a:ext cx="1047161" cy="5568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DFD"/>
    <w:multiLevelType w:val="multilevel"/>
    <w:tmpl w:val="F47E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B7BBA"/>
    <w:multiLevelType w:val="multilevel"/>
    <w:tmpl w:val="B942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B05A6"/>
    <w:multiLevelType w:val="multilevel"/>
    <w:tmpl w:val="25F8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56F09"/>
    <w:multiLevelType w:val="hybridMultilevel"/>
    <w:tmpl w:val="F0D6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62B6"/>
    <w:multiLevelType w:val="multilevel"/>
    <w:tmpl w:val="36D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37776"/>
    <w:multiLevelType w:val="multilevel"/>
    <w:tmpl w:val="5FCC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C4A51"/>
    <w:multiLevelType w:val="multilevel"/>
    <w:tmpl w:val="A34E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85AA6"/>
    <w:multiLevelType w:val="multilevel"/>
    <w:tmpl w:val="CA9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4482C"/>
    <w:multiLevelType w:val="multilevel"/>
    <w:tmpl w:val="0E0E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23B04"/>
    <w:multiLevelType w:val="multilevel"/>
    <w:tmpl w:val="B23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062E4"/>
    <w:multiLevelType w:val="multilevel"/>
    <w:tmpl w:val="024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743A6"/>
    <w:multiLevelType w:val="multilevel"/>
    <w:tmpl w:val="E6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55C53"/>
    <w:multiLevelType w:val="hybridMultilevel"/>
    <w:tmpl w:val="2F148236"/>
    <w:lvl w:ilvl="0" w:tplc="F2507B8A">
      <w:start w:val="1"/>
      <w:numFmt w:val="decimalZero"/>
      <w:lvlText w:val="%1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F3258"/>
    <w:multiLevelType w:val="multilevel"/>
    <w:tmpl w:val="35B6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85C61"/>
    <w:multiLevelType w:val="multilevel"/>
    <w:tmpl w:val="824C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23A72"/>
    <w:multiLevelType w:val="multilevel"/>
    <w:tmpl w:val="A9C8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C496C"/>
    <w:multiLevelType w:val="multilevel"/>
    <w:tmpl w:val="FCCE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422D6"/>
    <w:multiLevelType w:val="multilevel"/>
    <w:tmpl w:val="5B76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82038"/>
    <w:multiLevelType w:val="multilevel"/>
    <w:tmpl w:val="69D8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819E4"/>
    <w:multiLevelType w:val="multilevel"/>
    <w:tmpl w:val="8A22BF32"/>
    <w:lvl w:ilvl="0">
      <w:start w:val="1"/>
      <w:numFmt w:val="decimalZero"/>
      <w:pStyle w:val="CODE"/>
      <w:lvlText w:val="%1"/>
      <w:lvlJc w:val="left"/>
      <w:pPr>
        <w:ind w:left="1080" w:hanging="360"/>
      </w:pPr>
      <w:rPr>
        <w:rFonts w:asciiTheme="minorHAnsi" w:hAnsiTheme="minorHAnsi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43640452">
    <w:abstractNumId w:val="12"/>
  </w:num>
  <w:num w:numId="2" w16cid:durableId="869760396">
    <w:abstractNumId w:val="19"/>
  </w:num>
  <w:num w:numId="3" w16cid:durableId="1802260887">
    <w:abstractNumId w:val="19"/>
  </w:num>
  <w:num w:numId="4" w16cid:durableId="968784070">
    <w:abstractNumId w:val="6"/>
  </w:num>
  <w:num w:numId="5" w16cid:durableId="433942716">
    <w:abstractNumId w:val="4"/>
  </w:num>
  <w:num w:numId="6" w16cid:durableId="1708139842">
    <w:abstractNumId w:val="9"/>
  </w:num>
  <w:num w:numId="7" w16cid:durableId="540092892">
    <w:abstractNumId w:val="10"/>
  </w:num>
  <w:num w:numId="8" w16cid:durableId="282620414">
    <w:abstractNumId w:val="2"/>
  </w:num>
  <w:num w:numId="9" w16cid:durableId="10718490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0853502">
    <w:abstractNumId w:val="18"/>
  </w:num>
  <w:num w:numId="11" w16cid:durableId="1590231301">
    <w:abstractNumId w:val="16"/>
  </w:num>
  <w:num w:numId="12" w16cid:durableId="13933876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42984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0606435">
    <w:abstractNumId w:val="15"/>
  </w:num>
  <w:num w:numId="15" w16cid:durableId="1799377289">
    <w:abstractNumId w:val="5"/>
  </w:num>
  <w:num w:numId="16" w16cid:durableId="1031114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5960268">
    <w:abstractNumId w:val="17"/>
  </w:num>
  <w:num w:numId="18" w16cid:durableId="156119441">
    <w:abstractNumId w:val="0"/>
  </w:num>
  <w:num w:numId="19" w16cid:durableId="6451651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45578679">
    <w:abstractNumId w:val="1"/>
  </w:num>
  <w:num w:numId="21" w16cid:durableId="16467944">
    <w:abstractNumId w:val="7"/>
  </w:num>
  <w:num w:numId="22" w16cid:durableId="11322159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24497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997305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36271377">
    <w:abstractNumId w:val="8"/>
  </w:num>
  <w:num w:numId="26" w16cid:durableId="16578744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95010745">
    <w:abstractNumId w:val="14"/>
  </w:num>
  <w:num w:numId="28" w16cid:durableId="8501438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9450501">
    <w:abstractNumId w:val="11"/>
  </w:num>
  <w:num w:numId="30" w16cid:durableId="1916977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4209320">
    <w:abstractNumId w:val="13"/>
  </w:num>
  <w:num w:numId="32" w16cid:durableId="15685645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2086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71052095">
    <w:abstractNumId w:val="3"/>
  </w:num>
  <w:num w:numId="35" w16cid:durableId="9472778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693140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3B"/>
    <w:rsid w:val="000B7D2A"/>
    <w:rsid w:val="001B54B7"/>
    <w:rsid w:val="002058A4"/>
    <w:rsid w:val="00237E6D"/>
    <w:rsid w:val="00285013"/>
    <w:rsid w:val="002979F9"/>
    <w:rsid w:val="002A6B0A"/>
    <w:rsid w:val="002C77B9"/>
    <w:rsid w:val="00306E08"/>
    <w:rsid w:val="00373CEB"/>
    <w:rsid w:val="00402B48"/>
    <w:rsid w:val="004209CC"/>
    <w:rsid w:val="00481D35"/>
    <w:rsid w:val="004C28DC"/>
    <w:rsid w:val="004D2E86"/>
    <w:rsid w:val="004F7642"/>
    <w:rsid w:val="00524B76"/>
    <w:rsid w:val="00524F6E"/>
    <w:rsid w:val="00525D20"/>
    <w:rsid w:val="00562ED0"/>
    <w:rsid w:val="005700AE"/>
    <w:rsid w:val="005754AD"/>
    <w:rsid w:val="0058123B"/>
    <w:rsid w:val="005B589E"/>
    <w:rsid w:val="005D6DB3"/>
    <w:rsid w:val="00677ED8"/>
    <w:rsid w:val="006E663A"/>
    <w:rsid w:val="00835A70"/>
    <w:rsid w:val="00841B9B"/>
    <w:rsid w:val="008665FF"/>
    <w:rsid w:val="00892C48"/>
    <w:rsid w:val="008C0979"/>
    <w:rsid w:val="00936BA0"/>
    <w:rsid w:val="009572F7"/>
    <w:rsid w:val="009B3F96"/>
    <w:rsid w:val="00A1274A"/>
    <w:rsid w:val="00A36C1F"/>
    <w:rsid w:val="00A47AEB"/>
    <w:rsid w:val="00A65F00"/>
    <w:rsid w:val="00AE01B7"/>
    <w:rsid w:val="00B25AFE"/>
    <w:rsid w:val="00C54A0C"/>
    <w:rsid w:val="00C86303"/>
    <w:rsid w:val="00CA2436"/>
    <w:rsid w:val="00CF5B27"/>
    <w:rsid w:val="00D14DC5"/>
    <w:rsid w:val="00D33976"/>
    <w:rsid w:val="00D66638"/>
    <w:rsid w:val="00D915E6"/>
    <w:rsid w:val="00DE17E3"/>
    <w:rsid w:val="00E361F3"/>
    <w:rsid w:val="00E66362"/>
    <w:rsid w:val="00E70D4B"/>
    <w:rsid w:val="00EF2F77"/>
    <w:rsid w:val="00F0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52A5C"/>
  <w15:chartTrackingRefBased/>
  <w15:docId w15:val="{9FDD3996-6057-49CA-BC1D-B6387F82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1F3"/>
  </w:style>
  <w:style w:type="paragraph" w:styleId="Heading1">
    <w:name w:val="heading 1"/>
    <w:basedOn w:val="Normal"/>
    <w:next w:val="Normal"/>
    <w:link w:val="Heading1Char"/>
    <w:uiPriority w:val="9"/>
    <w:qFormat/>
    <w:rsid w:val="00B25AFE"/>
    <w:pPr>
      <w:keepNext/>
      <w:keepLines/>
      <w:pBdr>
        <w:bottom w:val="single" w:sz="12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A47AEB"/>
    <w:pPr>
      <w:numPr>
        <w:numId w:val="2"/>
      </w:numPr>
      <w:pBdr>
        <w:top w:val="single" w:sz="6" w:space="2" w:color="000000" w:themeColor="text1"/>
        <w:left w:val="single" w:sz="6" w:space="4" w:color="000000" w:themeColor="text1"/>
        <w:bottom w:val="single" w:sz="6" w:space="2" w:color="000000" w:themeColor="text1"/>
        <w:right w:val="single" w:sz="6" w:space="4" w:color="000000" w:themeColor="text1"/>
      </w:pBdr>
      <w:spacing w:before="160" w:after="160"/>
      <w:ind w:left="720" w:right="720" w:firstLine="0"/>
      <w:contextualSpacing/>
    </w:pPr>
    <w:rPr>
      <w:rFonts w:ascii="Lucida Console" w:hAnsi="Lucida Console"/>
      <w:bCs/>
      <w:noProof/>
    </w:rPr>
  </w:style>
  <w:style w:type="character" w:customStyle="1" w:styleId="CODEChar">
    <w:name w:val="CODE Char"/>
    <w:basedOn w:val="DefaultParagraphFont"/>
    <w:link w:val="CODE"/>
    <w:rsid w:val="00A47AEB"/>
    <w:rPr>
      <w:rFonts w:ascii="Lucida Console" w:hAnsi="Lucida Console"/>
      <w:bCs/>
      <w:noProof/>
    </w:rPr>
  </w:style>
  <w:style w:type="paragraph" w:styleId="NoSpacing">
    <w:name w:val="No Spacing"/>
    <w:uiPriority w:val="1"/>
    <w:qFormat/>
    <w:rsid w:val="008C09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361F3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F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Header">
    <w:name w:val="header"/>
    <w:basedOn w:val="Normal"/>
    <w:link w:val="HeaderChar"/>
    <w:uiPriority w:val="99"/>
    <w:unhideWhenUsed/>
    <w:rsid w:val="00E3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1F3"/>
  </w:style>
  <w:style w:type="paragraph" w:styleId="Footer">
    <w:name w:val="footer"/>
    <w:basedOn w:val="Normal"/>
    <w:link w:val="FooterChar"/>
    <w:uiPriority w:val="99"/>
    <w:unhideWhenUsed/>
    <w:rsid w:val="00E3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1F3"/>
  </w:style>
  <w:style w:type="table" w:styleId="TableGrid">
    <w:name w:val="Table Grid"/>
    <w:basedOn w:val="TableNormal"/>
    <w:uiPriority w:val="39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E361F3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F3"/>
    <w:pPr>
      <w:numPr>
        <w:ilvl w:val="1"/>
      </w:numPr>
    </w:pPr>
    <w:rPr>
      <w:rFonts w:asciiTheme="majorHAnsi" w:eastAsiaTheme="minorEastAsia" w:hAnsiTheme="majorHAnsi"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361F3"/>
    <w:rPr>
      <w:rFonts w:asciiTheme="majorHAnsi" w:eastAsiaTheme="minorEastAsia" w:hAnsiTheme="majorHAnsi"/>
      <w:color w:val="000000" w:themeColor="text1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5AFE"/>
    <w:rPr>
      <w:rFonts w:asciiTheme="majorHAnsi" w:eastAsiaTheme="majorEastAsia" w:hAnsiTheme="majorHAnsi" w:cstheme="majorBidi"/>
      <w:b/>
      <w:smallCaps/>
      <w:color w:val="000000" w:themeColor="text1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4C28D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AF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62ED0"/>
    <w:pPr>
      <w:pBdr>
        <w:left w:val="single" w:sz="4" w:space="4" w:color="auto"/>
        <w:right w:val="single" w:sz="4" w:space="4" w:color="auto"/>
      </w:pBd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E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4DC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54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54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D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481D35"/>
  </w:style>
  <w:style w:type="character" w:customStyle="1" w:styleId="hljs-comment">
    <w:name w:val="hljs-comment"/>
    <w:basedOn w:val="DefaultParagraphFont"/>
    <w:rsid w:val="0048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2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56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8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6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4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50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s\Downloads\FASTNU_LabM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085FC82A4344268234BE955901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E0FB-526B-40F2-A8BD-F318484A23AC}"/>
      </w:docPartPr>
      <w:docPartBody>
        <w:p w:rsidR="003268DA" w:rsidRDefault="00000000">
          <w:pPr>
            <w:pStyle w:val="DE085FC82A4344268234BE9559016C3F"/>
          </w:pPr>
          <w:r w:rsidRPr="00FD6D08">
            <w:rPr>
              <w:rStyle w:val="PlaceholderText"/>
            </w:rPr>
            <w:t>[Subject]</w:t>
          </w:r>
        </w:p>
      </w:docPartBody>
    </w:docPart>
    <w:docPart>
      <w:docPartPr>
        <w:name w:val="D9835556384A43C2A7A6C990F435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7B0FC-35AE-41F0-A941-AA629FFCF181}"/>
      </w:docPartPr>
      <w:docPartBody>
        <w:p w:rsidR="003268DA" w:rsidRDefault="00000000">
          <w:pPr>
            <w:pStyle w:val="D9835556384A43C2A7A6C990F435F527"/>
          </w:pPr>
          <w:r w:rsidRPr="00FD6D08">
            <w:rPr>
              <w:rStyle w:val="PlaceholderText"/>
            </w:rPr>
            <w:t>[Category]</w:t>
          </w:r>
        </w:p>
      </w:docPartBody>
    </w:docPart>
    <w:docPart>
      <w:docPartPr>
        <w:name w:val="EC62B28D51504127984F3AC7FD45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67FFE-F02B-42E4-AFD5-03BC4AE57D48}"/>
      </w:docPartPr>
      <w:docPartBody>
        <w:p w:rsidR="003268DA" w:rsidRDefault="00000000">
          <w:pPr>
            <w:pStyle w:val="EC62B28D51504127984F3AC7FD455E8C"/>
          </w:pPr>
          <w:r w:rsidRPr="00FD6D0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3"/>
    <w:rsid w:val="003268DA"/>
    <w:rsid w:val="004D2E86"/>
    <w:rsid w:val="00890094"/>
    <w:rsid w:val="00C24023"/>
    <w:rsid w:val="00D66638"/>
    <w:rsid w:val="00E30FCF"/>
    <w:rsid w:val="00E7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085FC82A4344268234BE9559016C3F">
    <w:name w:val="DE085FC82A4344268234BE9559016C3F"/>
  </w:style>
  <w:style w:type="paragraph" w:customStyle="1" w:styleId="D9835556384A43C2A7A6C990F435F527">
    <w:name w:val="D9835556384A43C2A7A6C990F435F527"/>
  </w:style>
  <w:style w:type="paragraph" w:customStyle="1" w:styleId="EC62B28D51504127984F3AC7FD455E8C">
    <w:name w:val="EC62B28D51504127984F3AC7FD455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FASTNU_LabManual.dotx</Template>
  <TotalTime>94</TotalTime>
  <Pages>8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Arrays, Loops with Arrays</vt:lpstr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Arrays, Loops with Arrays</dc:title>
  <dc:subject>Programming Fundamentals Lab</dc:subject>
  <dc:creator>Monis Jawed</dc:creator>
  <cp:keywords/>
  <dc:description/>
  <cp:lastModifiedBy>Muhammad Monis</cp:lastModifiedBy>
  <cp:revision>3</cp:revision>
  <dcterms:created xsi:type="dcterms:W3CDTF">2024-10-03T05:00:00Z</dcterms:created>
  <dcterms:modified xsi:type="dcterms:W3CDTF">2024-10-03T05:59:00Z</dcterms:modified>
  <cp:category>7</cp:category>
</cp:coreProperties>
</file>