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9EF3D" w14:textId="77777777" w:rsidR="00E361F3" w:rsidRDefault="00E361F3" w:rsidP="00E361F3">
      <w:pPr>
        <w:pStyle w:val="Title"/>
      </w:pPr>
    </w:p>
    <w:p w14:paraId="50CBD69E" w14:textId="77777777" w:rsidR="00E361F3" w:rsidRDefault="00E361F3" w:rsidP="00E361F3">
      <w:pPr>
        <w:pStyle w:val="Title"/>
      </w:pPr>
    </w:p>
    <w:tbl>
      <w:tblPr>
        <w:tblStyle w:val="TableGrid"/>
        <w:tblW w:w="0" w:type="auto"/>
        <w:tblLook w:val="04A0" w:firstRow="1" w:lastRow="0" w:firstColumn="1" w:lastColumn="0" w:noHBand="0" w:noVBand="1"/>
      </w:tblPr>
      <w:tblGrid>
        <w:gridCol w:w="4675"/>
        <w:gridCol w:w="4675"/>
      </w:tblGrid>
      <w:tr w:rsidR="00E361F3" w14:paraId="1B80EBDC" w14:textId="77777777" w:rsidTr="00E361F3">
        <w:tc>
          <w:tcPr>
            <w:tcW w:w="4675" w:type="dxa"/>
          </w:tcPr>
          <w:p w14:paraId="36F554F9" w14:textId="3B603B0A" w:rsidR="00E361F3" w:rsidRDefault="00523811" w:rsidP="00E361F3">
            <w:pPr>
              <w:pStyle w:val="Title"/>
            </w:pPr>
            <w:r>
              <w:t>CL1002</w:t>
            </w:r>
          </w:p>
          <w:sdt>
            <w:sdtPr>
              <w:rPr>
                <w:rStyle w:val="BookTitle"/>
                <w:i w:val="0"/>
                <w:iCs w:val="0"/>
                <w:spacing w:val="15"/>
              </w:rPr>
              <w:alias w:val="Subject"/>
              <w:tag w:val=""/>
              <w:id w:val="-349725361"/>
              <w:placeholder>
                <w:docPart w:val="8C73D5FEF052435F803CB3F01028B9DF"/>
              </w:placeholder>
              <w:dataBinding w:prefixMappings="xmlns:ns0='http://purl.org/dc/elements/1.1/' xmlns:ns1='http://schemas.openxmlformats.org/package/2006/metadata/core-properties' " w:xpath="/ns1:coreProperties[1]/ns0:subject[1]" w:storeItemID="{6C3C8BC8-F283-45AE-878A-BAB7291924A1}"/>
              <w:text/>
            </w:sdtPr>
            <w:sdtContent>
              <w:p w14:paraId="7CC9ABAC" w14:textId="5D35B0E6" w:rsidR="00E361F3" w:rsidRPr="00E361F3" w:rsidRDefault="00962719" w:rsidP="00E361F3">
                <w:pPr>
                  <w:pStyle w:val="Subtitle"/>
                  <w:rPr>
                    <w:rStyle w:val="BookTitle"/>
                    <w:b w:val="0"/>
                    <w:bCs w:val="0"/>
                    <w:i w:val="0"/>
                    <w:iCs w:val="0"/>
                    <w:spacing w:val="15"/>
                  </w:rPr>
                </w:pPr>
                <w:r w:rsidRPr="00962719">
                  <w:rPr>
                    <w:rStyle w:val="BookTitle"/>
                    <w:i w:val="0"/>
                    <w:iCs w:val="0"/>
                    <w:spacing w:val="15"/>
                  </w:rPr>
                  <w:t>P</w:t>
                </w:r>
                <w:r w:rsidR="00523811" w:rsidRPr="00962719">
                  <w:rPr>
                    <w:rStyle w:val="BookTitle"/>
                    <w:spacing w:val="15"/>
                  </w:rPr>
                  <w:t>rogramming Fundamentals Lab</w:t>
                </w:r>
              </w:p>
            </w:sdtContent>
          </w:sdt>
        </w:tc>
        <w:tc>
          <w:tcPr>
            <w:tcW w:w="4675" w:type="dxa"/>
          </w:tcPr>
          <w:p w14:paraId="5FCBCFCE" w14:textId="3A4FD6E6" w:rsidR="00E361F3" w:rsidRDefault="00E361F3" w:rsidP="00524F6E">
            <w:pPr>
              <w:pStyle w:val="Title"/>
              <w:jc w:val="center"/>
            </w:pPr>
            <w:r>
              <w:t xml:space="preserve">Lab </w:t>
            </w:r>
            <w:sdt>
              <w:sdtPr>
                <w:alias w:val="Category"/>
                <w:tag w:val=""/>
                <w:id w:val="458387856"/>
                <w:placeholder>
                  <w:docPart w:val="57252D918AC54A90B6749971030B1CF1"/>
                </w:placeholder>
                <w:dataBinding w:prefixMappings="xmlns:ns0='http://purl.org/dc/elements/1.1/' xmlns:ns1='http://schemas.openxmlformats.org/package/2006/metadata/core-properties' " w:xpath="/ns1:coreProperties[1]/ns1:category[1]" w:storeItemID="{6C3C8BC8-F283-45AE-878A-BAB7291924A1}"/>
                <w:text/>
              </w:sdtPr>
              <w:sdtContent>
                <w:r w:rsidR="00523811">
                  <w:t>12</w:t>
                </w:r>
              </w:sdtContent>
            </w:sdt>
          </w:p>
          <w:sdt>
            <w:sdtPr>
              <w:alias w:val="Title"/>
              <w:tag w:val=""/>
              <w:id w:val="1923684307"/>
              <w:placeholder>
                <w:docPart w:val="C88910B690F14C528C52E57FACB3607C"/>
              </w:placeholder>
              <w:dataBinding w:prefixMappings="xmlns:ns0='http://purl.org/dc/elements/1.1/' xmlns:ns1='http://schemas.openxmlformats.org/package/2006/metadata/core-properties' " w:xpath="/ns1:coreProperties[1]/ns0:title[1]" w:storeItemID="{6C3C8BC8-F283-45AE-878A-BAB7291924A1}"/>
              <w:text/>
            </w:sdtPr>
            <w:sdtContent>
              <w:p w14:paraId="28F00873" w14:textId="60F67FBB" w:rsidR="00E361F3" w:rsidRDefault="00523811" w:rsidP="00524F6E">
                <w:pPr>
                  <w:pStyle w:val="Subtitle"/>
                  <w:jc w:val="center"/>
                </w:pPr>
                <w:r>
                  <w:t>Introduction to Pointers and Dynamic Memory Allocation</w:t>
                </w:r>
              </w:p>
            </w:sdtContent>
          </w:sdt>
        </w:tc>
      </w:tr>
    </w:tbl>
    <w:p w14:paraId="3BE526B9" w14:textId="77777777" w:rsidR="00306E08" w:rsidRDefault="00E361F3" w:rsidP="00E361F3">
      <w:pPr>
        <w:pStyle w:val="Heading1"/>
      </w:pPr>
      <w:r>
        <w:t>National University of Computer and Emerging Sciences</w:t>
      </w:r>
    </w:p>
    <w:p w14:paraId="610B4BD7" w14:textId="70E637DD" w:rsidR="004C28DC" w:rsidRDefault="00523811" w:rsidP="00E361F3">
      <w:r>
        <w:t>Fall 2024</w:t>
      </w:r>
    </w:p>
    <w:p w14:paraId="09695FA2" w14:textId="77777777" w:rsidR="004C28DC" w:rsidRDefault="004C28DC">
      <w:r>
        <w:br w:type="page"/>
      </w:r>
    </w:p>
    <w:p w14:paraId="2A868C3D" w14:textId="77777777" w:rsidR="00AE01B7" w:rsidRDefault="00AE01B7" w:rsidP="00AE01B7">
      <w:pPr>
        <w:pStyle w:val="Heading1"/>
      </w:pPr>
      <w:r>
        <w:lastRenderedPageBreak/>
        <w:t>Aims and Objectives</w:t>
      </w:r>
    </w:p>
    <w:p w14:paraId="06BED775" w14:textId="22403EFE" w:rsidR="00AE01B7" w:rsidRPr="00AE01B7" w:rsidRDefault="00962719" w:rsidP="00AE01B7">
      <w:r w:rsidRPr="00962719">
        <w:t>To understand the concepts of pointers and dynamic memory allocation in C/C++ and apply them to create, manipulate, and free memory dynamically during runtime.</w:t>
      </w:r>
    </w:p>
    <w:p w14:paraId="625C4811" w14:textId="77777777" w:rsidR="00E361F3" w:rsidRDefault="00AE01B7" w:rsidP="00AE01B7">
      <w:pPr>
        <w:pStyle w:val="Heading1"/>
      </w:pPr>
      <w:r>
        <w:t>Introduction</w:t>
      </w:r>
    </w:p>
    <w:p w14:paraId="002D6497" w14:textId="75B0EFA3" w:rsidR="00962719" w:rsidRPr="00962719" w:rsidRDefault="00962719" w:rsidP="00962719">
      <w:pPr>
        <w:pStyle w:val="Heading1"/>
        <w:rPr>
          <w:rFonts w:asciiTheme="minorHAnsi" w:eastAsiaTheme="minorHAnsi" w:hAnsiTheme="minorHAnsi" w:cstheme="minorBidi"/>
          <w:b w:val="0"/>
          <w:smallCaps w:val="0"/>
          <w:color w:val="auto"/>
          <w:sz w:val="22"/>
          <w:szCs w:val="22"/>
        </w:rPr>
      </w:pPr>
      <w:r w:rsidRPr="00962719">
        <w:rPr>
          <w:rFonts w:asciiTheme="minorHAnsi" w:eastAsiaTheme="minorHAnsi" w:hAnsiTheme="minorHAnsi" w:cstheme="minorBidi"/>
          <w:b w:val="0"/>
          <w:smallCaps w:val="0"/>
          <w:color w:val="auto"/>
          <w:sz w:val="22"/>
          <w:szCs w:val="22"/>
        </w:rPr>
        <w:t>Pointers and dynamic memory allocation are fundamental concepts in C and C++ programming that provide programmers with powerful tools for efficient memory management and flexibility. Unlike static memory allocation, where the size of memory is determined at compile-time, dynamic memory allocation allows the program to request and manage memory at runtime based on actual requirements.</w:t>
      </w:r>
    </w:p>
    <w:p w14:paraId="606D0D2B" w14:textId="77777777" w:rsidR="00962719" w:rsidRDefault="00962719" w:rsidP="00962719">
      <w:pPr>
        <w:pStyle w:val="Heading1"/>
        <w:rPr>
          <w:rFonts w:asciiTheme="minorHAnsi" w:eastAsiaTheme="minorHAnsi" w:hAnsiTheme="minorHAnsi" w:cstheme="minorBidi"/>
          <w:b w:val="0"/>
          <w:smallCaps w:val="0"/>
          <w:color w:val="auto"/>
          <w:sz w:val="22"/>
          <w:szCs w:val="22"/>
        </w:rPr>
      </w:pPr>
      <w:r w:rsidRPr="00962719">
        <w:rPr>
          <w:rFonts w:asciiTheme="minorHAnsi" w:eastAsiaTheme="minorHAnsi" w:hAnsiTheme="minorHAnsi" w:cstheme="minorBidi"/>
          <w:b w:val="0"/>
          <w:smallCaps w:val="0"/>
          <w:color w:val="auto"/>
          <w:sz w:val="22"/>
          <w:szCs w:val="22"/>
        </w:rPr>
        <w:t>Pointers, which store the memory address of another variable, are at the core of dynamic memory allocation. By leveraging pointers, developers can create data structures of varying sizes, manage large datasets, and optimize the usage of system memory. However, with great power comes responsibility: improper use of pointers and dynamic memory can lead to errors such as memory leaks, segmentation faults, and undefined behavior.</w:t>
      </w:r>
    </w:p>
    <w:p w14:paraId="5014D6B5" w14:textId="1E8D4E70" w:rsidR="00A65F00" w:rsidRDefault="00962719" w:rsidP="00962719">
      <w:pPr>
        <w:pStyle w:val="Heading1"/>
      </w:pPr>
      <w:r>
        <w:t xml:space="preserve">Pointer Declaration </w:t>
      </w:r>
    </w:p>
    <w:p w14:paraId="4A7DAE27" w14:textId="0D01DE68" w:rsidR="00A65F00" w:rsidRDefault="00962719" w:rsidP="00A65F00">
      <w:r>
        <w:t xml:space="preserve">With the theory in place </w:t>
      </w:r>
      <w:proofErr w:type="spellStart"/>
      <w:r>
        <w:t>lets</w:t>
      </w:r>
      <w:proofErr w:type="spellEnd"/>
      <w:r>
        <w:t xml:space="preserve"> look at some examples.</w:t>
      </w:r>
    </w:p>
    <w:p w14:paraId="5A0F2085" w14:textId="1F8CDEF6" w:rsidR="00962719" w:rsidRDefault="00962719" w:rsidP="00A65F00">
      <w:r>
        <w:t>Pointer Declaration:</w:t>
      </w:r>
    </w:p>
    <w:p w14:paraId="26244E09" w14:textId="77777777" w:rsidR="00ED2C44" w:rsidRPr="00ED2C44" w:rsidRDefault="00ED2C44" w:rsidP="00ED2C44">
      <w:pPr>
        <w:pStyle w:val="CODE"/>
      </w:pPr>
      <w:r w:rsidRPr="00ED2C44">
        <w:t>#include &lt;stdio.h&gt;</w:t>
      </w:r>
    </w:p>
    <w:p w14:paraId="59D277E0" w14:textId="77777777" w:rsidR="00ED2C44" w:rsidRPr="00ED2C44" w:rsidRDefault="00ED2C44" w:rsidP="00ED2C44">
      <w:pPr>
        <w:pStyle w:val="CODE"/>
      </w:pPr>
    </w:p>
    <w:p w14:paraId="7A4DA696" w14:textId="77777777" w:rsidR="00ED2C44" w:rsidRPr="00ED2C44" w:rsidRDefault="00ED2C44" w:rsidP="00ED2C44">
      <w:pPr>
        <w:pStyle w:val="CODE"/>
      </w:pPr>
      <w:r w:rsidRPr="00ED2C44">
        <w:t>int main() {</w:t>
      </w:r>
    </w:p>
    <w:p w14:paraId="0FFCBD02" w14:textId="77777777" w:rsidR="00ED2C44" w:rsidRPr="00ED2C44" w:rsidRDefault="00ED2C44" w:rsidP="00ED2C44">
      <w:pPr>
        <w:pStyle w:val="CODE"/>
      </w:pPr>
      <w:r w:rsidRPr="00ED2C44">
        <w:t xml:space="preserve">    int a = 10;       </w:t>
      </w:r>
    </w:p>
    <w:p w14:paraId="6DEBBA95" w14:textId="77777777" w:rsidR="00ED2C44" w:rsidRPr="00ED2C44" w:rsidRDefault="00ED2C44" w:rsidP="00ED2C44">
      <w:pPr>
        <w:pStyle w:val="CODE"/>
      </w:pPr>
      <w:r w:rsidRPr="00ED2C44">
        <w:t xml:space="preserve">    int *p;           </w:t>
      </w:r>
    </w:p>
    <w:p w14:paraId="0761E390" w14:textId="77777777" w:rsidR="00ED2C44" w:rsidRPr="00ED2C44" w:rsidRDefault="00ED2C44" w:rsidP="00ED2C44">
      <w:pPr>
        <w:pStyle w:val="CODE"/>
      </w:pPr>
      <w:r w:rsidRPr="00ED2C44">
        <w:t xml:space="preserve">    p = &amp;a;           </w:t>
      </w:r>
    </w:p>
    <w:p w14:paraId="5163C17C" w14:textId="77777777" w:rsidR="00ED2C44" w:rsidRPr="00ED2C44" w:rsidRDefault="00ED2C44" w:rsidP="00ED2C44">
      <w:pPr>
        <w:pStyle w:val="CODE"/>
      </w:pPr>
      <w:r w:rsidRPr="00ED2C44">
        <w:t xml:space="preserve">    printf("Value of a: %d\n", a);</w:t>
      </w:r>
    </w:p>
    <w:p w14:paraId="7B029865" w14:textId="77777777" w:rsidR="00ED2C44" w:rsidRPr="00ED2C44" w:rsidRDefault="00ED2C44" w:rsidP="00ED2C44">
      <w:pPr>
        <w:pStyle w:val="CODE"/>
      </w:pPr>
      <w:r w:rsidRPr="00ED2C44">
        <w:t xml:space="preserve">    printf("Address of a: %d\n", &amp;a);</w:t>
      </w:r>
    </w:p>
    <w:p w14:paraId="2D9D5F8A" w14:textId="041CF20A" w:rsidR="00ED2C44" w:rsidRPr="00ED2C44" w:rsidRDefault="00ED2C44" w:rsidP="00ED2C44">
      <w:pPr>
        <w:pStyle w:val="CODE"/>
      </w:pPr>
      <w:r w:rsidRPr="00ED2C44">
        <w:t xml:space="preserve">    printf("Value of p (Address stored in pointer): </w:t>
      </w:r>
      <w:r>
        <w:t xml:space="preserve">              </w:t>
      </w:r>
      <w:r>
        <w:br/>
        <w:t xml:space="preserve">                  </w:t>
      </w:r>
      <w:r w:rsidRPr="00ED2C44">
        <w:t>%d\n", p);</w:t>
      </w:r>
    </w:p>
    <w:p w14:paraId="09670CEC" w14:textId="1CEC9664" w:rsidR="00ED2C44" w:rsidRPr="00ED2C44" w:rsidRDefault="00ED2C44" w:rsidP="00EB1A14">
      <w:pPr>
        <w:pStyle w:val="CODE"/>
      </w:pPr>
      <w:r w:rsidRPr="00ED2C44">
        <w:t xml:space="preserve">    printf("Value pointed to by p: %d\n", *p); </w:t>
      </w:r>
    </w:p>
    <w:p w14:paraId="516780C4" w14:textId="77777777" w:rsidR="00ED2C44" w:rsidRPr="00ED2C44" w:rsidRDefault="00ED2C44" w:rsidP="00ED2C44">
      <w:pPr>
        <w:pStyle w:val="CODE"/>
      </w:pPr>
    </w:p>
    <w:p w14:paraId="0AC3C08A" w14:textId="77777777" w:rsidR="00ED2C44" w:rsidRPr="00ED2C44" w:rsidRDefault="00ED2C44" w:rsidP="00ED2C44">
      <w:pPr>
        <w:pStyle w:val="CODE"/>
      </w:pPr>
      <w:r w:rsidRPr="00ED2C44">
        <w:t xml:space="preserve">    return 0;</w:t>
      </w:r>
    </w:p>
    <w:p w14:paraId="4AA48392" w14:textId="12BE1FBD" w:rsidR="00ED2C44" w:rsidRDefault="00ED2C44" w:rsidP="00ED2C44">
      <w:pPr>
        <w:pStyle w:val="CODE"/>
      </w:pPr>
      <w:r w:rsidRPr="00ED2C44">
        <w:t>}</w:t>
      </w:r>
    </w:p>
    <w:p w14:paraId="5AE36AA8" w14:textId="0C8AF9F9" w:rsidR="00962719" w:rsidRDefault="00962719" w:rsidP="00962719">
      <w:r w:rsidRPr="00962719">
        <w:rPr>
          <w:b/>
          <w:bCs/>
          <w:u w:val="single"/>
        </w:rPr>
        <w:t>Note:</w:t>
      </w:r>
      <w:r>
        <w:br/>
      </w:r>
      <w:r w:rsidRPr="00962719">
        <w:rPr>
          <w:b/>
          <w:bCs/>
        </w:rPr>
        <w:t xml:space="preserve">&amp; </w:t>
      </w:r>
      <w:r>
        <w:t>(Address-of operator): Gets the memory address of a variable.</w:t>
      </w:r>
      <w:r>
        <w:br/>
        <w:t xml:space="preserve">Example: p = </w:t>
      </w:r>
      <w:r w:rsidRPr="00962719">
        <w:rPr>
          <w:b/>
          <w:bCs/>
        </w:rPr>
        <w:t>&amp;</w:t>
      </w:r>
      <w:r>
        <w:t>a; assigns the address of a to p.</w:t>
      </w:r>
      <w:r>
        <w:br/>
      </w:r>
      <w:r w:rsidRPr="00962719">
        <w:rPr>
          <w:b/>
          <w:bCs/>
        </w:rPr>
        <w:t>*</w:t>
      </w:r>
      <w:r>
        <w:t xml:space="preserve"> (Dereference operator): Accesses the value at the memory address stored in the pointer.</w:t>
      </w:r>
      <w:r>
        <w:br/>
        <w:t>Example: *p gives the value of a in this case.</w:t>
      </w:r>
    </w:p>
    <w:p w14:paraId="04338E44" w14:textId="77777777" w:rsidR="00962719" w:rsidRDefault="00962719"/>
    <w:p w14:paraId="26CF2569" w14:textId="77777777" w:rsidR="00962719" w:rsidRDefault="00962719"/>
    <w:p w14:paraId="31E1C32A" w14:textId="77777777" w:rsidR="00962719" w:rsidRDefault="00962719"/>
    <w:p w14:paraId="2F71DA50" w14:textId="77777777" w:rsidR="00962719" w:rsidRPr="00962719" w:rsidRDefault="00962719" w:rsidP="00962719">
      <w:r>
        <w:lastRenderedPageBreak/>
        <w:t>Pointers and Arrays:</w:t>
      </w:r>
      <w:r>
        <w:br/>
      </w:r>
      <w:r w:rsidRPr="00962719">
        <w:t>Pointers and arrays are closely related. Here's an example to illustrate:</w:t>
      </w:r>
    </w:p>
    <w:p w14:paraId="4C56879C" w14:textId="77777777" w:rsidR="00047935" w:rsidRPr="00047935" w:rsidRDefault="00047935" w:rsidP="002D2E26">
      <w:pPr>
        <w:pStyle w:val="CODE"/>
        <w:numPr>
          <w:ilvl w:val="0"/>
          <w:numId w:val="32"/>
        </w:numPr>
      </w:pPr>
      <w:r w:rsidRPr="00047935">
        <w:t>#include &lt;stdio.h&gt;</w:t>
      </w:r>
    </w:p>
    <w:p w14:paraId="2E9D4789" w14:textId="77777777" w:rsidR="00047935" w:rsidRPr="00047935" w:rsidRDefault="00047935" w:rsidP="00047935">
      <w:pPr>
        <w:pStyle w:val="CODE"/>
      </w:pPr>
    </w:p>
    <w:p w14:paraId="62CE20C5" w14:textId="77777777" w:rsidR="00047935" w:rsidRPr="00047935" w:rsidRDefault="00047935" w:rsidP="00047935">
      <w:pPr>
        <w:pStyle w:val="CODE"/>
      </w:pPr>
      <w:r w:rsidRPr="00047935">
        <w:t>int main() {</w:t>
      </w:r>
    </w:p>
    <w:p w14:paraId="18CC02C8" w14:textId="77777777" w:rsidR="00047935" w:rsidRPr="00047935" w:rsidRDefault="00047935" w:rsidP="00047935">
      <w:pPr>
        <w:pStyle w:val="CODE"/>
      </w:pPr>
      <w:r w:rsidRPr="00047935">
        <w:t xml:space="preserve">    int arr[] = {10, 20, 30};</w:t>
      </w:r>
    </w:p>
    <w:p w14:paraId="659364A2" w14:textId="77777777" w:rsidR="00047935" w:rsidRPr="00047935" w:rsidRDefault="00047935" w:rsidP="00047935">
      <w:pPr>
        <w:pStyle w:val="CODE"/>
      </w:pPr>
      <w:r w:rsidRPr="00047935">
        <w:t xml:space="preserve">    int *p = arr;     </w:t>
      </w:r>
    </w:p>
    <w:p w14:paraId="62887A9C" w14:textId="4B9A3B97" w:rsidR="00047935" w:rsidRPr="00047935" w:rsidRDefault="00047935" w:rsidP="00047935">
      <w:pPr>
        <w:pStyle w:val="CODE"/>
      </w:pPr>
      <w:r w:rsidRPr="00047935">
        <w:t xml:space="preserve">    printf("Address of arr[0]: %d, Value:%d\n",p, *p);</w:t>
      </w:r>
    </w:p>
    <w:p w14:paraId="28D491C2" w14:textId="2F96BD5C" w:rsidR="00047935" w:rsidRPr="00047935" w:rsidRDefault="00047935" w:rsidP="00047935">
      <w:pPr>
        <w:pStyle w:val="CODE"/>
      </w:pPr>
      <w:r w:rsidRPr="00047935">
        <w:t xml:space="preserve">    printf("Address of arr[1]: %d, Value:%d\n",</w:t>
      </w:r>
      <w:r>
        <w:t xml:space="preserve">        </w:t>
      </w:r>
      <w:r>
        <w:br/>
        <w:t xml:space="preserve">                </w:t>
      </w:r>
      <w:r w:rsidRPr="00047935">
        <w:t>(p + 1), *(p + 1));</w:t>
      </w:r>
    </w:p>
    <w:p w14:paraId="7DE88635" w14:textId="24E3C2EF" w:rsidR="00047935" w:rsidRPr="00047935" w:rsidRDefault="00047935" w:rsidP="00047935">
      <w:pPr>
        <w:pStyle w:val="CODE"/>
      </w:pPr>
      <w:r w:rsidRPr="00047935">
        <w:t xml:space="preserve">    printf("Address of arr[2]: %d, Value: %d\n", </w:t>
      </w:r>
      <w:r>
        <w:t xml:space="preserve">      </w:t>
      </w:r>
      <w:r>
        <w:br/>
        <w:t xml:space="preserve">                </w:t>
      </w:r>
      <w:r w:rsidRPr="00047935">
        <w:t>(p + 2), *(p + 2));</w:t>
      </w:r>
    </w:p>
    <w:p w14:paraId="5C718B13" w14:textId="77777777" w:rsidR="00047935" w:rsidRPr="00047935" w:rsidRDefault="00047935" w:rsidP="00047935">
      <w:pPr>
        <w:pStyle w:val="CODE"/>
      </w:pPr>
    </w:p>
    <w:p w14:paraId="0AF1406E" w14:textId="77777777" w:rsidR="00047935" w:rsidRPr="00047935" w:rsidRDefault="00047935" w:rsidP="00047935">
      <w:pPr>
        <w:pStyle w:val="CODE"/>
      </w:pPr>
      <w:r w:rsidRPr="00047935">
        <w:t xml:space="preserve">    return 0;</w:t>
      </w:r>
    </w:p>
    <w:p w14:paraId="02566252" w14:textId="77777777" w:rsidR="00C762D4" w:rsidRDefault="00047935" w:rsidP="00047935">
      <w:pPr>
        <w:pStyle w:val="CODE"/>
      </w:pPr>
      <w:r w:rsidRPr="00047935">
        <w:t>}</w:t>
      </w:r>
    </w:p>
    <w:p w14:paraId="32999415" w14:textId="77777777" w:rsidR="00C762D4" w:rsidRDefault="00C762D4" w:rsidP="00C762D4">
      <w:pPr>
        <w:pStyle w:val="CODE"/>
        <w:numPr>
          <w:ilvl w:val="0"/>
          <w:numId w:val="0"/>
        </w:numPr>
        <w:ind w:left="720"/>
      </w:pPr>
    </w:p>
    <w:p w14:paraId="69912E82" w14:textId="77777777" w:rsidR="007F2584" w:rsidRDefault="007F2584" w:rsidP="007F2584">
      <w:pPr>
        <w:pStyle w:val="CODE"/>
      </w:pPr>
    </w:p>
    <w:p w14:paraId="01B22A64" w14:textId="77777777" w:rsidR="007F2584" w:rsidRDefault="007F2584" w:rsidP="007F2584">
      <w:pPr>
        <w:pStyle w:val="ListParagraph"/>
      </w:pPr>
    </w:p>
    <w:p w14:paraId="4C509977" w14:textId="27108FE0" w:rsidR="007F2584" w:rsidRDefault="00C762D4" w:rsidP="007F2584">
      <w:r>
        <w:t>Note:</w:t>
      </w:r>
      <w:r>
        <w:br/>
        <w:t xml:space="preserve">When declaring an array to a variable it’s a reference to memory which is the first block of the contagious memory. Adding/Subtracting into this reference changes the starting point of the array. </w:t>
      </w:r>
      <w:r w:rsidR="007F2584">
        <w:br/>
      </w:r>
      <w:r w:rsidR="007F2584">
        <w:br/>
      </w:r>
      <w:r w:rsidR="007F2584" w:rsidRPr="007F2584">
        <w:t>Null Pointers</w:t>
      </w:r>
      <w:r w:rsidR="007F2584">
        <w:t>:</w:t>
      </w:r>
      <w:r w:rsidR="007F2584">
        <w:br/>
        <w:t>Pointers which point to nothing. They exist as placeholders for later use.</w:t>
      </w:r>
    </w:p>
    <w:p w14:paraId="00A294CE" w14:textId="77777777" w:rsidR="00CF2744" w:rsidRDefault="00CF2744" w:rsidP="00CF2744">
      <w:pPr>
        <w:pStyle w:val="CODE"/>
        <w:numPr>
          <w:ilvl w:val="0"/>
          <w:numId w:val="5"/>
        </w:numPr>
      </w:pPr>
      <w:r>
        <w:t>#include &lt;stdio.h&gt;</w:t>
      </w:r>
    </w:p>
    <w:p w14:paraId="78334B25" w14:textId="77777777" w:rsidR="00CF2744" w:rsidRDefault="00CF2744" w:rsidP="00CF2744">
      <w:pPr>
        <w:pStyle w:val="CODE"/>
        <w:numPr>
          <w:ilvl w:val="0"/>
          <w:numId w:val="5"/>
        </w:numPr>
      </w:pPr>
    </w:p>
    <w:p w14:paraId="62D6C001" w14:textId="77777777" w:rsidR="00CF2744" w:rsidRDefault="00CF2744" w:rsidP="00CF2744">
      <w:pPr>
        <w:pStyle w:val="CODE"/>
        <w:numPr>
          <w:ilvl w:val="0"/>
          <w:numId w:val="5"/>
        </w:numPr>
      </w:pPr>
      <w:r>
        <w:t>int main() {</w:t>
      </w:r>
    </w:p>
    <w:p w14:paraId="6390CB97" w14:textId="77777777" w:rsidR="00CF2744" w:rsidRDefault="00CF2744" w:rsidP="00CF2744">
      <w:pPr>
        <w:pStyle w:val="CODE"/>
        <w:numPr>
          <w:ilvl w:val="0"/>
          <w:numId w:val="5"/>
        </w:numPr>
      </w:pPr>
      <w:r>
        <w:t xml:space="preserve">    int *p = NULL;    // Null pointer, points to nothing</w:t>
      </w:r>
    </w:p>
    <w:p w14:paraId="44DF48E8" w14:textId="77777777" w:rsidR="00CF2744" w:rsidRDefault="00CF2744" w:rsidP="00CF2744">
      <w:pPr>
        <w:pStyle w:val="CODE"/>
        <w:numPr>
          <w:ilvl w:val="0"/>
          <w:numId w:val="5"/>
        </w:numPr>
      </w:pPr>
    </w:p>
    <w:p w14:paraId="44FCB915" w14:textId="77777777" w:rsidR="00CF2744" w:rsidRDefault="00CF2744" w:rsidP="00CF2744">
      <w:pPr>
        <w:pStyle w:val="CODE"/>
        <w:numPr>
          <w:ilvl w:val="0"/>
          <w:numId w:val="5"/>
        </w:numPr>
      </w:pPr>
      <w:r>
        <w:t xml:space="preserve">    if (p == NULL) {</w:t>
      </w:r>
    </w:p>
    <w:p w14:paraId="2E553B70" w14:textId="1D51972F" w:rsidR="00CF2744" w:rsidRDefault="00CF2744" w:rsidP="00CF2744">
      <w:pPr>
        <w:pStyle w:val="CODE"/>
        <w:numPr>
          <w:ilvl w:val="0"/>
          <w:numId w:val="5"/>
        </w:numPr>
      </w:pPr>
      <w:r>
        <w:t xml:space="preserve">        printf("Pointer is NULL, it does not point to any  </w:t>
      </w:r>
      <w:r>
        <w:br/>
        <w:t xml:space="preserve">                valid memory location.\n");</w:t>
      </w:r>
    </w:p>
    <w:p w14:paraId="16D6053E" w14:textId="77777777" w:rsidR="00CF2744" w:rsidRDefault="00CF2744" w:rsidP="00CF2744">
      <w:pPr>
        <w:pStyle w:val="CODE"/>
        <w:numPr>
          <w:ilvl w:val="0"/>
          <w:numId w:val="5"/>
        </w:numPr>
      </w:pPr>
      <w:r>
        <w:t xml:space="preserve">    }</w:t>
      </w:r>
    </w:p>
    <w:p w14:paraId="2B93CEED" w14:textId="77777777" w:rsidR="00CF2744" w:rsidRDefault="00CF2744" w:rsidP="00CF2744">
      <w:pPr>
        <w:pStyle w:val="CODE"/>
        <w:numPr>
          <w:ilvl w:val="0"/>
          <w:numId w:val="5"/>
        </w:numPr>
      </w:pPr>
    </w:p>
    <w:p w14:paraId="607624CD" w14:textId="77777777" w:rsidR="00CF2744" w:rsidRDefault="00CF2744" w:rsidP="00CF2744">
      <w:pPr>
        <w:pStyle w:val="CODE"/>
        <w:numPr>
          <w:ilvl w:val="0"/>
          <w:numId w:val="5"/>
        </w:numPr>
      </w:pPr>
      <w:r>
        <w:t xml:space="preserve">    return 0;</w:t>
      </w:r>
    </w:p>
    <w:p w14:paraId="0193A82A" w14:textId="2F6EA9FC" w:rsidR="00C762D4" w:rsidRDefault="00CF2744" w:rsidP="00CF2744">
      <w:pPr>
        <w:pStyle w:val="CODE"/>
        <w:numPr>
          <w:ilvl w:val="0"/>
          <w:numId w:val="5"/>
        </w:numPr>
      </w:pPr>
      <w:r>
        <w:t>}</w:t>
      </w:r>
      <w:r w:rsidR="007F2584">
        <w:br/>
      </w:r>
      <w:r w:rsidR="007F2584">
        <w:br/>
      </w:r>
    </w:p>
    <w:p w14:paraId="7E0B2245" w14:textId="77777777" w:rsidR="007F2584" w:rsidRDefault="007F2584" w:rsidP="00C762D4"/>
    <w:p w14:paraId="0D95F329" w14:textId="332FD848" w:rsidR="00962719" w:rsidRDefault="00962719" w:rsidP="00D617A2">
      <w:r>
        <w:br w:type="page"/>
      </w:r>
    </w:p>
    <w:p w14:paraId="79DC9611" w14:textId="7D582EBE" w:rsidR="00562ED0" w:rsidRDefault="00D617A2" w:rsidP="00D617A2">
      <w:pPr>
        <w:pStyle w:val="Heading1"/>
      </w:pPr>
      <w:r>
        <w:lastRenderedPageBreak/>
        <w:t>2D Pointers</w:t>
      </w:r>
    </w:p>
    <w:p w14:paraId="75578C5F" w14:textId="27E290E0" w:rsidR="00D617A2" w:rsidRDefault="00D617A2" w:rsidP="00D617A2">
      <w:r>
        <w:t>Previously, we discussed how arrays are essentially pointers to memory blocks, but what about 2-dimensional pointers or an array of pointers.</w:t>
      </w:r>
    </w:p>
    <w:p w14:paraId="55612CCB" w14:textId="77777777" w:rsidR="00D617A2" w:rsidRPr="00D617A2" w:rsidRDefault="00D617A2" w:rsidP="00D617A2">
      <w:pPr>
        <w:rPr>
          <w:b/>
          <w:bCs/>
        </w:rPr>
      </w:pPr>
      <w:r w:rsidRPr="00D617A2">
        <w:rPr>
          <w:b/>
          <w:bCs/>
        </w:rPr>
        <w:t>Concept 1: Pointer to a 2D Array</w:t>
      </w:r>
    </w:p>
    <w:p w14:paraId="0C005273" w14:textId="77777777" w:rsidR="00D617A2" w:rsidRDefault="00D617A2" w:rsidP="00D617A2">
      <w:r w:rsidRPr="00D617A2">
        <w:t>A 2D array is essentially an array of arrays stored in contiguous memory. A pointer can be used to traverse and manipulate this memory.</w:t>
      </w:r>
    </w:p>
    <w:p w14:paraId="0F7A7326" w14:textId="77777777" w:rsidR="00D617A2" w:rsidRDefault="00D617A2" w:rsidP="00D617A2">
      <w:pPr>
        <w:pStyle w:val="CODE"/>
        <w:numPr>
          <w:ilvl w:val="0"/>
          <w:numId w:val="6"/>
        </w:numPr>
      </w:pPr>
      <w:r>
        <w:t>#include &lt;stdio.h&gt;</w:t>
      </w:r>
    </w:p>
    <w:p w14:paraId="67A04348" w14:textId="77777777" w:rsidR="00D617A2" w:rsidRDefault="00D617A2" w:rsidP="00D617A2">
      <w:pPr>
        <w:pStyle w:val="CODE"/>
      </w:pPr>
    </w:p>
    <w:p w14:paraId="0A421021" w14:textId="77777777" w:rsidR="00D617A2" w:rsidRDefault="00D617A2" w:rsidP="00D617A2">
      <w:pPr>
        <w:pStyle w:val="CODE"/>
      </w:pPr>
      <w:r>
        <w:t>int main() {</w:t>
      </w:r>
    </w:p>
    <w:p w14:paraId="237175D7" w14:textId="5AA89527" w:rsidR="00D617A2" w:rsidRDefault="00D617A2" w:rsidP="00D617A2">
      <w:pPr>
        <w:pStyle w:val="CODE"/>
      </w:pPr>
      <w:r>
        <w:t xml:space="preserve">    int arr[2][3] = { {1, 2, 3}, {4, 5, 6} }; </w:t>
      </w:r>
    </w:p>
    <w:p w14:paraId="52C28741" w14:textId="6592398D" w:rsidR="00D617A2" w:rsidRDefault="00D617A2" w:rsidP="00D617A2">
      <w:pPr>
        <w:pStyle w:val="CODE"/>
      </w:pPr>
      <w:r>
        <w:t xml:space="preserve">    int (*p)[3]; </w:t>
      </w:r>
    </w:p>
    <w:p w14:paraId="0BCBB3C4" w14:textId="77777777" w:rsidR="00D617A2" w:rsidRDefault="00D617A2" w:rsidP="00D617A2">
      <w:pPr>
        <w:pStyle w:val="CODE"/>
      </w:pPr>
    </w:p>
    <w:p w14:paraId="20BC0FF1" w14:textId="35B6D30E" w:rsidR="00D617A2" w:rsidRDefault="00D617A2" w:rsidP="00D617A2">
      <w:pPr>
        <w:pStyle w:val="CODE"/>
      </w:pPr>
      <w:r>
        <w:t xml:space="preserve">    p = arr; </w:t>
      </w:r>
    </w:p>
    <w:p w14:paraId="69BC4AB1" w14:textId="77777777" w:rsidR="00D617A2" w:rsidRDefault="00D617A2" w:rsidP="00D617A2">
      <w:pPr>
        <w:pStyle w:val="CODE"/>
      </w:pPr>
    </w:p>
    <w:p w14:paraId="778A66B4" w14:textId="77777777" w:rsidR="00D617A2" w:rsidRDefault="00D617A2" w:rsidP="00D617A2">
      <w:pPr>
        <w:pStyle w:val="CODE"/>
      </w:pPr>
      <w:r>
        <w:t xml:space="preserve">    printf("Accessing elements using the pointer:\n");</w:t>
      </w:r>
    </w:p>
    <w:p w14:paraId="1392F1A4" w14:textId="752F8988" w:rsidR="00D617A2" w:rsidRDefault="00D617A2" w:rsidP="00D617A2">
      <w:pPr>
        <w:pStyle w:val="CODE"/>
      </w:pPr>
      <w:r>
        <w:t xml:space="preserve">    printf("arr[0][0]: %d, arr[0][1]: %d, arr[0][2]: </w:t>
      </w:r>
      <w:r>
        <w:br/>
        <w:t xml:space="preserve">                   %d\n", (*p)[0], (*p)[1], (*p)[2]);</w:t>
      </w:r>
    </w:p>
    <w:p w14:paraId="074CE9F0" w14:textId="29DF48A3" w:rsidR="00D617A2" w:rsidRDefault="00D617A2" w:rsidP="00D617A2">
      <w:pPr>
        <w:pStyle w:val="CODE"/>
      </w:pPr>
      <w:r>
        <w:t xml:space="preserve">    printf("arr[1][0]: %d, arr[1][1]: %d, arr[1][2]: </w:t>
      </w:r>
      <w:r>
        <w:br/>
        <w:t xml:space="preserve">        %d\n", (*(p + 1))[0],(*(p + 1))[1],(*(p + 1))[2]);</w:t>
      </w:r>
    </w:p>
    <w:p w14:paraId="2CB748FF" w14:textId="77777777" w:rsidR="00D617A2" w:rsidRDefault="00D617A2" w:rsidP="00D617A2">
      <w:pPr>
        <w:pStyle w:val="CODE"/>
      </w:pPr>
    </w:p>
    <w:p w14:paraId="0E7829F1" w14:textId="77777777" w:rsidR="00D617A2" w:rsidRDefault="00D617A2" w:rsidP="00D617A2">
      <w:pPr>
        <w:pStyle w:val="CODE"/>
      </w:pPr>
      <w:r>
        <w:t xml:space="preserve">    return 0;</w:t>
      </w:r>
    </w:p>
    <w:p w14:paraId="63F5BF6D" w14:textId="32EDCB15" w:rsidR="00D617A2" w:rsidRDefault="00D617A2" w:rsidP="00D617A2">
      <w:pPr>
        <w:pStyle w:val="CODE"/>
      </w:pPr>
      <w:r>
        <w:t>}</w:t>
      </w:r>
    </w:p>
    <w:p w14:paraId="7905B2DF" w14:textId="77777777" w:rsidR="00D617A2" w:rsidRPr="00D617A2" w:rsidRDefault="00D617A2" w:rsidP="00D617A2">
      <w:pPr>
        <w:rPr>
          <w:b/>
          <w:bCs/>
        </w:rPr>
      </w:pPr>
      <w:r w:rsidRPr="00D617A2">
        <w:rPr>
          <w:b/>
          <w:bCs/>
        </w:rPr>
        <w:t>Explanation</w:t>
      </w:r>
    </w:p>
    <w:p w14:paraId="6AAC04BA" w14:textId="77777777" w:rsidR="00D617A2" w:rsidRPr="00D617A2" w:rsidRDefault="00D617A2" w:rsidP="00D617A2">
      <w:pPr>
        <w:numPr>
          <w:ilvl w:val="0"/>
          <w:numId w:val="7"/>
        </w:numPr>
      </w:pPr>
      <w:r w:rsidRPr="00D617A2">
        <w:rPr>
          <w:b/>
          <w:bCs/>
        </w:rPr>
        <w:t>int (*p)[3];</w:t>
      </w:r>
      <w:r w:rsidRPr="00D617A2">
        <w:t>: Declares a pointer to an array of 3 integers.</w:t>
      </w:r>
    </w:p>
    <w:p w14:paraId="643E4D2D" w14:textId="77777777" w:rsidR="00D617A2" w:rsidRPr="00D617A2" w:rsidRDefault="00D617A2" w:rsidP="00D617A2">
      <w:pPr>
        <w:numPr>
          <w:ilvl w:val="0"/>
          <w:numId w:val="7"/>
        </w:numPr>
      </w:pPr>
      <w:r w:rsidRPr="00D617A2">
        <w:rPr>
          <w:b/>
          <w:bCs/>
        </w:rPr>
        <w:t xml:space="preserve">p = </w:t>
      </w:r>
      <w:proofErr w:type="spellStart"/>
      <w:r w:rsidRPr="00D617A2">
        <w:rPr>
          <w:b/>
          <w:bCs/>
        </w:rPr>
        <w:t>arr</w:t>
      </w:r>
      <w:proofErr w:type="spellEnd"/>
      <w:r w:rsidRPr="00D617A2">
        <w:rPr>
          <w:b/>
          <w:bCs/>
        </w:rPr>
        <w:t>;</w:t>
      </w:r>
      <w:r w:rsidRPr="00D617A2">
        <w:t xml:space="preserve">: Assigns the base address of the first row of the 2D array </w:t>
      </w:r>
      <w:proofErr w:type="spellStart"/>
      <w:r w:rsidRPr="00D617A2">
        <w:t>to p</w:t>
      </w:r>
      <w:proofErr w:type="spellEnd"/>
      <w:r w:rsidRPr="00D617A2">
        <w:t>.</w:t>
      </w:r>
    </w:p>
    <w:p w14:paraId="4523AFFB" w14:textId="77777777" w:rsidR="00D617A2" w:rsidRPr="00D617A2" w:rsidRDefault="00D617A2" w:rsidP="00D617A2">
      <w:pPr>
        <w:numPr>
          <w:ilvl w:val="0"/>
          <w:numId w:val="7"/>
        </w:numPr>
      </w:pPr>
      <w:r w:rsidRPr="00D617A2">
        <w:t>Use *p to access rows and (*p)[col] to access individual elements.</w:t>
      </w:r>
    </w:p>
    <w:p w14:paraId="6CF507C9" w14:textId="43B27595" w:rsidR="00D617A2" w:rsidRDefault="00D617A2">
      <w:r>
        <w:br w:type="page"/>
      </w:r>
    </w:p>
    <w:p w14:paraId="41FFE758" w14:textId="77777777" w:rsidR="00D617A2" w:rsidRPr="00D617A2" w:rsidRDefault="00D617A2" w:rsidP="00D617A2">
      <w:pPr>
        <w:rPr>
          <w:b/>
          <w:bCs/>
        </w:rPr>
      </w:pPr>
      <w:r w:rsidRPr="00D617A2">
        <w:rPr>
          <w:b/>
          <w:bCs/>
        </w:rPr>
        <w:lastRenderedPageBreak/>
        <w:t>Concept 2: Array of Pointers</w:t>
      </w:r>
    </w:p>
    <w:p w14:paraId="115AF017" w14:textId="77777777" w:rsidR="00D617A2" w:rsidRPr="00D617A2" w:rsidRDefault="00D617A2" w:rsidP="00D617A2">
      <w:r w:rsidRPr="00D617A2">
        <w:t>In some cases, you may want to store a list of arrays, each of varying lengths. This is achieved using an array of pointers.</w:t>
      </w:r>
    </w:p>
    <w:p w14:paraId="52807876" w14:textId="77777777" w:rsidR="00D617A2" w:rsidRDefault="00D617A2" w:rsidP="00D617A2">
      <w:pPr>
        <w:pStyle w:val="CODE"/>
        <w:numPr>
          <w:ilvl w:val="0"/>
          <w:numId w:val="8"/>
        </w:numPr>
      </w:pPr>
      <w:r>
        <w:t>#include &lt;stdio.h&gt;</w:t>
      </w:r>
    </w:p>
    <w:p w14:paraId="259A3457" w14:textId="77777777" w:rsidR="00D617A2" w:rsidRDefault="00D617A2" w:rsidP="00D617A2">
      <w:pPr>
        <w:pStyle w:val="CODE"/>
        <w:numPr>
          <w:ilvl w:val="0"/>
          <w:numId w:val="8"/>
        </w:numPr>
      </w:pPr>
    </w:p>
    <w:p w14:paraId="27D6AF8B" w14:textId="77777777" w:rsidR="00D617A2" w:rsidRDefault="00D617A2" w:rsidP="00D617A2">
      <w:pPr>
        <w:pStyle w:val="CODE"/>
        <w:numPr>
          <w:ilvl w:val="0"/>
          <w:numId w:val="8"/>
        </w:numPr>
      </w:pPr>
      <w:r>
        <w:t>int main() {</w:t>
      </w:r>
    </w:p>
    <w:p w14:paraId="72193B57" w14:textId="77777777" w:rsidR="00D617A2" w:rsidRDefault="00D617A2" w:rsidP="00D617A2">
      <w:pPr>
        <w:pStyle w:val="CODE"/>
        <w:numPr>
          <w:ilvl w:val="0"/>
          <w:numId w:val="8"/>
        </w:numPr>
      </w:pPr>
      <w:r>
        <w:t xml:space="preserve">    int row1[] = {1, 2, 3};</w:t>
      </w:r>
    </w:p>
    <w:p w14:paraId="4D065C42" w14:textId="77777777" w:rsidR="00D617A2" w:rsidRDefault="00D617A2" w:rsidP="00D617A2">
      <w:pPr>
        <w:pStyle w:val="CODE"/>
        <w:numPr>
          <w:ilvl w:val="0"/>
          <w:numId w:val="8"/>
        </w:numPr>
      </w:pPr>
      <w:r>
        <w:t xml:space="preserve">    int row2[] = {4, 5};</w:t>
      </w:r>
    </w:p>
    <w:p w14:paraId="080E404C" w14:textId="77777777" w:rsidR="00D617A2" w:rsidRDefault="00D617A2" w:rsidP="00D617A2">
      <w:pPr>
        <w:pStyle w:val="CODE"/>
        <w:numPr>
          <w:ilvl w:val="0"/>
          <w:numId w:val="8"/>
        </w:numPr>
      </w:pPr>
      <w:r>
        <w:t xml:space="preserve">    int row3[] = {6, 7, 8, 9};</w:t>
      </w:r>
    </w:p>
    <w:p w14:paraId="25C561CD" w14:textId="77777777" w:rsidR="00D617A2" w:rsidRDefault="00D617A2" w:rsidP="00D617A2">
      <w:pPr>
        <w:pStyle w:val="CODE"/>
        <w:numPr>
          <w:ilvl w:val="0"/>
          <w:numId w:val="8"/>
        </w:numPr>
      </w:pPr>
    </w:p>
    <w:p w14:paraId="2045C62C" w14:textId="77777777" w:rsidR="00D617A2" w:rsidRDefault="00D617A2" w:rsidP="00D617A2">
      <w:pPr>
        <w:pStyle w:val="CODE"/>
        <w:numPr>
          <w:ilvl w:val="0"/>
          <w:numId w:val="8"/>
        </w:numPr>
      </w:pPr>
      <w:r>
        <w:t xml:space="preserve">    int *arr[] = {row1, row2, row3}; // Array of pointers</w:t>
      </w:r>
    </w:p>
    <w:p w14:paraId="2FD05183" w14:textId="77777777" w:rsidR="00D617A2" w:rsidRDefault="00D617A2" w:rsidP="00D617A2">
      <w:pPr>
        <w:pStyle w:val="CODE"/>
        <w:numPr>
          <w:ilvl w:val="0"/>
          <w:numId w:val="8"/>
        </w:numPr>
      </w:pPr>
    </w:p>
    <w:p w14:paraId="65D3EC06" w14:textId="203EBECA" w:rsidR="00D617A2" w:rsidRDefault="00D617A2" w:rsidP="00D617A2">
      <w:pPr>
        <w:pStyle w:val="CODE"/>
        <w:numPr>
          <w:ilvl w:val="0"/>
          <w:numId w:val="8"/>
        </w:numPr>
      </w:pPr>
      <w:r>
        <w:t xml:space="preserve">    printf("Accessing elements from the array of </w:t>
      </w:r>
      <w:r>
        <w:br/>
        <w:t xml:space="preserve">             pointers:\n");</w:t>
      </w:r>
    </w:p>
    <w:p w14:paraId="0E128F6E" w14:textId="6FDDE9D7" w:rsidR="00D617A2" w:rsidRDefault="00D617A2" w:rsidP="00D617A2">
      <w:pPr>
        <w:pStyle w:val="CODE"/>
        <w:numPr>
          <w:ilvl w:val="0"/>
          <w:numId w:val="8"/>
        </w:numPr>
      </w:pPr>
      <w:r>
        <w:t xml:space="preserve">    printf("arr[0][2]: %d\n", arr[0][2]); </w:t>
      </w:r>
    </w:p>
    <w:p w14:paraId="79151BFD" w14:textId="15ADCEC6" w:rsidR="00D617A2" w:rsidRDefault="00D617A2" w:rsidP="00D617A2">
      <w:pPr>
        <w:pStyle w:val="CODE"/>
        <w:numPr>
          <w:ilvl w:val="0"/>
          <w:numId w:val="8"/>
        </w:numPr>
      </w:pPr>
      <w:r>
        <w:t xml:space="preserve">    printf("arr[1][1]: %d\n", arr[1][1]); </w:t>
      </w:r>
    </w:p>
    <w:p w14:paraId="39DFBF7B" w14:textId="3FFCEF96" w:rsidR="00D617A2" w:rsidRDefault="00D617A2" w:rsidP="006B2985">
      <w:pPr>
        <w:pStyle w:val="CODE"/>
        <w:numPr>
          <w:ilvl w:val="0"/>
          <w:numId w:val="8"/>
        </w:numPr>
      </w:pPr>
      <w:r>
        <w:t xml:space="preserve">    printf("arr[2][3]: %d\n", arr[2][3]); </w:t>
      </w:r>
    </w:p>
    <w:p w14:paraId="57C1B437" w14:textId="77777777" w:rsidR="00D617A2" w:rsidRDefault="00D617A2" w:rsidP="00D617A2">
      <w:pPr>
        <w:pStyle w:val="CODE"/>
        <w:numPr>
          <w:ilvl w:val="0"/>
          <w:numId w:val="8"/>
        </w:numPr>
      </w:pPr>
    </w:p>
    <w:p w14:paraId="3D2B765A" w14:textId="77777777" w:rsidR="00D617A2" w:rsidRDefault="00D617A2" w:rsidP="00D617A2">
      <w:pPr>
        <w:pStyle w:val="CODE"/>
        <w:numPr>
          <w:ilvl w:val="0"/>
          <w:numId w:val="8"/>
        </w:numPr>
      </w:pPr>
      <w:r>
        <w:t xml:space="preserve">    return 0;</w:t>
      </w:r>
    </w:p>
    <w:p w14:paraId="3055BC4E" w14:textId="47682267" w:rsidR="00D617A2" w:rsidRDefault="00D617A2" w:rsidP="00D617A2">
      <w:pPr>
        <w:pStyle w:val="CODE"/>
        <w:numPr>
          <w:ilvl w:val="0"/>
          <w:numId w:val="8"/>
        </w:numPr>
      </w:pPr>
      <w:r>
        <w:t>}</w:t>
      </w:r>
    </w:p>
    <w:p w14:paraId="6F32F777" w14:textId="77777777" w:rsidR="00D617A2" w:rsidRPr="00D617A2" w:rsidRDefault="00D617A2" w:rsidP="00D617A2">
      <w:pPr>
        <w:rPr>
          <w:b/>
          <w:bCs/>
        </w:rPr>
      </w:pPr>
      <w:r w:rsidRPr="00D617A2">
        <w:rPr>
          <w:b/>
          <w:bCs/>
        </w:rPr>
        <w:t>Explanation</w:t>
      </w:r>
    </w:p>
    <w:p w14:paraId="114C89D8" w14:textId="77777777" w:rsidR="00D617A2" w:rsidRPr="00D617A2" w:rsidRDefault="00D617A2" w:rsidP="00D617A2">
      <w:pPr>
        <w:numPr>
          <w:ilvl w:val="0"/>
          <w:numId w:val="9"/>
        </w:numPr>
      </w:pPr>
      <w:r w:rsidRPr="00D617A2">
        <w:rPr>
          <w:b/>
          <w:bCs/>
        </w:rPr>
        <w:t>int *</w:t>
      </w:r>
      <w:proofErr w:type="spellStart"/>
      <w:r w:rsidRPr="00D617A2">
        <w:rPr>
          <w:b/>
          <w:bCs/>
        </w:rPr>
        <w:t>arr</w:t>
      </w:r>
      <w:proofErr w:type="spellEnd"/>
      <w:r w:rsidRPr="00D617A2">
        <w:rPr>
          <w:b/>
          <w:bCs/>
        </w:rPr>
        <w:t>[] = {row1, row2, row3};</w:t>
      </w:r>
      <w:r w:rsidRPr="00D617A2">
        <w:t>: Declares an array of pointers where each pointer points to a row.</w:t>
      </w:r>
    </w:p>
    <w:p w14:paraId="4050CF74" w14:textId="77777777" w:rsidR="00D617A2" w:rsidRPr="00D617A2" w:rsidRDefault="00D617A2" w:rsidP="00D617A2">
      <w:pPr>
        <w:numPr>
          <w:ilvl w:val="0"/>
          <w:numId w:val="9"/>
        </w:numPr>
      </w:pPr>
      <w:r w:rsidRPr="00D617A2">
        <w:t xml:space="preserve">Use </w:t>
      </w:r>
      <w:proofErr w:type="spellStart"/>
      <w:r w:rsidRPr="00D617A2">
        <w:t>arr</w:t>
      </w:r>
      <w:proofErr w:type="spellEnd"/>
      <w:r w:rsidRPr="00D617A2">
        <w:t>[row][col] syntax for direct access to elements.</w:t>
      </w:r>
    </w:p>
    <w:p w14:paraId="7D585D3E" w14:textId="7FCE527F" w:rsidR="007A046C" w:rsidRDefault="007A046C">
      <w:r>
        <w:br w:type="page"/>
      </w:r>
    </w:p>
    <w:p w14:paraId="7734D933" w14:textId="31D371DA" w:rsidR="007A046C" w:rsidRDefault="007A046C" w:rsidP="007A046C">
      <w:pPr>
        <w:pStyle w:val="Heading1"/>
      </w:pPr>
      <w:r>
        <w:lastRenderedPageBreak/>
        <w:t>Void Pointers</w:t>
      </w:r>
    </w:p>
    <w:p w14:paraId="293FCB4C" w14:textId="2141BE36" w:rsidR="00D617A2" w:rsidRDefault="007A046C" w:rsidP="00D617A2">
      <w:r w:rsidRPr="007A046C">
        <w:t xml:space="preserve">A </w:t>
      </w:r>
      <w:r w:rsidRPr="007A046C">
        <w:rPr>
          <w:b/>
          <w:bCs/>
        </w:rPr>
        <w:t>void pointer</w:t>
      </w:r>
      <w:r w:rsidRPr="007A046C">
        <w:t xml:space="preserve"> is a special type of pointer that can point to any data type. This is in contrast to normal data type pointers, which are bound to point to specific data types like int, float, or char.</w:t>
      </w:r>
    </w:p>
    <w:p w14:paraId="6C1700F6" w14:textId="7F28BBB1" w:rsidR="007A046C" w:rsidRDefault="007A046C" w:rsidP="00D617A2">
      <w:r w:rsidRPr="007A046C">
        <w:t>Declaration of Void Pointers</w:t>
      </w:r>
      <w:r>
        <w:t>:</w:t>
      </w:r>
    </w:p>
    <w:p w14:paraId="45555D01" w14:textId="382FCD6E" w:rsidR="007A046C" w:rsidRDefault="007A046C" w:rsidP="007A046C">
      <w:pPr>
        <w:pStyle w:val="CODE"/>
        <w:numPr>
          <w:ilvl w:val="0"/>
          <w:numId w:val="10"/>
        </w:numPr>
      </w:pPr>
      <w:r w:rsidRPr="007A046C">
        <w:t>void *ptr;</w:t>
      </w:r>
    </w:p>
    <w:p w14:paraId="7BDAD3AA" w14:textId="5334AD02" w:rsidR="007A046C" w:rsidRDefault="007A046C" w:rsidP="007A046C">
      <w:r>
        <w:t>Note:</w:t>
      </w:r>
    </w:p>
    <w:p w14:paraId="3E89EDD3" w14:textId="1BF48784" w:rsidR="007A046C" w:rsidRPr="007A046C" w:rsidRDefault="007A046C" w:rsidP="007A046C">
      <w:pPr>
        <w:spacing w:after="0" w:line="240" w:lineRule="auto"/>
        <w:rPr>
          <w:rFonts w:ascii="Times New Roman" w:eastAsia="Times New Roman" w:hAnsi="Times New Roman" w:cs="Times New Roman"/>
          <w:kern w:val="0"/>
          <w:sz w:val="24"/>
          <w:szCs w:val="24"/>
          <w14:ligatures w14:val="none"/>
        </w:rPr>
      </w:pPr>
      <w:r w:rsidRPr="007A046C">
        <w:rPr>
          <w:rFonts w:ascii="Times New Roman" w:eastAsia="Times New Roman" w:hAnsi="Symbol" w:cs="Times New Roman"/>
          <w:kern w:val="0"/>
          <w:sz w:val="24"/>
          <w:szCs w:val="24"/>
          <w14:ligatures w14:val="none"/>
        </w:rPr>
        <w:t></w:t>
      </w:r>
      <w:r w:rsidRPr="007A046C">
        <w:rPr>
          <w:rFonts w:ascii="Times New Roman" w:eastAsia="Times New Roman" w:hAnsi="Times New Roman" w:cs="Times New Roman"/>
          <w:kern w:val="0"/>
          <w:sz w:val="24"/>
          <w:szCs w:val="24"/>
          <w14:ligatures w14:val="none"/>
        </w:rPr>
        <w:t xml:space="preserve">  </w:t>
      </w:r>
      <w:r w:rsidRPr="007A046C">
        <w:rPr>
          <w:rFonts w:ascii="Times New Roman" w:eastAsia="Times New Roman" w:hAnsi="Times New Roman" w:cs="Times New Roman"/>
          <w:b/>
          <w:bCs/>
          <w:kern w:val="0"/>
          <w:sz w:val="24"/>
          <w:szCs w:val="24"/>
          <w14:ligatures w14:val="none"/>
        </w:rPr>
        <w:t>Generic Pointers</w:t>
      </w:r>
      <w:r w:rsidRPr="007A046C">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These pointers are called Generic Points and c</w:t>
      </w:r>
      <w:r w:rsidRPr="007A046C">
        <w:rPr>
          <w:rFonts w:ascii="Times New Roman" w:eastAsia="Times New Roman" w:hAnsi="Times New Roman" w:cs="Times New Roman"/>
          <w:kern w:val="0"/>
          <w:sz w:val="24"/>
          <w:szCs w:val="24"/>
          <w14:ligatures w14:val="none"/>
        </w:rPr>
        <w:t>an hold the address of any data type.</w:t>
      </w:r>
    </w:p>
    <w:p w14:paraId="4C759157" w14:textId="77777777" w:rsidR="007A046C" w:rsidRPr="007A046C" w:rsidRDefault="007A046C" w:rsidP="007A046C">
      <w:pPr>
        <w:spacing w:after="0" w:line="240" w:lineRule="auto"/>
        <w:rPr>
          <w:rFonts w:ascii="Times New Roman" w:eastAsia="Times New Roman" w:hAnsi="Times New Roman" w:cs="Times New Roman"/>
          <w:kern w:val="0"/>
          <w:sz w:val="24"/>
          <w:szCs w:val="24"/>
          <w14:ligatures w14:val="none"/>
        </w:rPr>
      </w:pPr>
      <w:r w:rsidRPr="007A046C">
        <w:rPr>
          <w:rFonts w:ascii="Times New Roman" w:eastAsia="Times New Roman" w:hAnsi="Symbol" w:cs="Times New Roman"/>
          <w:kern w:val="0"/>
          <w:sz w:val="24"/>
          <w:szCs w:val="24"/>
          <w14:ligatures w14:val="none"/>
        </w:rPr>
        <w:t></w:t>
      </w:r>
      <w:r w:rsidRPr="007A046C">
        <w:rPr>
          <w:rFonts w:ascii="Times New Roman" w:eastAsia="Times New Roman" w:hAnsi="Times New Roman" w:cs="Times New Roman"/>
          <w:kern w:val="0"/>
          <w:sz w:val="24"/>
          <w:szCs w:val="24"/>
          <w14:ligatures w14:val="none"/>
        </w:rPr>
        <w:t xml:space="preserve">  </w:t>
      </w:r>
      <w:r w:rsidRPr="007A046C">
        <w:rPr>
          <w:rFonts w:ascii="Times New Roman" w:eastAsia="Times New Roman" w:hAnsi="Times New Roman" w:cs="Times New Roman"/>
          <w:b/>
          <w:bCs/>
          <w:kern w:val="0"/>
          <w:sz w:val="24"/>
          <w:szCs w:val="24"/>
          <w14:ligatures w14:val="none"/>
        </w:rPr>
        <w:t>Typecasting Required</w:t>
      </w:r>
      <w:r w:rsidRPr="007A046C">
        <w:rPr>
          <w:rFonts w:ascii="Times New Roman" w:eastAsia="Times New Roman" w:hAnsi="Times New Roman" w:cs="Times New Roman"/>
          <w:kern w:val="0"/>
          <w:sz w:val="24"/>
          <w:szCs w:val="24"/>
          <w14:ligatures w14:val="none"/>
        </w:rPr>
        <w:t>: Since the type is not known, void pointers cannot be dereferenced directly; you must typecast them to the appropriate type first.</w:t>
      </w:r>
    </w:p>
    <w:p w14:paraId="2D4ED319" w14:textId="5555A0B4" w:rsidR="007A046C" w:rsidRDefault="007A046C" w:rsidP="007A046C">
      <w:pPr>
        <w:rPr>
          <w:rFonts w:ascii="Times New Roman" w:eastAsia="Times New Roman" w:hAnsi="Times New Roman" w:cs="Times New Roman"/>
          <w:kern w:val="0"/>
          <w:sz w:val="24"/>
          <w:szCs w:val="24"/>
          <w14:ligatures w14:val="none"/>
        </w:rPr>
      </w:pPr>
      <w:r w:rsidRPr="007A046C">
        <w:rPr>
          <w:rFonts w:ascii="Times New Roman" w:eastAsia="Times New Roman" w:hAnsi="Symbol" w:cs="Times New Roman"/>
          <w:kern w:val="0"/>
          <w:sz w:val="24"/>
          <w:szCs w:val="24"/>
          <w14:ligatures w14:val="none"/>
        </w:rPr>
        <w:t></w:t>
      </w:r>
      <w:r w:rsidRPr="007A046C">
        <w:rPr>
          <w:rFonts w:ascii="Times New Roman" w:eastAsia="Times New Roman" w:hAnsi="Times New Roman" w:cs="Times New Roman"/>
          <w:kern w:val="0"/>
          <w:sz w:val="24"/>
          <w:szCs w:val="24"/>
          <w14:ligatures w14:val="none"/>
        </w:rPr>
        <w:t xml:space="preserve">  </w:t>
      </w:r>
      <w:r w:rsidRPr="007A046C">
        <w:rPr>
          <w:rFonts w:ascii="Times New Roman" w:eastAsia="Times New Roman" w:hAnsi="Times New Roman" w:cs="Times New Roman"/>
          <w:b/>
          <w:bCs/>
          <w:kern w:val="0"/>
          <w:sz w:val="24"/>
          <w:szCs w:val="24"/>
          <w14:ligatures w14:val="none"/>
        </w:rPr>
        <w:t>Memory Management</w:t>
      </w:r>
      <w:r w:rsidRPr="007A046C">
        <w:rPr>
          <w:rFonts w:ascii="Times New Roman" w:eastAsia="Times New Roman" w:hAnsi="Times New Roman" w:cs="Times New Roman"/>
          <w:kern w:val="0"/>
          <w:sz w:val="24"/>
          <w:szCs w:val="24"/>
          <w14:ligatures w14:val="none"/>
        </w:rPr>
        <w:t xml:space="preserve">: Often used in dynamic memory allocation functions like </w:t>
      </w:r>
      <w:r w:rsidRPr="007A046C">
        <w:rPr>
          <w:rFonts w:ascii="Courier New" w:eastAsia="Times New Roman" w:hAnsi="Courier New" w:cs="Courier New"/>
          <w:kern w:val="0"/>
          <w:sz w:val="20"/>
          <w:szCs w:val="20"/>
          <w14:ligatures w14:val="none"/>
        </w:rPr>
        <w:t>malloc()</w:t>
      </w:r>
      <w:r w:rsidRPr="007A046C">
        <w:rPr>
          <w:rFonts w:ascii="Times New Roman" w:eastAsia="Times New Roman" w:hAnsi="Times New Roman" w:cs="Times New Roman"/>
          <w:kern w:val="0"/>
          <w:sz w:val="24"/>
          <w:szCs w:val="24"/>
          <w14:ligatures w14:val="none"/>
        </w:rPr>
        <w:t xml:space="preserve"> and </w:t>
      </w:r>
      <w:r w:rsidRPr="007A046C">
        <w:rPr>
          <w:rFonts w:ascii="Courier New" w:eastAsia="Times New Roman" w:hAnsi="Courier New" w:cs="Courier New"/>
          <w:kern w:val="0"/>
          <w:sz w:val="20"/>
          <w:szCs w:val="20"/>
          <w14:ligatures w14:val="none"/>
        </w:rPr>
        <w:t>free()</w:t>
      </w:r>
      <w:r w:rsidRPr="007A046C">
        <w:rPr>
          <w:rFonts w:ascii="Times New Roman" w:eastAsia="Times New Roman" w:hAnsi="Times New Roman" w:cs="Times New Roman"/>
          <w:kern w:val="0"/>
          <w:sz w:val="24"/>
          <w:szCs w:val="24"/>
          <w14:ligatures w14:val="none"/>
        </w:rPr>
        <w:t>.</w:t>
      </w:r>
    </w:p>
    <w:p w14:paraId="28BD8A9E" w14:textId="5DDC064E" w:rsidR="007A046C" w:rsidRDefault="007A046C" w:rsidP="007A046C">
      <w:pPr>
        <w:pStyle w:val="Heading1"/>
      </w:pPr>
      <w:r>
        <w:t>Example</w:t>
      </w:r>
    </w:p>
    <w:p w14:paraId="6C356AC8" w14:textId="77777777" w:rsidR="007A046C" w:rsidRDefault="007A046C" w:rsidP="007A046C">
      <w:pPr>
        <w:pStyle w:val="CODE"/>
        <w:numPr>
          <w:ilvl w:val="0"/>
          <w:numId w:val="11"/>
        </w:numPr>
      </w:pPr>
      <w:r>
        <w:t>#include &lt;stdio.h&gt;</w:t>
      </w:r>
    </w:p>
    <w:p w14:paraId="584E6760" w14:textId="77777777" w:rsidR="007A046C" w:rsidRDefault="007A046C" w:rsidP="007A046C">
      <w:pPr>
        <w:pStyle w:val="CODE"/>
      </w:pPr>
    </w:p>
    <w:p w14:paraId="52E0BD4B" w14:textId="77777777" w:rsidR="007A046C" w:rsidRDefault="007A046C" w:rsidP="007A046C">
      <w:pPr>
        <w:pStyle w:val="CODE"/>
      </w:pPr>
      <w:r>
        <w:t>int main() {</w:t>
      </w:r>
    </w:p>
    <w:p w14:paraId="12CAC3E9" w14:textId="77777777" w:rsidR="007A046C" w:rsidRDefault="007A046C" w:rsidP="007A046C">
      <w:pPr>
        <w:pStyle w:val="CODE"/>
      </w:pPr>
      <w:r>
        <w:t xml:space="preserve">    int a = 10;</w:t>
      </w:r>
    </w:p>
    <w:p w14:paraId="07CA7712" w14:textId="77777777" w:rsidR="007A046C" w:rsidRDefault="007A046C" w:rsidP="007A046C">
      <w:pPr>
        <w:pStyle w:val="CODE"/>
      </w:pPr>
      <w:r>
        <w:t xml:space="preserve">    float b = 5.5;</w:t>
      </w:r>
    </w:p>
    <w:p w14:paraId="7D46B491" w14:textId="77777777" w:rsidR="007A046C" w:rsidRDefault="007A046C" w:rsidP="007A046C">
      <w:pPr>
        <w:pStyle w:val="CODE"/>
      </w:pPr>
      <w:r>
        <w:t xml:space="preserve">    char c = 'X';</w:t>
      </w:r>
    </w:p>
    <w:p w14:paraId="1C8A2660" w14:textId="77777777" w:rsidR="007A046C" w:rsidRDefault="007A046C" w:rsidP="007A046C">
      <w:pPr>
        <w:pStyle w:val="CODE"/>
      </w:pPr>
    </w:p>
    <w:p w14:paraId="7AEEE28D" w14:textId="77777777" w:rsidR="007A046C" w:rsidRDefault="007A046C" w:rsidP="007A046C">
      <w:pPr>
        <w:pStyle w:val="CODE"/>
      </w:pPr>
      <w:r>
        <w:t xml:space="preserve">    void *ptr; // Declare a void pointer</w:t>
      </w:r>
    </w:p>
    <w:p w14:paraId="39762579" w14:textId="77777777" w:rsidR="007A046C" w:rsidRDefault="007A046C" w:rsidP="007A046C">
      <w:pPr>
        <w:pStyle w:val="CODE"/>
      </w:pPr>
    </w:p>
    <w:p w14:paraId="04885C51" w14:textId="77777777" w:rsidR="007A046C" w:rsidRDefault="007A046C" w:rsidP="007A046C">
      <w:pPr>
        <w:pStyle w:val="CODE"/>
      </w:pPr>
      <w:r>
        <w:t xml:space="preserve">    // Point to different data types</w:t>
      </w:r>
    </w:p>
    <w:p w14:paraId="7E4A3C3B" w14:textId="77777777" w:rsidR="007A046C" w:rsidRDefault="007A046C" w:rsidP="007A046C">
      <w:pPr>
        <w:pStyle w:val="CODE"/>
      </w:pPr>
      <w:r>
        <w:t xml:space="preserve">    ptr = &amp;a;</w:t>
      </w:r>
    </w:p>
    <w:p w14:paraId="00F5951B" w14:textId="0A2B1D9F" w:rsidR="007A046C" w:rsidRDefault="007A046C" w:rsidP="007A046C">
      <w:pPr>
        <w:pStyle w:val="CODE"/>
      </w:pPr>
      <w:r>
        <w:t xml:space="preserve">    printf("Value of a using void pointer: %d\n", </w:t>
      </w:r>
      <w:r>
        <w:br/>
        <w:t xml:space="preserve">                  *(int *)ptr);</w:t>
      </w:r>
    </w:p>
    <w:p w14:paraId="6865CF0C" w14:textId="77777777" w:rsidR="007A046C" w:rsidRDefault="007A046C" w:rsidP="007A046C">
      <w:pPr>
        <w:pStyle w:val="CODE"/>
      </w:pPr>
    </w:p>
    <w:p w14:paraId="24C4FFF1" w14:textId="77777777" w:rsidR="007A046C" w:rsidRDefault="007A046C" w:rsidP="007A046C">
      <w:pPr>
        <w:pStyle w:val="CODE"/>
      </w:pPr>
      <w:r>
        <w:t xml:space="preserve">    ptr = &amp;b;</w:t>
      </w:r>
    </w:p>
    <w:p w14:paraId="349B73CE" w14:textId="363BF8E6" w:rsidR="007A046C" w:rsidRDefault="007A046C" w:rsidP="007A046C">
      <w:pPr>
        <w:pStyle w:val="CODE"/>
      </w:pPr>
      <w:r>
        <w:t xml:space="preserve">    printf("Value of b using void pointer: %.2f\n", </w:t>
      </w:r>
      <w:r>
        <w:br/>
        <w:t xml:space="preserve">                 *(float *)ptr);</w:t>
      </w:r>
    </w:p>
    <w:p w14:paraId="4AB6629A" w14:textId="77777777" w:rsidR="007A046C" w:rsidRDefault="007A046C" w:rsidP="007A046C">
      <w:pPr>
        <w:pStyle w:val="CODE"/>
      </w:pPr>
    </w:p>
    <w:p w14:paraId="51F193B2" w14:textId="77777777" w:rsidR="007A046C" w:rsidRDefault="007A046C" w:rsidP="007A046C">
      <w:pPr>
        <w:pStyle w:val="CODE"/>
      </w:pPr>
      <w:r>
        <w:t xml:space="preserve">    ptr = &amp;c;</w:t>
      </w:r>
    </w:p>
    <w:p w14:paraId="3BBC0721" w14:textId="5AF4395D" w:rsidR="007A046C" w:rsidRDefault="007A046C" w:rsidP="007A046C">
      <w:pPr>
        <w:pStyle w:val="CODE"/>
      </w:pPr>
      <w:r>
        <w:t xml:space="preserve">    printf("Value of c using void pointer: %c\n", </w:t>
      </w:r>
      <w:r>
        <w:br/>
        <w:t xml:space="preserve">                *(char *)ptr);</w:t>
      </w:r>
    </w:p>
    <w:p w14:paraId="376A534E" w14:textId="77777777" w:rsidR="007A046C" w:rsidRDefault="007A046C" w:rsidP="007A046C">
      <w:pPr>
        <w:pStyle w:val="CODE"/>
      </w:pPr>
    </w:p>
    <w:p w14:paraId="050ABAC5" w14:textId="77777777" w:rsidR="007A046C" w:rsidRDefault="007A046C" w:rsidP="007A046C">
      <w:pPr>
        <w:pStyle w:val="CODE"/>
      </w:pPr>
      <w:r>
        <w:t xml:space="preserve">    return 0;</w:t>
      </w:r>
    </w:p>
    <w:p w14:paraId="4BDAECDC" w14:textId="07ABCC78" w:rsidR="007A046C" w:rsidRPr="00D617A2" w:rsidRDefault="007A046C" w:rsidP="007A046C">
      <w:pPr>
        <w:pStyle w:val="CODE"/>
      </w:pPr>
      <w:r>
        <w:t>}</w:t>
      </w:r>
    </w:p>
    <w:p w14:paraId="010849BC" w14:textId="77777777" w:rsidR="00252E74" w:rsidRDefault="00822D03" w:rsidP="00822D03">
      <w:pPr>
        <w:rPr>
          <w:b/>
          <w:bCs/>
        </w:rPr>
      </w:pPr>
      <w:r>
        <w:rPr>
          <w:b/>
          <w:bCs/>
        </w:rPr>
        <w:br/>
      </w:r>
      <w:r>
        <w:rPr>
          <w:b/>
          <w:bCs/>
        </w:rPr>
        <w:br/>
      </w:r>
      <w:r>
        <w:rPr>
          <w:b/>
          <w:bCs/>
        </w:rPr>
        <w:br/>
      </w:r>
      <w:r>
        <w:rPr>
          <w:b/>
          <w:bCs/>
        </w:rPr>
        <w:br/>
      </w:r>
      <w:r>
        <w:rPr>
          <w:b/>
          <w:bCs/>
        </w:rPr>
        <w:br/>
      </w:r>
    </w:p>
    <w:p w14:paraId="617EABDD" w14:textId="3601709D" w:rsidR="00822D03" w:rsidRPr="00822D03" w:rsidRDefault="00822D03" w:rsidP="00822D03">
      <w:pPr>
        <w:rPr>
          <w:b/>
          <w:bCs/>
        </w:rPr>
      </w:pPr>
      <w:r w:rsidRPr="00822D03">
        <w:rPr>
          <w:b/>
          <w:bCs/>
        </w:rPr>
        <w:lastRenderedPageBreak/>
        <w:t>When to Use Void Pointers?</w:t>
      </w:r>
    </w:p>
    <w:p w14:paraId="539420DD" w14:textId="77777777" w:rsidR="00822D03" w:rsidRPr="00822D03" w:rsidRDefault="00822D03" w:rsidP="00252E74">
      <w:r w:rsidRPr="00822D03">
        <w:rPr>
          <w:b/>
          <w:bCs/>
        </w:rPr>
        <w:t>Generic Functions</w:t>
      </w:r>
      <w:r w:rsidRPr="00822D03">
        <w:t>: Functions like malloc() and free() return void * because they don't depend on the type of data being allocated or freed.</w:t>
      </w:r>
    </w:p>
    <w:p w14:paraId="589DF574" w14:textId="6ADB9DEC" w:rsidR="00D617A2" w:rsidRDefault="00822D03" w:rsidP="00822D03">
      <w:pPr>
        <w:pStyle w:val="CODE"/>
        <w:numPr>
          <w:ilvl w:val="0"/>
          <w:numId w:val="13"/>
        </w:numPr>
      </w:pPr>
      <w:r w:rsidRPr="00822D03">
        <w:t xml:space="preserve">int *p = (int *)malloc(5 * sizeof(int)); </w:t>
      </w:r>
    </w:p>
    <w:p w14:paraId="56523213" w14:textId="5563E03A" w:rsidR="00822D03" w:rsidRDefault="00822D03" w:rsidP="00822D03">
      <w:r w:rsidRPr="00822D03">
        <w:rPr>
          <w:b/>
          <w:bCs/>
        </w:rPr>
        <w:t>Generic Data Structures</w:t>
      </w:r>
      <w:r w:rsidRPr="00822D03">
        <w:t>: For example, when implementing linked lists, stacks, or queues that can store any type of data.</w:t>
      </w:r>
    </w:p>
    <w:p w14:paraId="6A1795DD" w14:textId="77777777" w:rsidR="00252E74" w:rsidRDefault="00252E74" w:rsidP="00252E74">
      <w:pPr>
        <w:pStyle w:val="Heading1"/>
      </w:pPr>
      <w:r>
        <w:t>Example</w:t>
      </w:r>
    </w:p>
    <w:p w14:paraId="624147DF" w14:textId="77777777" w:rsidR="00252E74" w:rsidRDefault="00252E74" w:rsidP="00252E74">
      <w:pPr>
        <w:pStyle w:val="CODE"/>
        <w:numPr>
          <w:ilvl w:val="0"/>
          <w:numId w:val="14"/>
        </w:numPr>
      </w:pPr>
      <w:r>
        <w:t>#include &lt;stdio.h&gt;</w:t>
      </w:r>
    </w:p>
    <w:p w14:paraId="7D6F33D0" w14:textId="77777777" w:rsidR="00252E74" w:rsidRDefault="00252E74" w:rsidP="00252E74">
      <w:pPr>
        <w:pStyle w:val="CODE"/>
      </w:pPr>
    </w:p>
    <w:p w14:paraId="2E23B1CB" w14:textId="77777777" w:rsidR="00252E74" w:rsidRDefault="00252E74" w:rsidP="00252E74">
      <w:pPr>
        <w:pStyle w:val="CODE"/>
      </w:pPr>
      <w:r>
        <w:t>void printValue(void *ptr, char type) {</w:t>
      </w:r>
    </w:p>
    <w:p w14:paraId="2A687CB5" w14:textId="77777777" w:rsidR="00252E74" w:rsidRDefault="00252E74" w:rsidP="00252E74">
      <w:pPr>
        <w:pStyle w:val="CODE"/>
      </w:pPr>
      <w:r>
        <w:t xml:space="preserve">    switch (type) {</w:t>
      </w:r>
    </w:p>
    <w:p w14:paraId="0584FBEE" w14:textId="7C8AAF90" w:rsidR="00252E74" w:rsidRDefault="00252E74" w:rsidP="00252E74">
      <w:pPr>
        <w:pStyle w:val="CODE"/>
      </w:pPr>
      <w:r>
        <w:t xml:space="preserve">        case 'i': printf("Integer: %d\n", *(int </w:t>
      </w:r>
      <w:r>
        <w:br/>
        <w:t xml:space="preserve">                       *)ptr); break;</w:t>
      </w:r>
    </w:p>
    <w:p w14:paraId="59C19A93" w14:textId="09201DA0" w:rsidR="00252E74" w:rsidRDefault="00252E74" w:rsidP="00252E74">
      <w:pPr>
        <w:pStyle w:val="CODE"/>
      </w:pPr>
      <w:r>
        <w:t xml:space="preserve">        case 'f': printf("Float: %.2f\n", *(float </w:t>
      </w:r>
      <w:r>
        <w:br/>
        <w:t xml:space="preserve">                               *)ptr); break;</w:t>
      </w:r>
    </w:p>
    <w:p w14:paraId="7353CD52" w14:textId="53D49333" w:rsidR="00252E74" w:rsidRDefault="00252E74" w:rsidP="00252E74">
      <w:pPr>
        <w:pStyle w:val="CODE"/>
      </w:pPr>
      <w:r>
        <w:t xml:space="preserve">        case 'c': printf("Character: %c\n", *(char </w:t>
      </w:r>
      <w:r>
        <w:br/>
        <w:t xml:space="preserve">                              *)ptr); break;</w:t>
      </w:r>
    </w:p>
    <w:p w14:paraId="70F8AD69" w14:textId="77777777" w:rsidR="00252E74" w:rsidRDefault="00252E74" w:rsidP="00252E74">
      <w:pPr>
        <w:pStyle w:val="CODE"/>
      </w:pPr>
      <w:r>
        <w:t xml:space="preserve">        default: printf("Unknown type\n");</w:t>
      </w:r>
    </w:p>
    <w:p w14:paraId="0F218145" w14:textId="77777777" w:rsidR="00252E74" w:rsidRDefault="00252E74" w:rsidP="00252E74">
      <w:pPr>
        <w:pStyle w:val="CODE"/>
      </w:pPr>
      <w:r>
        <w:t xml:space="preserve">    }</w:t>
      </w:r>
    </w:p>
    <w:p w14:paraId="1368EBBE" w14:textId="77777777" w:rsidR="00252E74" w:rsidRDefault="00252E74" w:rsidP="00252E74">
      <w:pPr>
        <w:pStyle w:val="CODE"/>
      </w:pPr>
      <w:r>
        <w:t>}</w:t>
      </w:r>
    </w:p>
    <w:p w14:paraId="3B2889ED" w14:textId="77777777" w:rsidR="00252E74" w:rsidRDefault="00252E74" w:rsidP="00252E74">
      <w:pPr>
        <w:pStyle w:val="CODE"/>
      </w:pPr>
    </w:p>
    <w:p w14:paraId="1D4021E4" w14:textId="77777777" w:rsidR="00252E74" w:rsidRDefault="00252E74" w:rsidP="00252E74">
      <w:pPr>
        <w:pStyle w:val="CODE"/>
      </w:pPr>
      <w:r>
        <w:t>int main() {</w:t>
      </w:r>
    </w:p>
    <w:p w14:paraId="4060E4AC" w14:textId="77777777" w:rsidR="00252E74" w:rsidRDefault="00252E74" w:rsidP="00252E74">
      <w:pPr>
        <w:pStyle w:val="CODE"/>
      </w:pPr>
      <w:r>
        <w:t xml:space="preserve">    int a = 42;</w:t>
      </w:r>
    </w:p>
    <w:p w14:paraId="603160D7" w14:textId="77777777" w:rsidR="00252E74" w:rsidRDefault="00252E74" w:rsidP="00252E74">
      <w:pPr>
        <w:pStyle w:val="CODE"/>
      </w:pPr>
      <w:r>
        <w:t xml:space="preserve">    float b = 3.14;</w:t>
      </w:r>
    </w:p>
    <w:p w14:paraId="615D0772" w14:textId="77777777" w:rsidR="00252E74" w:rsidRDefault="00252E74" w:rsidP="00252E74">
      <w:pPr>
        <w:pStyle w:val="CODE"/>
      </w:pPr>
      <w:r>
        <w:t xml:space="preserve">    char c = 'A';</w:t>
      </w:r>
    </w:p>
    <w:p w14:paraId="48F39D78" w14:textId="77777777" w:rsidR="00252E74" w:rsidRDefault="00252E74" w:rsidP="00252E74">
      <w:pPr>
        <w:pStyle w:val="CODE"/>
      </w:pPr>
    </w:p>
    <w:p w14:paraId="44ECE481" w14:textId="77777777" w:rsidR="00252E74" w:rsidRDefault="00252E74" w:rsidP="00252E74">
      <w:pPr>
        <w:pStyle w:val="CODE"/>
      </w:pPr>
      <w:r>
        <w:t xml:space="preserve">    printValue(&amp;a, 'i');</w:t>
      </w:r>
    </w:p>
    <w:p w14:paraId="4F06EF85" w14:textId="77777777" w:rsidR="00252E74" w:rsidRDefault="00252E74" w:rsidP="00252E74">
      <w:pPr>
        <w:pStyle w:val="CODE"/>
      </w:pPr>
      <w:r>
        <w:t xml:space="preserve">    printValue(&amp;b, 'f');</w:t>
      </w:r>
    </w:p>
    <w:p w14:paraId="581FA62B" w14:textId="77777777" w:rsidR="00252E74" w:rsidRDefault="00252E74" w:rsidP="00252E74">
      <w:pPr>
        <w:pStyle w:val="CODE"/>
      </w:pPr>
      <w:r>
        <w:t xml:space="preserve">    printValue(&amp;c, 'c');</w:t>
      </w:r>
    </w:p>
    <w:p w14:paraId="5136AC31" w14:textId="77777777" w:rsidR="00252E74" w:rsidRDefault="00252E74" w:rsidP="00252E74">
      <w:pPr>
        <w:pStyle w:val="CODE"/>
      </w:pPr>
    </w:p>
    <w:p w14:paraId="3978B535" w14:textId="77777777" w:rsidR="00252E74" w:rsidRDefault="00252E74" w:rsidP="00252E74">
      <w:pPr>
        <w:pStyle w:val="CODE"/>
      </w:pPr>
      <w:r>
        <w:t xml:space="preserve">    return 0;</w:t>
      </w:r>
    </w:p>
    <w:p w14:paraId="41335A2F" w14:textId="66CC9130" w:rsidR="00252E74" w:rsidRDefault="00252E74" w:rsidP="00252E74">
      <w:pPr>
        <w:pStyle w:val="CODE"/>
      </w:pPr>
      <w:r>
        <w:t>}</w:t>
      </w:r>
    </w:p>
    <w:p w14:paraId="79D7346D" w14:textId="3EB2A181" w:rsidR="00F156A1" w:rsidRDefault="00F156A1">
      <w:r>
        <w:br w:type="page"/>
      </w:r>
    </w:p>
    <w:p w14:paraId="769BEC21" w14:textId="76A091BA" w:rsidR="00F156A1" w:rsidRDefault="00F156A1" w:rsidP="00F156A1">
      <w:pPr>
        <w:pStyle w:val="Heading1"/>
      </w:pPr>
      <w:r>
        <w:lastRenderedPageBreak/>
        <w:t>Dynamic Memory Allocation (DMA)</w:t>
      </w:r>
    </w:p>
    <w:p w14:paraId="224D1E79" w14:textId="267D4D90" w:rsidR="00F156A1" w:rsidRPr="00F156A1" w:rsidRDefault="00F156A1" w:rsidP="00F156A1">
      <w:pPr>
        <w:rPr>
          <w:b/>
          <w:bCs/>
        </w:rPr>
      </w:pPr>
      <w:r w:rsidRPr="00F156A1">
        <w:t>Dynamic Memory Allocation (DMA) allows you to allocate memory during runtime, providing flexibility to create data structures like arrays or linked lists when the size is not known at compile time. This is particularly useful when dealing with varying data sizes or optimizing memory usage.</w:t>
      </w:r>
      <w:r>
        <w:t xml:space="preserve"> </w:t>
      </w:r>
      <w:r>
        <w:br/>
      </w:r>
      <w:r>
        <w:br/>
        <w:t xml:space="preserve">There </w:t>
      </w:r>
      <w:r w:rsidR="005943E1">
        <w:t>are</w:t>
      </w:r>
      <w:r>
        <w:t xml:space="preserve"> two types of memory allocation in C.</w:t>
      </w:r>
    </w:p>
    <w:p w14:paraId="0396CF71" w14:textId="77777777" w:rsidR="00F156A1" w:rsidRPr="00F156A1" w:rsidRDefault="00F156A1" w:rsidP="005943E1">
      <w:r w:rsidRPr="00F156A1">
        <w:rPr>
          <w:b/>
          <w:bCs/>
        </w:rPr>
        <w:t>Compile-Time Memory Allocation (Static Allocation):</w:t>
      </w:r>
    </w:p>
    <w:p w14:paraId="4BA0E077" w14:textId="77777777" w:rsidR="00F156A1" w:rsidRPr="00F156A1" w:rsidRDefault="00F156A1" w:rsidP="00F156A1">
      <w:pPr>
        <w:numPr>
          <w:ilvl w:val="1"/>
          <w:numId w:val="15"/>
        </w:numPr>
      </w:pPr>
      <w:r w:rsidRPr="00F156A1">
        <w:t>Memory is allocated for variables and data structures at compile time.</w:t>
      </w:r>
    </w:p>
    <w:p w14:paraId="75D01AD5" w14:textId="77777777" w:rsidR="00F156A1" w:rsidRPr="00F156A1" w:rsidRDefault="00F156A1" w:rsidP="00F156A1">
      <w:pPr>
        <w:numPr>
          <w:ilvl w:val="1"/>
          <w:numId w:val="15"/>
        </w:numPr>
      </w:pPr>
      <w:r w:rsidRPr="00F156A1">
        <w:t>The size is fixed and cannot change during execution.</w:t>
      </w:r>
    </w:p>
    <w:p w14:paraId="4BA242E8" w14:textId="77777777" w:rsidR="00F156A1" w:rsidRPr="00F156A1" w:rsidRDefault="00F156A1" w:rsidP="00F156A1">
      <w:pPr>
        <w:numPr>
          <w:ilvl w:val="1"/>
          <w:numId w:val="15"/>
        </w:numPr>
      </w:pPr>
      <w:r w:rsidRPr="00F156A1">
        <w:t>Done in:</w:t>
      </w:r>
    </w:p>
    <w:p w14:paraId="2AED9CEB" w14:textId="77777777" w:rsidR="00F156A1" w:rsidRPr="00F156A1" w:rsidRDefault="00F156A1" w:rsidP="00F156A1">
      <w:pPr>
        <w:numPr>
          <w:ilvl w:val="2"/>
          <w:numId w:val="15"/>
        </w:numPr>
      </w:pPr>
      <w:r w:rsidRPr="00F156A1">
        <w:rPr>
          <w:b/>
          <w:bCs/>
        </w:rPr>
        <w:t>Global Memory</w:t>
      </w:r>
      <w:r w:rsidRPr="00F156A1">
        <w:t>: For global and static variables.</w:t>
      </w:r>
    </w:p>
    <w:p w14:paraId="29075C85" w14:textId="502F9F9A" w:rsidR="005943E1" w:rsidRDefault="00F156A1" w:rsidP="005943E1">
      <w:pPr>
        <w:numPr>
          <w:ilvl w:val="2"/>
          <w:numId w:val="15"/>
        </w:numPr>
      </w:pPr>
      <w:r w:rsidRPr="00F156A1">
        <w:rPr>
          <w:b/>
          <w:bCs/>
        </w:rPr>
        <w:t>Stack Memory</w:t>
      </w:r>
      <w:r w:rsidRPr="00F156A1">
        <w:t>: For local variables and function call-related data</w:t>
      </w:r>
      <w:r w:rsidR="005943E1">
        <w:t>.</w:t>
      </w:r>
    </w:p>
    <w:p w14:paraId="0C469405" w14:textId="4CD54569" w:rsidR="005943E1" w:rsidRDefault="005943E1" w:rsidP="005943E1">
      <w:r>
        <w:rPr>
          <w:b/>
          <w:bCs/>
        </w:rPr>
        <w:t>Example</w:t>
      </w:r>
      <w:r w:rsidRPr="005943E1">
        <w:t>:</w:t>
      </w:r>
    </w:p>
    <w:p w14:paraId="7C469A1A" w14:textId="77777777" w:rsidR="005943E1" w:rsidRDefault="005943E1" w:rsidP="005943E1">
      <w:pPr>
        <w:pStyle w:val="CODE"/>
        <w:numPr>
          <w:ilvl w:val="0"/>
          <w:numId w:val="16"/>
        </w:numPr>
      </w:pPr>
      <w:r w:rsidRPr="005943E1">
        <w:t>int a = 10;  // Compile-time allocation</w:t>
      </w:r>
    </w:p>
    <w:p w14:paraId="75AC5C7E" w14:textId="64FA9582" w:rsidR="005943E1" w:rsidRDefault="005943E1" w:rsidP="005943E1">
      <w:pPr>
        <w:pStyle w:val="CODE"/>
        <w:numPr>
          <w:ilvl w:val="0"/>
          <w:numId w:val="16"/>
        </w:numPr>
      </w:pPr>
      <w:r w:rsidRPr="005943E1">
        <w:t>int arr[5];  // Array of fixed size</w:t>
      </w:r>
    </w:p>
    <w:p w14:paraId="3FCBB5B6" w14:textId="77777777" w:rsidR="005943E1" w:rsidRPr="005943E1" w:rsidRDefault="005943E1" w:rsidP="005943E1">
      <w:r w:rsidRPr="005943E1">
        <w:rPr>
          <w:b/>
          <w:bCs/>
        </w:rPr>
        <w:t>Run-Time Memory Allocation (Dynamic Allocation):</w:t>
      </w:r>
    </w:p>
    <w:p w14:paraId="0506E8E8" w14:textId="77777777" w:rsidR="005943E1" w:rsidRPr="005943E1" w:rsidRDefault="005943E1" w:rsidP="005943E1">
      <w:pPr>
        <w:numPr>
          <w:ilvl w:val="0"/>
          <w:numId w:val="17"/>
        </w:numPr>
      </w:pPr>
      <w:r w:rsidRPr="005943E1">
        <w:t xml:space="preserve">Memory is allocated during execution using functions like malloc, </w:t>
      </w:r>
      <w:proofErr w:type="spellStart"/>
      <w:r w:rsidRPr="005943E1">
        <w:t>calloc</w:t>
      </w:r>
      <w:proofErr w:type="spellEnd"/>
      <w:r w:rsidRPr="005943E1">
        <w:t xml:space="preserve">, and </w:t>
      </w:r>
      <w:proofErr w:type="spellStart"/>
      <w:r w:rsidRPr="005943E1">
        <w:t>realloc</w:t>
      </w:r>
      <w:proofErr w:type="spellEnd"/>
      <w:r w:rsidRPr="005943E1">
        <w:t>.</w:t>
      </w:r>
    </w:p>
    <w:p w14:paraId="7521B1F8" w14:textId="77777777" w:rsidR="005943E1" w:rsidRPr="005943E1" w:rsidRDefault="005943E1" w:rsidP="005943E1">
      <w:pPr>
        <w:numPr>
          <w:ilvl w:val="0"/>
          <w:numId w:val="17"/>
        </w:numPr>
      </w:pPr>
      <w:r w:rsidRPr="005943E1">
        <w:t>The size and lifetime of the memory are determined at runtime, offering flexibility.</w:t>
      </w:r>
    </w:p>
    <w:p w14:paraId="28B55EF2" w14:textId="77777777" w:rsidR="005943E1" w:rsidRPr="005943E1" w:rsidRDefault="005943E1" w:rsidP="005943E1">
      <w:pPr>
        <w:numPr>
          <w:ilvl w:val="0"/>
          <w:numId w:val="17"/>
        </w:numPr>
      </w:pPr>
      <w:r w:rsidRPr="005943E1">
        <w:t xml:space="preserve">Managed in the </w:t>
      </w:r>
      <w:r w:rsidRPr="005943E1">
        <w:rPr>
          <w:b/>
          <w:bCs/>
        </w:rPr>
        <w:t>Heap Memory</w:t>
      </w:r>
      <w:r w:rsidRPr="005943E1">
        <w:t>.</w:t>
      </w:r>
    </w:p>
    <w:p w14:paraId="51083A76" w14:textId="12D35D1E" w:rsidR="005943E1" w:rsidRPr="005943E1" w:rsidRDefault="005943E1" w:rsidP="005943E1">
      <w:pPr>
        <w:rPr>
          <w:b/>
          <w:bCs/>
        </w:rPr>
      </w:pPr>
      <w:r w:rsidRPr="005943E1">
        <w:rPr>
          <w:b/>
          <w:bCs/>
        </w:rPr>
        <w:t>Example:</w:t>
      </w:r>
    </w:p>
    <w:p w14:paraId="0C4DC2B5" w14:textId="65F9CB27" w:rsidR="005943E1" w:rsidRDefault="005943E1" w:rsidP="005943E1">
      <w:pPr>
        <w:pStyle w:val="CODE"/>
        <w:numPr>
          <w:ilvl w:val="0"/>
          <w:numId w:val="18"/>
        </w:numPr>
      </w:pPr>
      <w:r w:rsidRPr="005943E1">
        <w:t>int *ptr = (int *)malloc(sizeof(int) * 5);  // Runtime allocation</w:t>
      </w:r>
    </w:p>
    <w:p w14:paraId="2D5DD7E8" w14:textId="319DB131" w:rsidR="005943E1" w:rsidRDefault="005943E1" w:rsidP="005943E1">
      <w:r>
        <w:t>Side-by-Side comparison</w:t>
      </w:r>
    </w:p>
    <w:tbl>
      <w:tblPr>
        <w:tblStyle w:val="TableGrid"/>
        <w:tblW w:w="0" w:type="auto"/>
        <w:tblLook w:val="04A0" w:firstRow="1" w:lastRow="0" w:firstColumn="1" w:lastColumn="0" w:noHBand="0" w:noVBand="1"/>
      </w:tblPr>
      <w:tblGrid>
        <w:gridCol w:w="1885"/>
        <w:gridCol w:w="4348"/>
        <w:gridCol w:w="3117"/>
      </w:tblGrid>
      <w:tr w:rsidR="005943E1" w14:paraId="268DCA40" w14:textId="77777777" w:rsidTr="005943E1">
        <w:tc>
          <w:tcPr>
            <w:tcW w:w="1885" w:type="dxa"/>
          </w:tcPr>
          <w:p w14:paraId="4EF4E781" w14:textId="50C1599E" w:rsidR="005943E1" w:rsidRDefault="005943E1" w:rsidP="005943E1">
            <w:r>
              <w:t>Aspect</w:t>
            </w:r>
          </w:p>
        </w:tc>
        <w:tc>
          <w:tcPr>
            <w:tcW w:w="4348" w:type="dxa"/>
          </w:tcPr>
          <w:p w14:paraId="24621BBA" w14:textId="0D9DD486" w:rsidR="005943E1" w:rsidRDefault="005943E1" w:rsidP="005943E1">
            <w:r>
              <w:t>Compile-Time Allocation</w:t>
            </w:r>
          </w:p>
        </w:tc>
        <w:tc>
          <w:tcPr>
            <w:tcW w:w="3117" w:type="dxa"/>
          </w:tcPr>
          <w:p w14:paraId="62CE7C92" w14:textId="7D5D82FF" w:rsidR="005943E1" w:rsidRDefault="005943E1" w:rsidP="005943E1">
            <w:r>
              <w:t>Dynamic Memory Allocation</w:t>
            </w:r>
          </w:p>
        </w:tc>
      </w:tr>
      <w:tr w:rsidR="005943E1" w14:paraId="33FE0F12" w14:textId="77777777" w:rsidTr="005943E1">
        <w:tc>
          <w:tcPr>
            <w:tcW w:w="1885" w:type="dxa"/>
          </w:tcPr>
          <w:p w14:paraId="2894D198" w14:textId="48C7652B" w:rsidR="005943E1" w:rsidRDefault="005943E1" w:rsidP="005943E1">
            <w:r w:rsidRPr="005943E1">
              <w:t>When allocated</w:t>
            </w:r>
          </w:p>
        </w:tc>
        <w:tc>
          <w:tcPr>
            <w:tcW w:w="4348" w:type="dxa"/>
          </w:tcPr>
          <w:p w14:paraId="70396D9C" w14:textId="3148F429" w:rsidR="005943E1" w:rsidRDefault="005943E1" w:rsidP="005943E1">
            <w:r w:rsidRPr="005943E1">
              <w:t>At compile time.</w:t>
            </w:r>
          </w:p>
        </w:tc>
        <w:tc>
          <w:tcPr>
            <w:tcW w:w="3117" w:type="dxa"/>
          </w:tcPr>
          <w:p w14:paraId="662EFF1E" w14:textId="58856785" w:rsidR="005943E1" w:rsidRDefault="005943E1" w:rsidP="005943E1">
            <w:r w:rsidRPr="005943E1">
              <w:t>At runtime.</w:t>
            </w:r>
          </w:p>
        </w:tc>
      </w:tr>
      <w:tr w:rsidR="005943E1" w14:paraId="7F30EC32" w14:textId="77777777" w:rsidTr="005943E1">
        <w:tc>
          <w:tcPr>
            <w:tcW w:w="1885" w:type="dxa"/>
          </w:tcPr>
          <w:p w14:paraId="3494F1F8" w14:textId="582D8154" w:rsidR="005943E1" w:rsidRDefault="005943E1" w:rsidP="005943E1">
            <w:r w:rsidRPr="005943E1">
              <w:t>Memory Source</w:t>
            </w:r>
          </w:p>
        </w:tc>
        <w:tc>
          <w:tcPr>
            <w:tcW w:w="4348" w:type="dxa"/>
          </w:tcPr>
          <w:p w14:paraId="5113750F" w14:textId="77529AED" w:rsidR="005943E1" w:rsidRDefault="005943E1" w:rsidP="005943E1">
            <w:r w:rsidRPr="005943E1">
              <w:t>Stack or global memory.</w:t>
            </w:r>
          </w:p>
        </w:tc>
        <w:tc>
          <w:tcPr>
            <w:tcW w:w="3117" w:type="dxa"/>
          </w:tcPr>
          <w:p w14:paraId="727EA29A" w14:textId="56A349B6" w:rsidR="005943E1" w:rsidRDefault="005943E1" w:rsidP="005943E1">
            <w:r w:rsidRPr="005943E1">
              <w:t>Heap memory.</w:t>
            </w:r>
          </w:p>
        </w:tc>
      </w:tr>
      <w:tr w:rsidR="005943E1" w14:paraId="5414E038" w14:textId="77777777" w:rsidTr="005943E1">
        <w:tc>
          <w:tcPr>
            <w:tcW w:w="1885" w:type="dxa"/>
          </w:tcPr>
          <w:p w14:paraId="12E23CEB" w14:textId="6139530C" w:rsidR="005943E1" w:rsidRDefault="005943E1" w:rsidP="005943E1">
            <w:r w:rsidRPr="005943E1">
              <w:t>Size Flexibility</w:t>
            </w:r>
          </w:p>
        </w:tc>
        <w:tc>
          <w:tcPr>
            <w:tcW w:w="4348" w:type="dxa"/>
          </w:tcPr>
          <w:p w14:paraId="0C47B580" w14:textId="7F30E3C2" w:rsidR="005943E1" w:rsidRDefault="005943E1" w:rsidP="005943E1">
            <w:r w:rsidRPr="005943E1">
              <w:t>Fixed size (must be known at compile time).</w:t>
            </w:r>
          </w:p>
        </w:tc>
        <w:tc>
          <w:tcPr>
            <w:tcW w:w="3117" w:type="dxa"/>
          </w:tcPr>
          <w:p w14:paraId="360AB6D5" w14:textId="5C305162" w:rsidR="005943E1" w:rsidRDefault="005943E1" w:rsidP="005943E1">
            <w:r w:rsidRPr="005943E1">
              <w:t xml:space="preserve">Can change during execution using </w:t>
            </w:r>
            <w:proofErr w:type="spellStart"/>
            <w:r w:rsidRPr="005943E1">
              <w:t>realloc</w:t>
            </w:r>
            <w:proofErr w:type="spellEnd"/>
            <w:r w:rsidRPr="005943E1">
              <w:t>.</w:t>
            </w:r>
          </w:p>
        </w:tc>
      </w:tr>
      <w:tr w:rsidR="005943E1" w14:paraId="66ABB0A8" w14:textId="77777777" w:rsidTr="005943E1">
        <w:tc>
          <w:tcPr>
            <w:tcW w:w="1885" w:type="dxa"/>
          </w:tcPr>
          <w:p w14:paraId="3FEAB230" w14:textId="2B8FDD6C" w:rsidR="005943E1" w:rsidRDefault="005943E1" w:rsidP="005943E1">
            <w:r w:rsidRPr="005943E1">
              <w:t>Management</w:t>
            </w:r>
          </w:p>
        </w:tc>
        <w:tc>
          <w:tcPr>
            <w:tcW w:w="4348" w:type="dxa"/>
          </w:tcPr>
          <w:p w14:paraId="29C2C038" w14:textId="7E3EEAA8" w:rsidR="005943E1" w:rsidRDefault="005943E1" w:rsidP="005943E1">
            <w:r w:rsidRPr="005943E1">
              <w:t>Automatically managed by the compiler.</w:t>
            </w:r>
          </w:p>
        </w:tc>
        <w:tc>
          <w:tcPr>
            <w:tcW w:w="3117" w:type="dxa"/>
          </w:tcPr>
          <w:p w14:paraId="2F54E396" w14:textId="327C31E1" w:rsidR="005943E1" w:rsidRDefault="005943E1" w:rsidP="005943E1">
            <w:r w:rsidRPr="005943E1">
              <w:t>Must be explicitly managed by the programmer.</w:t>
            </w:r>
          </w:p>
        </w:tc>
      </w:tr>
      <w:tr w:rsidR="005943E1" w14:paraId="66D902BA" w14:textId="77777777" w:rsidTr="005943E1">
        <w:tc>
          <w:tcPr>
            <w:tcW w:w="1885" w:type="dxa"/>
          </w:tcPr>
          <w:p w14:paraId="63A4FB97" w14:textId="60422826" w:rsidR="005943E1" w:rsidRDefault="005943E1" w:rsidP="005943E1">
            <w:r w:rsidRPr="005943E1">
              <w:t>Lifetime</w:t>
            </w:r>
          </w:p>
        </w:tc>
        <w:tc>
          <w:tcPr>
            <w:tcW w:w="4348" w:type="dxa"/>
          </w:tcPr>
          <w:p w14:paraId="4B54B289" w14:textId="42368B59" w:rsidR="005943E1" w:rsidRDefault="005943E1" w:rsidP="005943E1">
            <w:r w:rsidRPr="005943E1">
              <w:t xml:space="preserve">Limited to scope for local variables or static for </w:t>
            </w:r>
            <w:proofErr w:type="spellStart"/>
            <w:r w:rsidRPr="005943E1">
              <w:t>globals</w:t>
            </w:r>
            <w:proofErr w:type="spellEnd"/>
            <w:r w:rsidRPr="005943E1">
              <w:t>.</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5943E1" w:rsidRPr="005943E1" w14:paraId="06099C94" w14:textId="77777777" w:rsidTr="005943E1">
              <w:trPr>
                <w:tblCellSpacing w:w="15" w:type="dxa"/>
              </w:trPr>
              <w:tc>
                <w:tcPr>
                  <w:tcW w:w="0" w:type="auto"/>
                  <w:vAlign w:val="center"/>
                  <w:hideMark/>
                </w:tcPr>
                <w:p w14:paraId="52118AE0" w14:textId="77777777" w:rsidR="005943E1" w:rsidRPr="005943E1" w:rsidRDefault="005943E1" w:rsidP="005943E1">
                  <w:pPr>
                    <w:spacing w:after="0" w:line="240" w:lineRule="auto"/>
                  </w:pPr>
                  <w:r w:rsidRPr="005943E1">
                    <w:t>Persists until explicitly freed using free.</w:t>
                  </w:r>
                </w:p>
              </w:tc>
            </w:tr>
          </w:tbl>
          <w:p w14:paraId="39C88E24" w14:textId="77777777" w:rsidR="005943E1" w:rsidRPr="005943E1" w:rsidRDefault="005943E1" w:rsidP="005943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43E1" w:rsidRPr="005943E1" w14:paraId="07212F3F" w14:textId="77777777" w:rsidTr="005943E1">
              <w:trPr>
                <w:tblCellSpacing w:w="15" w:type="dxa"/>
              </w:trPr>
              <w:tc>
                <w:tcPr>
                  <w:tcW w:w="0" w:type="auto"/>
                  <w:vAlign w:val="center"/>
                  <w:hideMark/>
                </w:tcPr>
                <w:p w14:paraId="5E01D3A4" w14:textId="77777777" w:rsidR="005943E1" w:rsidRPr="005943E1" w:rsidRDefault="005943E1" w:rsidP="005943E1">
                  <w:pPr>
                    <w:spacing w:after="0" w:line="240" w:lineRule="auto"/>
                  </w:pPr>
                </w:p>
              </w:tc>
            </w:tr>
          </w:tbl>
          <w:p w14:paraId="0B521414" w14:textId="77777777" w:rsidR="005943E1" w:rsidRDefault="005943E1" w:rsidP="005943E1"/>
        </w:tc>
      </w:tr>
      <w:tr w:rsidR="005943E1" w14:paraId="0E02CCDC" w14:textId="77777777" w:rsidTr="005943E1">
        <w:tc>
          <w:tcPr>
            <w:tcW w:w="1885" w:type="dxa"/>
          </w:tcPr>
          <w:p w14:paraId="2E4A9401" w14:textId="63B7B14A" w:rsidR="005943E1" w:rsidRDefault="005943E1" w:rsidP="005943E1">
            <w:r w:rsidRPr="005943E1">
              <w:t>Examples</w:t>
            </w:r>
          </w:p>
        </w:tc>
        <w:tc>
          <w:tcPr>
            <w:tcW w:w="4348" w:type="dxa"/>
          </w:tcPr>
          <w:p w14:paraId="7E1CBC8E" w14:textId="13210C1B" w:rsidR="005943E1" w:rsidRDefault="005943E1" w:rsidP="005943E1">
            <w:r w:rsidRPr="005943E1">
              <w:t>int a[10];, int x = 20;</w:t>
            </w:r>
          </w:p>
        </w:tc>
        <w:tc>
          <w:tcPr>
            <w:tcW w:w="3117" w:type="dxa"/>
          </w:tcPr>
          <w:p w14:paraId="2F7A9DC1" w14:textId="32BF18D3" w:rsidR="005943E1" w:rsidRDefault="005943E1" w:rsidP="005943E1">
            <w:r w:rsidRPr="005943E1">
              <w:t xml:space="preserve">int *p = (int *)malloc(10 * </w:t>
            </w:r>
            <w:proofErr w:type="spellStart"/>
            <w:r w:rsidRPr="005943E1">
              <w:t>sizeof</w:t>
            </w:r>
            <w:proofErr w:type="spellEnd"/>
            <w:r w:rsidRPr="005943E1">
              <w:t>(int));</w:t>
            </w:r>
          </w:p>
        </w:tc>
      </w:tr>
    </w:tbl>
    <w:p w14:paraId="77E47624" w14:textId="77777777" w:rsidR="008950ED" w:rsidRDefault="008950ED" w:rsidP="005943E1">
      <w:pPr>
        <w:rPr>
          <w:b/>
          <w:bCs/>
        </w:rPr>
      </w:pPr>
    </w:p>
    <w:p w14:paraId="7DD8AD2F" w14:textId="364B0AA7" w:rsidR="005943E1" w:rsidRPr="005943E1" w:rsidRDefault="005943E1" w:rsidP="005943E1">
      <w:pPr>
        <w:rPr>
          <w:b/>
          <w:bCs/>
        </w:rPr>
      </w:pPr>
      <w:r w:rsidRPr="005943E1">
        <w:rPr>
          <w:b/>
          <w:bCs/>
        </w:rPr>
        <w:lastRenderedPageBreak/>
        <w:t>Static vs Dynamic Allocation in a Program</w:t>
      </w:r>
    </w:p>
    <w:p w14:paraId="7C78D24A" w14:textId="77777777" w:rsidR="005943E1" w:rsidRPr="005943E1" w:rsidRDefault="005943E1" w:rsidP="005943E1">
      <w:r w:rsidRPr="005943E1">
        <w:t>Compile-Time (Static Allocation) Example:</w:t>
      </w:r>
    </w:p>
    <w:p w14:paraId="7ED0BB1E" w14:textId="77777777" w:rsidR="005943E1" w:rsidRPr="005943E1" w:rsidRDefault="005943E1" w:rsidP="005943E1">
      <w:pPr>
        <w:pStyle w:val="CODE"/>
        <w:numPr>
          <w:ilvl w:val="0"/>
          <w:numId w:val="20"/>
        </w:numPr>
      </w:pPr>
      <w:r w:rsidRPr="005943E1">
        <w:t>#include &lt;stdio.h&gt;</w:t>
      </w:r>
    </w:p>
    <w:p w14:paraId="28A778BE" w14:textId="77777777" w:rsidR="005943E1" w:rsidRPr="005943E1" w:rsidRDefault="005943E1" w:rsidP="005943E1">
      <w:pPr>
        <w:pStyle w:val="CODE"/>
      </w:pPr>
    </w:p>
    <w:p w14:paraId="3BCFDAD4" w14:textId="77777777" w:rsidR="005943E1" w:rsidRPr="005943E1" w:rsidRDefault="005943E1" w:rsidP="005943E1">
      <w:pPr>
        <w:pStyle w:val="CODE"/>
      </w:pPr>
      <w:r w:rsidRPr="005943E1">
        <w:t>int main() {</w:t>
      </w:r>
    </w:p>
    <w:p w14:paraId="300ACDA2" w14:textId="77777777" w:rsidR="005943E1" w:rsidRPr="005943E1" w:rsidRDefault="005943E1" w:rsidP="005943E1">
      <w:pPr>
        <w:pStyle w:val="CODE"/>
      </w:pPr>
      <w:r w:rsidRPr="005943E1">
        <w:t xml:space="preserve">    int arr[5];  // Fixed array, size cannot change</w:t>
      </w:r>
    </w:p>
    <w:p w14:paraId="297F98CB" w14:textId="77777777" w:rsidR="005943E1" w:rsidRPr="005943E1" w:rsidRDefault="005943E1" w:rsidP="005943E1">
      <w:pPr>
        <w:pStyle w:val="CODE"/>
      </w:pPr>
    </w:p>
    <w:p w14:paraId="1F156E87" w14:textId="77777777" w:rsidR="005943E1" w:rsidRPr="005943E1" w:rsidRDefault="005943E1" w:rsidP="005943E1">
      <w:pPr>
        <w:pStyle w:val="CODE"/>
      </w:pPr>
      <w:r w:rsidRPr="005943E1">
        <w:t xml:space="preserve">    for (int i = 0; i &lt; 5; i++) {</w:t>
      </w:r>
    </w:p>
    <w:p w14:paraId="143DEF29" w14:textId="77777777" w:rsidR="005943E1" w:rsidRPr="005943E1" w:rsidRDefault="005943E1" w:rsidP="005943E1">
      <w:pPr>
        <w:pStyle w:val="CODE"/>
      </w:pPr>
      <w:r w:rsidRPr="005943E1">
        <w:t xml:space="preserve">        arr[i] = i + 1;</w:t>
      </w:r>
    </w:p>
    <w:p w14:paraId="270CC1A0" w14:textId="77777777" w:rsidR="005943E1" w:rsidRPr="005943E1" w:rsidRDefault="005943E1" w:rsidP="005943E1">
      <w:pPr>
        <w:pStyle w:val="CODE"/>
      </w:pPr>
      <w:r w:rsidRPr="005943E1">
        <w:t xml:space="preserve">        printf("%d ", arr[i]);</w:t>
      </w:r>
    </w:p>
    <w:p w14:paraId="2F6CE6C6" w14:textId="77777777" w:rsidR="005943E1" w:rsidRPr="005943E1" w:rsidRDefault="005943E1" w:rsidP="005943E1">
      <w:pPr>
        <w:pStyle w:val="CODE"/>
      </w:pPr>
      <w:r w:rsidRPr="005943E1">
        <w:t xml:space="preserve">    }</w:t>
      </w:r>
    </w:p>
    <w:p w14:paraId="7FDE16FD" w14:textId="77777777" w:rsidR="005943E1" w:rsidRPr="005943E1" w:rsidRDefault="005943E1" w:rsidP="005943E1">
      <w:pPr>
        <w:pStyle w:val="CODE"/>
      </w:pPr>
    </w:p>
    <w:p w14:paraId="0624D8AE" w14:textId="77777777" w:rsidR="005943E1" w:rsidRPr="005943E1" w:rsidRDefault="005943E1" w:rsidP="005943E1">
      <w:pPr>
        <w:pStyle w:val="CODE"/>
      </w:pPr>
      <w:r w:rsidRPr="005943E1">
        <w:t xml:space="preserve">    // Cannot add more elements dynamically</w:t>
      </w:r>
    </w:p>
    <w:p w14:paraId="4E994CEC" w14:textId="77777777" w:rsidR="005943E1" w:rsidRPr="005943E1" w:rsidRDefault="005943E1" w:rsidP="005943E1">
      <w:pPr>
        <w:pStyle w:val="CODE"/>
      </w:pPr>
      <w:r w:rsidRPr="005943E1">
        <w:t xml:space="preserve">    return 0;</w:t>
      </w:r>
    </w:p>
    <w:p w14:paraId="222099C2" w14:textId="77777777" w:rsidR="005943E1" w:rsidRDefault="005943E1" w:rsidP="005943E1">
      <w:pPr>
        <w:pStyle w:val="CODE"/>
      </w:pPr>
      <w:r w:rsidRPr="005943E1">
        <w:t>}</w:t>
      </w:r>
    </w:p>
    <w:p w14:paraId="19420310" w14:textId="77777777" w:rsidR="005943E1" w:rsidRDefault="005943E1" w:rsidP="005943E1">
      <w:r>
        <w:t>Dynamic Memory Allocation Example:</w:t>
      </w:r>
    </w:p>
    <w:p w14:paraId="4808C0AF" w14:textId="5096BD93" w:rsidR="005943E1" w:rsidRPr="005943E1" w:rsidRDefault="005943E1" w:rsidP="005943E1">
      <w:pPr>
        <w:pStyle w:val="CODE"/>
        <w:numPr>
          <w:ilvl w:val="0"/>
          <w:numId w:val="21"/>
        </w:numPr>
      </w:pPr>
      <w:r w:rsidRPr="005943E1">
        <w:t>#include &lt;stdio.h&gt;</w:t>
      </w:r>
    </w:p>
    <w:p w14:paraId="12D4E76C" w14:textId="77777777" w:rsidR="005943E1" w:rsidRPr="005943E1" w:rsidRDefault="005943E1" w:rsidP="005943E1">
      <w:pPr>
        <w:pStyle w:val="CODE"/>
      </w:pPr>
      <w:r w:rsidRPr="005943E1">
        <w:t>#include &lt;stdlib.h&gt;</w:t>
      </w:r>
    </w:p>
    <w:p w14:paraId="0CBED8A7" w14:textId="77777777" w:rsidR="005943E1" w:rsidRPr="005943E1" w:rsidRDefault="005943E1" w:rsidP="005943E1">
      <w:pPr>
        <w:pStyle w:val="CODE"/>
      </w:pPr>
    </w:p>
    <w:p w14:paraId="108A3DE9" w14:textId="77777777" w:rsidR="005943E1" w:rsidRPr="005943E1" w:rsidRDefault="005943E1" w:rsidP="005943E1">
      <w:pPr>
        <w:pStyle w:val="CODE"/>
      </w:pPr>
      <w:r w:rsidRPr="005943E1">
        <w:t>int main() {</w:t>
      </w:r>
    </w:p>
    <w:p w14:paraId="2275D2D0" w14:textId="77777777" w:rsidR="005943E1" w:rsidRPr="005943E1" w:rsidRDefault="005943E1" w:rsidP="005943E1">
      <w:pPr>
        <w:pStyle w:val="CODE"/>
      </w:pPr>
      <w:r w:rsidRPr="005943E1">
        <w:t xml:space="preserve">    int n;</w:t>
      </w:r>
    </w:p>
    <w:p w14:paraId="1D252DC3" w14:textId="77777777" w:rsidR="005943E1" w:rsidRPr="005943E1" w:rsidRDefault="005943E1" w:rsidP="005943E1">
      <w:pPr>
        <w:pStyle w:val="CODE"/>
      </w:pPr>
      <w:r w:rsidRPr="005943E1">
        <w:t xml:space="preserve">    printf("Enter the number of elements: ");</w:t>
      </w:r>
    </w:p>
    <w:p w14:paraId="36594E28" w14:textId="77777777" w:rsidR="005943E1" w:rsidRPr="005943E1" w:rsidRDefault="005943E1" w:rsidP="005943E1">
      <w:pPr>
        <w:pStyle w:val="CODE"/>
      </w:pPr>
      <w:r w:rsidRPr="005943E1">
        <w:t xml:space="preserve">    scanf("%d", &amp;n);</w:t>
      </w:r>
    </w:p>
    <w:p w14:paraId="1B1836D7" w14:textId="77777777" w:rsidR="005943E1" w:rsidRPr="005943E1" w:rsidRDefault="005943E1" w:rsidP="005943E1">
      <w:pPr>
        <w:pStyle w:val="CODE"/>
      </w:pPr>
    </w:p>
    <w:p w14:paraId="0AFC9593" w14:textId="2C93E24E" w:rsidR="005943E1" w:rsidRPr="005943E1" w:rsidRDefault="005943E1" w:rsidP="005943E1">
      <w:pPr>
        <w:pStyle w:val="CODE"/>
      </w:pPr>
      <w:r w:rsidRPr="005943E1">
        <w:t xml:space="preserve">    int *arr = (int *)malloc(n * sizeof(int));  </w:t>
      </w:r>
    </w:p>
    <w:p w14:paraId="1702D61D" w14:textId="77777777" w:rsidR="005943E1" w:rsidRPr="005943E1" w:rsidRDefault="005943E1" w:rsidP="005943E1">
      <w:pPr>
        <w:pStyle w:val="CODE"/>
      </w:pPr>
      <w:r w:rsidRPr="005943E1">
        <w:t xml:space="preserve">    if (arr == NULL) {</w:t>
      </w:r>
    </w:p>
    <w:p w14:paraId="62DCC25E" w14:textId="77777777" w:rsidR="005943E1" w:rsidRPr="005943E1" w:rsidRDefault="005943E1" w:rsidP="005943E1">
      <w:pPr>
        <w:pStyle w:val="CODE"/>
      </w:pPr>
      <w:r w:rsidRPr="005943E1">
        <w:t xml:space="preserve">        printf("Memory allocation failed!\n");</w:t>
      </w:r>
    </w:p>
    <w:p w14:paraId="4A1973F4" w14:textId="77777777" w:rsidR="005943E1" w:rsidRPr="005943E1" w:rsidRDefault="005943E1" w:rsidP="005943E1">
      <w:pPr>
        <w:pStyle w:val="CODE"/>
      </w:pPr>
      <w:r w:rsidRPr="005943E1">
        <w:t xml:space="preserve">        return 1;</w:t>
      </w:r>
    </w:p>
    <w:p w14:paraId="4D822F62" w14:textId="77777777" w:rsidR="005943E1" w:rsidRPr="005943E1" w:rsidRDefault="005943E1" w:rsidP="005943E1">
      <w:pPr>
        <w:pStyle w:val="CODE"/>
      </w:pPr>
      <w:r w:rsidRPr="005943E1">
        <w:t xml:space="preserve">    }</w:t>
      </w:r>
    </w:p>
    <w:p w14:paraId="166090FB" w14:textId="77777777" w:rsidR="005943E1" w:rsidRPr="005943E1" w:rsidRDefault="005943E1" w:rsidP="005943E1">
      <w:pPr>
        <w:pStyle w:val="CODE"/>
      </w:pPr>
    </w:p>
    <w:p w14:paraId="11A6A083" w14:textId="77777777" w:rsidR="005943E1" w:rsidRPr="005943E1" w:rsidRDefault="005943E1" w:rsidP="005943E1">
      <w:pPr>
        <w:pStyle w:val="CODE"/>
      </w:pPr>
      <w:r w:rsidRPr="005943E1">
        <w:t xml:space="preserve">    for (int i = 0; i &lt; n; i++) {</w:t>
      </w:r>
    </w:p>
    <w:p w14:paraId="40688553" w14:textId="77777777" w:rsidR="005943E1" w:rsidRPr="005943E1" w:rsidRDefault="005943E1" w:rsidP="005943E1">
      <w:pPr>
        <w:pStyle w:val="CODE"/>
      </w:pPr>
      <w:r w:rsidRPr="005943E1">
        <w:t xml:space="preserve">        arr[i] = i + 1;  // Initialize elements</w:t>
      </w:r>
    </w:p>
    <w:p w14:paraId="04CFA2CA" w14:textId="77777777" w:rsidR="005943E1" w:rsidRPr="005943E1" w:rsidRDefault="005943E1" w:rsidP="005943E1">
      <w:pPr>
        <w:pStyle w:val="CODE"/>
      </w:pPr>
      <w:r w:rsidRPr="005943E1">
        <w:t xml:space="preserve">        printf("%d ", arr[i]);</w:t>
      </w:r>
    </w:p>
    <w:p w14:paraId="2CA4C67F" w14:textId="77777777" w:rsidR="005943E1" w:rsidRPr="005943E1" w:rsidRDefault="005943E1" w:rsidP="005943E1">
      <w:pPr>
        <w:pStyle w:val="CODE"/>
      </w:pPr>
      <w:r w:rsidRPr="005943E1">
        <w:t xml:space="preserve">    }</w:t>
      </w:r>
    </w:p>
    <w:p w14:paraId="485FC8EF" w14:textId="77777777" w:rsidR="005943E1" w:rsidRPr="005943E1" w:rsidRDefault="005943E1" w:rsidP="005943E1">
      <w:pPr>
        <w:pStyle w:val="CODE"/>
      </w:pPr>
    </w:p>
    <w:p w14:paraId="1DAC47A7" w14:textId="77777777" w:rsidR="005943E1" w:rsidRPr="005943E1" w:rsidRDefault="005943E1" w:rsidP="005943E1">
      <w:pPr>
        <w:pStyle w:val="CODE"/>
      </w:pPr>
      <w:r w:rsidRPr="005943E1">
        <w:t xml:space="preserve">    free(arr);  // Free the allocated memory</w:t>
      </w:r>
    </w:p>
    <w:p w14:paraId="75458870" w14:textId="77777777" w:rsidR="005943E1" w:rsidRPr="005943E1" w:rsidRDefault="005943E1" w:rsidP="005943E1">
      <w:pPr>
        <w:pStyle w:val="CODE"/>
      </w:pPr>
      <w:r w:rsidRPr="005943E1">
        <w:t xml:space="preserve">    return 0;</w:t>
      </w:r>
    </w:p>
    <w:p w14:paraId="14E512EC" w14:textId="0790286D" w:rsidR="005943E1" w:rsidRPr="00F156A1" w:rsidRDefault="005943E1" w:rsidP="005943E1">
      <w:pPr>
        <w:pStyle w:val="CODE"/>
      </w:pPr>
      <w:r w:rsidRPr="005943E1">
        <w:t>}</w:t>
      </w:r>
      <w:r>
        <w:br/>
      </w:r>
    </w:p>
    <w:p w14:paraId="65EAAA80" w14:textId="4586BCFF" w:rsidR="00F156A1" w:rsidRDefault="008950ED" w:rsidP="00F156A1">
      <w:r>
        <w:t>Note: In the static example the size of the array is fixed, while in the dynamic example the size of the array is determined at runtime.</w:t>
      </w:r>
    </w:p>
    <w:p w14:paraId="3C92868E" w14:textId="77777777" w:rsidR="008950ED" w:rsidRDefault="008950ED" w:rsidP="008950ED">
      <w:r w:rsidRPr="008950ED">
        <w:rPr>
          <w:b/>
          <w:bCs/>
        </w:rPr>
        <w:t>Question to you  :</w:t>
      </w:r>
      <w:r>
        <w:br/>
        <w:t>What if I try to allocate the memory like this</w:t>
      </w:r>
    </w:p>
    <w:p w14:paraId="5C40C2D7" w14:textId="77777777" w:rsidR="008950ED" w:rsidRDefault="008950ED" w:rsidP="008950ED">
      <w:pPr>
        <w:pStyle w:val="CODE"/>
        <w:numPr>
          <w:ilvl w:val="0"/>
          <w:numId w:val="19"/>
        </w:numPr>
      </w:pPr>
      <w:r>
        <w:t>int n;</w:t>
      </w:r>
    </w:p>
    <w:p w14:paraId="3B7F8700" w14:textId="77777777" w:rsidR="008950ED" w:rsidRDefault="008950ED" w:rsidP="008950ED">
      <w:pPr>
        <w:pStyle w:val="CODE"/>
        <w:numPr>
          <w:ilvl w:val="0"/>
          <w:numId w:val="19"/>
        </w:numPr>
      </w:pPr>
      <w:r>
        <w:t>scanf(“%d”,&amp;n);</w:t>
      </w:r>
    </w:p>
    <w:p w14:paraId="266ADD20" w14:textId="77777777" w:rsidR="008950ED" w:rsidRDefault="008950ED" w:rsidP="008950ED">
      <w:pPr>
        <w:pStyle w:val="CODE"/>
        <w:numPr>
          <w:ilvl w:val="0"/>
          <w:numId w:val="19"/>
        </w:numPr>
      </w:pPr>
      <w:r>
        <w:t>int arr[n]</w:t>
      </w:r>
    </w:p>
    <w:p w14:paraId="6CB1CB18" w14:textId="77777777" w:rsidR="008950ED" w:rsidRDefault="008950ED" w:rsidP="008950ED">
      <w:r>
        <w:t>Is this a compile time memory allocation or runtime memory allocation?</w:t>
      </w:r>
    </w:p>
    <w:p w14:paraId="709E3157" w14:textId="77777777" w:rsidR="008950ED" w:rsidRDefault="008950ED" w:rsidP="008950ED"/>
    <w:p w14:paraId="14A0C8D0" w14:textId="1441673A" w:rsidR="008950ED" w:rsidRDefault="008950ED" w:rsidP="008950ED">
      <w:r>
        <w:lastRenderedPageBreak/>
        <w:t>Methods to allocate memory in C:</w:t>
      </w:r>
    </w:p>
    <w:p w14:paraId="28BF388D" w14:textId="455FEB2E" w:rsidR="008950ED" w:rsidRDefault="008950ED" w:rsidP="008950ED">
      <w:r>
        <w:t>There exists three primary ways to allocate memory in runtime in C.</w:t>
      </w:r>
    </w:p>
    <w:p w14:paraId="68BDBC4E" w14:textId="77777777" w:rsidR="008950ED" w:rsidRPr="008950ED" w:rsidRDefault="008950ED" w:rsidP="008950ED">
      <w:pPr>
        <w:rPr>
          <w:b/>
          <w:bCs/>
        </w:rPr>
      </w:pPr>
      <w:r w:rsidRPr="008950ED">
        <w:rPr>
          <w:b/>
          <w:bCs/>
        </w:rPr>
        <w:t>malloc (Memory Allocation)</w:t>
      </w:r>
    </w:p>
    <w:p w14:paraId="51EDF622" w14:textId="77777777" w:rsidR="008950ED" w:rsidRPr="008950ED" w:rsidRDefault="008950ED" w:rsidP="008950ED">
      <w:pPr>
        <w:numPr>
          <w:ilvl w:val="0"/>
          <w:numId w:val="22"/>
        </w:numPr>
      </w:pPr>
      <w:r w:rsidRPr="008950ED">
        <w:t xml:space="preserve">Allocates a </w:t>
      </w:r>
      <w:r w:rsidRPr="008950ED">
        <w:rPr>
          <w:b/>
          <w:bCs/>
        </w:rPr>
        <w:t>single block of memory</w:t>
      </w:r>
      <w:r w:rsidRPr="008950ED">
        <w:t xml:space="preserve"> of the specified size (in bytes).</w:t>
      </w:r>
    </w:p>
    <w:p w14:paraId="310846D3" w14:textId="77777777" w:rsidR="008950ED" w:rsidRPr="008950ED" w:rsidRDefault="008950ED" w:rsidP="008950ED">
      <w:pPr>
        <w:numPr>
          <w:ilvl w:val="0"/>
          <w:numId w:val="22"/>
        </w:numPr>
      </w:pPr>
      <w:r w:rsidRPr="008950ED">
        <w:t xml:space="preserve">Memory is </w:t>
      </w:r>
      <w:r w:rsidRPr="008950ED">
        <w:rPr>
          <w:b/>
          <w:bCs/>
        </w:rPr>
        <w:t>not initialized</w:t>
      </w:r>
      <w:r w:rsidRPr="008950ED">
        <w:t xml:space="preserve"> (contains garbage values).</w:t>
      </w:r>
    </w:p>
    <w:p w14:paraId="2591E9A4" w14:textId="77777777" w:rsidR="008950ED" w:rsidRPr="008950ED" w:rsidRDefault="008950ED" w:rsidP="008950ED">
      <w:pPr>
        <w:numPr>
          <w:ilvl w:val="0"/>
          <w:numId w:val="22"/>
        </w:numPr>
      </w:pPr>
      <w:r w:rsidRPr="008950ED">
        <w:t>Returns a pointer to the allocated memory or NULL if allocation fails.</w:t>
      </w:r>
    </w:p>
    <w:p w14:paraId="584880B4" w14:textId="77777777" w:rsidR="008950ED" w:rsidRPr="008950ED" w:rsidRDefault="008950ED" w:rsidP="008950ED">
      <w:pPr>
        <w:pStyle w:val="CODE"/>
        <w:numPr>
          <w:ilvl w:val="0"/>
          <w:numId w:val="23"/>
        </w:numPr>
      </w:pPr>
      <w:r w:rsidRPr="008950ED">
        <w:t>int *ptr = (int *)malloc(5 * sizeof(int)); // Allocates memory for 5 integers</w:t>
      </w:r>
    </w:p>
    <w:p w14:paraId="707E55C6" w14:textId="77777777" w:rsidR="008950ED" w:rsidRPr="008950ED" w:rsidRDefault="008950ED" w:rsidP="008950ED">
      <w:pPr>
        <w:pStyle w:val="CODE"/>
        <w:numPr>
          <w:ilvl w:val="0"/>
          <w:numId w:val="23"/>
        </w:numPr>
      </w:pPr>
      <w:r w:rsidRPr="008950ED">
        <w:t>if (ptr == NULL) {</w:t>
      </w:r>
    </w:p>
    <w:p w14:paraId="39AD8BB6" w14:textId="77777777" w:rsidR="008950ED" w:rsidRPr="008950ED" w:rsidRDefault="008950ED" w:rsidP="008950ED">
      <w:pPr>
        <w:pStyle w:val="CODE"/>
        <w:numPr>
          <w:ilvl w:val="0"/>
          <w:numId w:val="23"/>
        </w:numPr>
      </w:pPr>
      <w:r w:rsidRPr="008950ED">
        <w:t xml:space="preserve">    printf("Memory allocation failed!\n");</w:t>
      </w:r>
    </w:p>
    <w:p w14:paraId="7A793C9C" w14:textId="51D5857B" w:rsidR="008950ED" w:rsidRDefault="008950ED" w:rsidP="008950ED">
      <w:pPr>
        <w:pStyle w:val="CODE"/>
        <w:numPr>
          <w:ilvl w:val="0"/>
          <w:numId w:val="23"/>
        </w:numPr>
      </w:pPr>
      <w:r w:rsidRPr="008950ED">
        <w:t>}</w:t>
      </w:r>
    </w:p>
    <w:p w14:paraId="2C5AAB36" w14:textId="7EDFFCC9" w:rsidR="008950ED" w:rsidRPr="008950ED" w:rsidRDefault="008950ED" w:rsidP="008950ED">
      <w:pPr>
        <w:rPr>
          <w:b/>
          <w:bCs/>
        </w:rPr>
      </w:pPr>
      <w:proofErr w:type="spellStart"/>
      <w:r w:rsidRPr="008950ED">
        <w:rPr>
          <w:b/>
          <w:bCs/>
        </w:rPr>
        <w:t>calloc</w:t>
      </w:r>
      <w:proofErr w:type="spellEnd"/>
      <w:r w:rsidRPr="008950ED">
        <w:rPr>
          <w:b/>
          <w:bCs/>
        </w:rPr>
        <w:t xml:space="preserve"> (Contiguous Allocation)</w:t>
      </w:r>
    </w:p>
    <w:p w14:paraId="2D66FA21" w14:textId="77777777" w:rsidR="008950ED" w:rsidRPr="008950ED" w:rsidRDefault="008950ED" w:rsidP="008950ED">
      <w:pPr>
        <w:numPr>
          <w:ilvl w:val="0"/>
          <w:numId w:val="24"/>
        </w:numPr>
      </w:pPr>
      <w:r w:rsidRPr="008950ED">
        <w:t xml:space="preserve">Allocates memory for an </w:t>
      </w:r>
      <w:r w:rsidRPr="008950ED">
        <w:rPr>
          <w:b/>
          <w:bCs/>
        </w:rPr>
        <w:t>array of elements</w:t>
      </w:r>
      <w:r w:rsidRPr="008950ED">
        <w:t>, each of a specified size.</w:t>
      </w:r>
    </w:p>
    <w:p w14:paraId="629690B7" w14:textId="77777777" w:rsidR="008950ED" w:rsidRPr="008950ED" w:rsidRDefault="008950ED" w:rsidP="008950ED">
      <w:pPr>
        <w:numPr>
          <w:ilvl w:val="0"/>
          <w:numId w:val="24"/>
        </w:numPr>
      </w:pPr>
      <w:r w:rsidRPr="008950ED">
        <w:t xml:space="preserve">Memory is </w:t>
      </w:r>
      <w:r w:rsidRPr="008950ED">
        <w:rPr>
          <w:b/>
          <w:bCs/>
        </w:rPr>
        <w:t>initialized to zero</w:t>
      </w:r>
      <w:r w:rsidRPr="008950ED">
        <w:t>.</w:t>
      </w:r>
    </w:p>
    <w:p w14:paraId="453A9652" w14:textId="77777777" w:rsidR="008950ED" w:rsidRDefault="008950ED" w:rsidP="008950ED">
      <w:pPr>
        <w:numPr>
          <w:ilvl w:val="0"/>
          <w:numId w:val="24"/>
        </w:numPr>
      </w:pPr>
      <w:r w:rsidRPr="008950ED">
        <w:t>Useful for initializing arrays or buffers.</w:t>
      </w:r>
    </w:p>
    <w:p w14:paraId="10487FE0" w14:textId="77777777" w:rsidR="008950ED" w:rsidRPr="008950ED" w:rsidRDefault="008950ED" w:rsidP="008950ED">
      <w:pPr>
        <w:pStyle w:val="CODE"/>
        <w:numPr>
          <w:ilvl w:val="0"/>
          <w:numId w:val="25"/>
        </w:numPr>
      </w:pPr>
      <w:r w:rsidRPr="008950ED">
        <w:t>int *ptr = (int *)calloc(5, sizeof(int)); // Allocates and initializes memory for 5 integers</w:t>
      </w:r>
    </w:p>
    <w:p w14:paraId="485E6B86" w14:textId="77777777" w:rsidR="008950ED" w:rsidRPr="008950ED" w:rsidRDefault="008950ED" w:rsidP="008950ED">
      <w:pPr>
        <w:pStyle w:val="CODE"/>
        <w:numPr>
          <w:ilvl w:val="0"/>
          <w:numId w:val="25"/>
        </w:numPr>
      </w:pPr>
      <w:r w:rsidRPr="008950ED">
        <w:t>if (ptr == NULL) {</w:t>
      </w:r>
    </w:p>
    <w:p w14:paraId="694FC187" w14:textId="77777777" w:rsidR="008950ED" w:rsidRPr="008950ED" w:rsidRDefault="008950ED" w:rsidP="008950ED">
      <w:pPr>
        <w:pStyle w:val="CODE"/>
        <w:numPr>
          <w:ilvl w:val="0"/>
          <w:numId w:val="25"/>
        </w:numPr>
      </w:pPr>
      <w:r w:rsidRPr="008950ED">
        <w:t xml:space="preserve">    printf("Memory allocation failed!\n");</w:t>
      </w:r>
    </w:p>
    <w:p w14:paraId="60A6EB6A" w14:textId="33C04DAE" w:rsidR="008950ED" w:rsidRDefault="008950ED" w:rsidP="008950ED">
      <w:pPr>
        <w:pStyle w:val="CODE"/>
        <w:numPr>
          <w:ilvl w:val="0"/>
          <w:numId w:val="25"/>
        </w:numPr>
      </w:pPr>
      <w:r w:rsidRPr="008950ED">
        <w:t>}</w:t>
      </w:r>
    </w:p>
    <w:p w14:paraId="682803EA" w14:textId="77777777" w:rsidR="008950ED" w:rsidRPr="008950ED" w:rsidRDefault="008950ED" w:rsidP="008950ED">
      <w:pPr>
        <w:rPr>
          <w:b/>
          <w:bCs/>
        </w:rPr>
      </w:pPr>
      <w:proofErr w:type="spellStart"/>
      <w:r w:rsidRPr="008950ED">
        <w:rPr>
          <w:b/>
          <w:bCs/>
        </w:rPr>
        <w:t>realloc</w:t>
      </w:r>
      <w:proofErr w:type="spellEnd"/>
      <w:r w:rsidRPr="008950ED">
        <w:rPr>
          <w:b/>
          <w:bCs/>
        </w:rPr>
        <w:t xml:space="preserve"> (Reallocation)</w:t>
      </w:r>
    </w:p>
    <w:p w14:paraId="622B1E9E" w14:textId="77777777" w:rsidR="008950ED" w:rsidRPr="008950ED" w:rsidRDefault="008950ED" w:rsidP="008950ED">
      <w:pPr>
        <w:numPr>
          <w:ilvl w:val="0"/>
          <w:numId w:val="26"/>
        </w:numPr>
      </w:pPr>
      <w:r w:rsidRPr="008950ED">
        <w:t xml:space="preserve">Resizes a previously allocated memory block (using malloc or </w:t>
      </w:r>
      <w:proofErr w:type="spellStart"/>
      <w:r w:rsidRPr="008950ED">
        <w:t>calloc</w:t>
      </w:r>
      <w:proofErr w:type="spellEnd"/>
      <w:r w:rsidRPr="008950ED">
        <w:t>).</w:t>
      </w:r>
    </w:p>
    <w:p w14:paraId="2B4281D8" w14:textId="77777777" w:rsidR="008950ED" w:rsidRPr="008950ED" w:rsidRDefault="008950ED" w:rsidP="008950ED">
      <w:pPr>
        <w:numPr>
          <w:ilvl w:val="0"/>
          <w:numId w:val="26"/>
        </w:numPr>
      </w:pPr>
      <w:r w:rsidRPr="008950ED">
        <w:t>Can increase or decrease the size of the memory block.</w:t>
      </w:r>
    </w:p>
    <w:p w14:paraId="317C0B45" w14:textId="77777777" w:rsidR="008950ED" w:rsidRPr="008950ED" w:rsidRDefault="008950ED" w:rsidP="008950ED">
      <w:pPr>
        <w:numPr>
          <w:ilvl w:val="0"/>
          <w:numId w:val="26"/>
        </w:numPr>
      </w:pPr>
      <w:r w:rsidRPr="008950ED">
        <w:t>If the new size is larger:</w:t>
      </w:r>
    </w:p>
    <w:p w14:paraId="7EC91AB2" w14:textId="77777777" w:rsidR="008950ED" w:rsidRPr="008950ED" w:rsidRDefault="008950ED" w:rsidP="008950ED">
      <w:pPr>
        <w:numPr>
          <w:ilvl w:val="1"/>
          <w:numId w:val="26"/>
        </w:numPr>
      </w:pPr>
      <w:r w:rsidRPr="008950ED">
        <w:t>Data in the original block is preserved.</w:t>
      </w:r>
    </w:p>
    <w:p w14:paraId="04122D8E" w14:textId="77777777" w:rsidR="008950ED" w:rsidRPr="008950ED" w:rsidRDefault="008950ED" w:rsidP="008950ED">
      <w:pPr>
        <w:numPr>
          <w:ilvl w:val="1"/>
          <w:numId w:val="26"/>
        </w:numPr>
      </w:pPr>
      <w:r w:rsidRPr="008950ED">
        <w:t>The new portion remains uninitialized.</w:t>
      </w:r>
    </w:p>
    <w:p w14:paraId="486A630C" w14:textId="77777777" w:rsidR="008950ED" w:rsidRPr="008950ED" w:rsidRDefault="008950ED" w:rsidP="008950ED">
      <w:pPr>
        <w:numPr>
          <w:ilvl w:val="0"/>
          <w:numId w:val="26"/>
        </w:numPr>
      </w:pPr>
      <w:r w:rsidRPr="008950ED">
        <w:t>If reallocation fails, it returns NULL without affecting the original block.</w:t>
      </w:r>
    </w:p>
    <w:p w14:paraId="6ABA943E" w14:textId="77777777" w:rsidR="008950ED" w:rsidRPr="008950ED" w:rsidRDefault="008950ED" w:rsidP="008950ED">
      <w:pPr>
        <w:pStyle w:val="CODE"/>
        <w:numPr>
          <w:ilvl w:val="0"/>
          <w:numId w:val="27"/>
        </w:numPr>
      </w:pPr>
      <w:r w:rsidRPr="008950ED">
        <w:t>int *ptr = (int *)malloc(5 * sizeof(int));</w:t>
      </w:r>
    </w:p>
    <w:p w14:paraId="12D5F0E8" w14:textId="5A13A72B" w:rsidR="008950ED" w:rsidRPr="008950ED" w:rsidRDefault="008950ED" w:rsidP="008950ED">
      <w:pPr>
        <w:pStyle w:val="CODE"/>
      </w:pPr>
      <w:r w:rsidRPr="008950ED">
        <w:t>ptr=(int*)realloc(ptr,10*</w:t>
      </w:r>
      <w:r>
        <w:t>s</w:t>
      </w:r>
      <w:r w:rsidRPr="008950ED">
        <w:t xml:space="preserve">izeof(int)); </w:t>
      </w:r>
      <w:r>
        <w:t>//Resize to 10</w:t>
      </w:r>
    </w:p>
    <w:p w14:paraId="3487BAB7" w14:textId="77777777" w:rsidR="008950ED" w:rsidRPr="008950ED" w:rsidRDefault="008950ED" w:rsidP="008950ED">
      <w:pPr>
        <w:pStyle w:val="CODE"/>
      </w:pPr>
      <w:r w:rsidRPr="008950ED">
        <w:t>if (ptr == NULL) {</w:t>
      </w:r>
    </w:p>
    <w:p w14:paraId="5612CE6E" w14:textId="77777777" w:rsidR="008950ED" w:rsidRPr="008950ED" w:rsidRDefault="008950ED" w:rsidP="008950ED">
      <w:pPr>
        <w:pStyle w:val="CODE"/>
      </w:pPr>
      <w:r w:rsidRPr="008950ED">
        <w:t xml:space="preserve">    printf("Reallocation failed!\n");</w:t>
      </w:r>
    </w:p>
    <w:p w14:paraId="60926A5F" w14:textId="2A862489" w:rsidR="008950ED" w:rsidRDefault="008950ED" w:rsidP="008950ED">
      <w:pPr>
        <w:pStyle w:val="CODE"/>
      </w:pPr>
      <w:r w:rsidRPr="008950ED">
        <w:t>}</w:t>
      </w:r>
    </w:p>
    <w:p w14:paraId="6A2269B1" w14:textId="77777777" w:rsidR="009512EE" w:rsidRPr="008950ED" w:rsidRDefault="009512EE" w:rsidP="009512EE"/>
    <w:p w14:paraId="3D808637" w14:textId="77777777" w:rsidR="008950ED" w:rsidRDefault="008950ED" w:rsidP="008950ED"/>
    <w:p w14:paraId="0234BF10" w14:textId="77777777" w:rsidR="008950ED" w:rsidRDefault="008950ED" w:rsidP="00F156A1"/>
    <w:p w14:paraId="18D6722B" w14:textId="78B6FC59" w:rsidR="009512EE" w:rsidRDefault="009512EE" w:rsidP="009512EE">
      <w:pPr>
        <w:pStyle w:val="Heading1"/>
      </w:pPr>
      <w:r>
        <w:lastRenderedPageBreak/>
        <w:t>Malloc Example</w:t>
      </w:r>
    </w:p>
    <w:p w14:paraId="192BF157" w14:textId="77777777" w:rsidR="009512EE" w:rsidRDefault="009512EE" w:rsidP="009512EE">
      <w:pPr>
        <w:pStyle w:val="CODE"/>
        <w:numPr>
          <w:ilvl w:val="0"/>
          <w:numId w:val="28"/>
        </w:numPr>
      </w:pPr>
      <w:r>
        <w:t>#include &lt;stdio.h&gt;</w:t>
      </w:r>
    </w:p>
    <w:p w14:paraId="45D6455C" w14:textId="77777777" w:rsidR="009512EE" w:rsidRDefault="009512EE" w:rsidP="009512EE">
      <w:pPr>
        <w:pStyle w:val="CODE"/>
      </w:pPr>
      <w:r>
        <w:t>#include &lt;stdlib.h&gt;</w:t>
      </w:r>
    </w:p>
    <w:p w14:paraId="482FC173" w14:textId="77777777" w:rsidR="009512EE" w:rsidRDefault="009512EE" w:rsidP="009512EE">
      <w:pPr>
        <w:pStyle w:val="CODE"/>
      </w:pPr>
    </w:p>
    <w:p w14:paraId="6B1D293F" w14:textId="77777777" w:rsidR="009512EE" w:rsidRDefault="009512EE" w:rsidP="009512EE">
      <w:pPr>
        <w:pStyle w:val="CODE"/>
      </w:pPr>
      <w:r>
        <w:t>int main() {</w:t>
      </w:r>
    </w:p>
    <w:p w14:paraId="58C4593C" w14:textId="77777777" w:rsidR="009512EE" w:rsidRDefault="009512EE" w:rsidP="009512EE">
      <w:pPr>
        <w:pStyle w:val="CODE"/>
      </w:pPr>
      <w:r>
        <w:t xml:space="preserve">    int *ptr;</w:t>
      </w:r>
    </w:p>
    <w:p w14:paraId="7FA03CAB" w14:textId="77777777" w:rsidR="009512EE" w:rsidRDefault="009512EE" w:rsidP="009512EE">
      <w:pPr>
        <w:pStyle w:val="CODE"/>
      </w:pPr>
      <w:r>
        <w:t xml:space="preserve">    int n, i;</w:t>
      </w:r>
    </w:p>
    <w:p w14:paraId="41445F36" w14:textId="77777777" w:rsidR="009512EE" w:rsidRDefault="009512EE" w:rsidP="009512EE">
      <w:pPr>
        <w:pStyle w:val="CODE"/>
      </w:pPr>
    </w:p>
    <w:p w14:paraId="77057474" w14:textId="77777777" w:rsidR="009512EE" w:rsidRDefault="009512EE" w:rsidP="009512EE">
      <w:pPr>
        <w:pStyle w:val="CODE"/>
      </w:pPr>
      <w:r>
        <w:t xml:space="preserve">    printf("Enter the number of elements: ");</w:t>
      </w:r>
    </w:p>
    <w:p w14:paraId="27517E2D" w14:textId="77777777" w:rsidR="009512EE" w:rsidRDefault="009512EE" w:rsidP="009512EE">
      <w:pPr>
        <w:pStyle w:val="CODE"/>
      </w:pPr>
      <w:r>
        <w:t xml:space="preserve">    scanf("%d", &amp;n);</w:t>
      </w:r>
    </w:p>
    <w:p w14:paraId="7C625DE2" w14:textId="77777777" w:rsidR="009512EE" w:rsidRDefault="009512EE" w:rsidP="009512EE">
      <w:pPr>
        <w:pStyle w:val="CODE"/>
      </w:pPr>
    </w:p>
    <w:p w14:paraId="64B8A9A0" w14:textId="77777777" w:rsidR="009512EE" w:rsidRDefault="009512EE" w:rsidP="009512EE">
      <w:pPr>
        <w:pStyle w:val="CODE"/>
      </w:pPr>
      <w:r>
        <w:t xml:space="preserve">    // Dynamically allocate memory using malloc</w:t>
      </w:r>
    </w:p>
    <w:p w14:paraId="1B504927" w14:textId="77777777" w:rsidR="009512EE" w:rsidRDefault="009512EE" w:rsidP="009512EE">
      <w:pPr>
        <w:pStyle w:val="CODE"/>
      </w:pPr>
      <w:r>
        <w:t xml:space="preserve">    ptr = (int *)malloc(n * sizeof(int));</w:t>
      </w:r>
    </w:p>
    <w:p w14:paraId="72131177" w14:textId="77777777" w:rsidR="009512EE" w:rsidRDefault="009512EE" w:rsidP="009512EE">
      <w:pPr>
        <w:pStyle w:val="CODE"/>
      </w:pPr>
    </w:p>
    <w:p w14:paraId="6091FA30" w14:textId="77777777" w:rsidR="009512EE" w:rsidRDefault="009512EE" w:rsidP="009512EE">
      <w:pPr>
        <w:pStyle w:val="CODE"/>
      </w:pPr>
      <w:r>
        <w:t xml:space="preserve">    if (ptr == NULL) {</w:t>
      </w:r>
    </w:p>
    <w:p w14:paraId="5B37FC4C" w14:textId="77777777" w:rsidR="009512EE" w:rsidRDefault="009512EE" w:rsidP="009512EE">
      <w:pPr>
        <w:pStyle w:val="CODE"/>
      </w:pPr>
      <w:r>
        <w:t xml:space="preserve">        printf("Memory allocation failed!\n");</w:t>
      </w:r>
    </w:p>
    <w:p w14:paraId="0DD6C8ED" w14:textId="77777777" w:rsidR="009512EE" w:rsidRDefault="009512EE" w:rsidP="009512EE">
      <w:pPr>
        <w:pStyle w:val="CODE"/>
      </w:pPr>
      <w:r>
        <w:t xml:space="preserve">        return 1;</w:t>
      </w:r>
    </w:p>
    <w:p w14:paraId="03E6F35C" w14:textId="77777777" w:rsidR="009512EE" w:rsidRDefault="009512EE" w:rsidP="009512EE">
      <w:pPr>
        <w:pStyle w:val="CODE"/>
      </w:pPr>
      <w:r>
        <w:t xml:space="preserve">    }</w:t>
      </w:r>
    </w:p>
    <w:p w14:paraId="4E12B9EE" w14:textId="77777777" w:rsidR="009512EE" w:rsidRDefault="009512EE" w:rsidP="009512EE">
      <w:pPr>
        <w:pStyle w:val="CODE"/>
      </w:pPr>
    </w:p>
    <w:p w14:paraId="3F73D16D" w14:textId="77777777" w:rsidR="009512EE" w:rsidRDefault="009512EE" w:rsidP="009512EE">
      <w:pPr>
        <w:pStyle w:val="CODE"/>
      </w:pPr>
      <w:r>
        <w:t xml:space="preserve">    // Input elements</w:t>
      </w:r>
    </w:p>
    <w:p w14:paraId="59362700" w14:textId="77777777" w:rsidR="009512EE" w:rsidRDefault="009512EE" w:rsidP="009512EE">
      <w:pPr>
        <w:pStyle w:val="CODE"/>
      </w:pPr>
      <w:r>
        <w:t xml:space="preserve">    printf("Enter %d integers:\n", n);</w:t>
      </w:r>
    </w:p>
    <w:p w14:paraId="0D831421" w14:textId="77777777" w:rsidR="009512EE" w:rsidRDefault="009512EE" w:rsidP="009512EE">
      <w:pPr>
        <w:pStyle w:val="CODE"/>
      </w:pPr>
      <w:r>
        <w:t xml:space="preserve">    for (i = 0; i &lt; n; i++) {</w:t>
      </w:r>
    </w:p>
    <w:p w14:paraId="78A7E364" w14:textId="77777777" w:rsidR="009512EE" w:rsidRDefault="009512EE" w:rsidP="009512EE">
      <w:pPr>
        <w:pStyle w:val="CODE"/>
      </w:pPr>
      <w:r>
        <w:t xml:space="preserve">        scanf("%d", &amp;ptr[i]);</w:t>
      </w:r>
    </w:p>
    <w:p w14:paraId="5BCB7660" w14:textId="77777777" w:rsidR="009512EE" w:rsidRDefault="009512EE" w:rsidP="009512EE">
      <w:pPr>
        <w:pStyle w:val="CODE"/>
      </w:pPr>
      <w:r>
        <w:t xml:space="preserve">    }</w:t>
      </w:r>
    </w:p>
    <w:p w14:paraId="2789353E" w14:textId="77777777" w:rsidR="009512EE" w:rsidRDefault="009512EE" w:rsidP="009512EE">
      <w:pPr>
        <w:pStyle w:val="CODE"/>
      </w:pPr>
    </w:p>
    <w:p w14:paraId="55CC425F" w14:textId="77777777" w:rsidR="009512EE" w:rsidRDefault="009512EE" w:rsidP="009512EE">
      <w:pPr>
        <w:pStyle w:val="CODE"/>
      </w:pPr>
      <w:r>
        <w:t xml:space="preserve">    // Print elements</w:t>
      </w:r>
    </w:p>
    <w:p w14:paraId="181B0EDB" w14:textId="77777777" w:rsidR="009512EE" w:rsidRDefault="009512EE" w:rsidP="009512EE">
      <w:pPr>
        <w:pStyle w:val="CODE"/>
      </w:pPr>
      <w:r>
        <w:t xml:space="preserve">    printf("You entered:\n");</w:t>
      </w:r>
    </w:p>
    <w:p w14:paraId="6115A0F4" w14:textId="77777777" w:rsidR="009512EE" w:rsidRDefault="009512EE" w:rsidP="009512EE">
      <w:pPr>
        <w:pStyle w:val="CODE"/>
      </w:pPr>
      <w:r>
        <w:t xml:space="preserve">    for (i = 0; i &lt; n; i++) {</w:t>
      </w:r>
    </w:p>
    <w:p w14:paraId="15CC8FBA" w14:textId="77777777" w:rsidR="009512EE" w:rsidRDefault="009512EE" w:rsidP="009512EE">
      <w:pPr>
        <w:pStyle w:val="CODE"/>
      </w:pPr>
      <w:r>
        <w:t xml:space="preserve">        printf("%d ", ptr[i]);</w:t>
      </w:r>
    </w:p>
    <w:p w14:paraId="63B2994D" w14:textId="77777777" w:rsidR="009512EE" w:rsidRDefault="009512EE" w:rsidP="009512EE">
      <w:pPr>
        <w:pStyle w:val="CODE"/>
      </w:pPr>
      <w:r>
        <w:t xml:space="preserve">    }</w:t>
      </w:r>
    </w:p>
    <w:p w14:paraId="55B00ACB" w14:textId="77777777" w:rsidR="009512EE" w:rsidRDefault="009512EE" w:rsidP="009512EE">
      <w:pPr>
        <w:pStyle w:val="CODE"/>
      </w:pPr>
    </w:p>
    <w:p w14:paraId="5D9AF632" w14:textId="77777777" w:rsidR="009512EE" w:rsidRDefault="009512EE" w:rsidP="009512EE">
      <w:pPr>
        <w:pStyle w:val="CODE"/>
      </w:pPr>
      <w:r>
        <w:t xml:space="preserve">    // Free the allocated memory</w:t>
      </w:r>
    </w:p>
    <w:p w14:paraId="1CE3BDF3" w14:textId="77777777" w:rsidR="009512EE" w:rsidRDefault="009512EE" w:rsidP="009512EE">
      <w:pPr>
        <w:pStyle w:val="CODE"/>
      </w:pPr>
      <w:r>
        <w:t xml:space="preserve">    free(ptr);</w:t>
      </w:r>
    </w:p>
    <w:p w14:paraId="67FAC853" w14:textId="77777777" w:rsidR="009512EE" w:rsidRDefault="009512EE" w:rsidP="009512EE">
      <w:pPr>
        <w:pStyle w:val="CODE"/>
      </w:pPr>
    </w:p>
    <w:p w14:paraId="1AE40912" w14:textId="77777777" w:rsidR="009512EE" w:rsidRDefault="009512EE" w:rsidP="009512EE">
      <w:pPr>
        <w:pStyle w:val="CODE"/>
      </w:pPr>
      <w:r>
        <w:t xml:space="preserve">    return 0;</w:t>
      </w:r>
    </w:p>
    <w:p w14:paraId="06E84CC9" w14:textId="393CC71D" w:rsidR="009512EE" w:rsidRDefault="009512EE" w:rsidP="009512EE">
      <w:pPr>
        <w:pStyle w:val="CODE"/>
      </w:pPr>
      <w:r>
        <w:t>}</w:t>
      </w:r>
    </w:p>
    <w:p w14:paraId="412E1CC1" w14:textId="507EA014" w:rsidR="009512EE" w:rsidRDefault="009512EE">
      <w:r>
        <w:br w:type="page"/>
      </w:r>
    </w:p>
    <w:p w14:paraId="60C7B5A3" w14:textId="79D7D05F" w:rsidR="009512EE" w:rsidRDefault="009512EE" w:rsidP="009512EE">
      <w:pPr>
        <w:pStyle w:val="Heading1"/>
      </w:pPr>
      <w:proofErr w:type="spellStart"/>
      <w:r>
        <w:lastRenderedPageBreak/>
        <w:t>Calloc</w:t>
      </w:r>
      <w:proofErr w:type="spellEnd"/>
      <w:r>
        <w:t xml:space="preserve"> Example</w:t>
      </w:r>
    </w:p>
    <w:p w14:paraId="270ACFC3" w14:textId="77777777" w:rsidR="009512EE" w:rsidRDefault="009512EE" w:rsidP="009512EE">
      <w:pPr>
        <w:pStyle w:val="CODE"/>
        <w:numPr>
          <w:ilvl w:val="0"/>
          <w:numId w:val="29"/>
        </w:numPr>
      </w:pPr>
      <w:r>
        <w:t>#include &lt;stdio.h&gt;</w:t>
      </w:r>
    </w:p>
    <w:p w14:paraId="64D12FCC" w14:textId="77777777" w:rsidR="009512EE" w:rsidRDefault="009512EE" w:rsidP="009512EE">
      <w:pPr>
        <w:pStyle w:val="CODE"/>
      </w:pPr>
      <w:r>
        <w:t>#include &lt;stdlib.h&gt;</w:t>
      </w:r>
    </w:p>
    <w:p w14:paraId="48239BA5" w14:textId="77777777" w:rsidR="009512EE" w:rsidRDefault="009512EE" w:rsidP="009512EE">
      <w:pPr>
        <w:pStyle w:val="CODE"/>
      </w:pPr>
    </w:p>
    <w:p w14:paraId="1916F06C" w14:textId="77777777" w:rsidR="009512EE" w:rsidRDefault="009512EE" w:rsidP="009512EE">
      <w:pPr>
        <w:pStyle w:val="CODE"/>
      </w:pPr>
      <w:r>
        <w:t>int main() {</w:t>
      </w:r>
    </w:p>
    <w:p w14:paraId="20120CCB" w14:textId="77777777" w:rsidR="009512EE" w:rsidRDefault="009512EE" w:rsidP="009512EE">
      <w:pPr>
        <w:pStyle w:val="CODE"/>
      </w:pPr>
      <w:r>
        <w:t xml:space="preserve">    int *ptr;</w:t>
      </w:r>
    </w:p>
    <w:p w14:paraId="6F818C01" w14:textId="77777777" w:rsidR="009512EE" w:rsidRDefault="009512EE" w:rsidP="009512EE">
      <w:pPr>
        <w:pStyle w:val="CODE"/>
      </w:pPr>
      <w:r>
        <w:t xml:space="preserve">    int n, i;</w:t>
      </w:r>
    </w:p>
    <w:p w14:paraId="57E4EE69" w14:textId="77777777" w:rsidR="009512EE" w:rsidRDefault="009512EE" w:rsidP="009512EE">
      <w:pPr>
        <w:pStyle w:val="CODE"/>
      </w:pPr>
    </w:p>
    <w:p w14:paraId="049B094A" w14:textId="77777777" w:rsidR="009512EE" w:rsidRDefault="009512EE" w:rsidP="009512EE">
      <w:pPr>
        <w:pStyle w:val="CODE"/>
      </w:pPr>
      <w:r>
        <w:t xml:space="preserve">    printf("Enter the number of elements: ");</w:t>
      </w:r>
    </w:p>
    <w:p w14:paraId="4AC018E0" w14:textId="77777777" w:rsidR="009512EE" w:rsidRDefault="009512EE" w:rsidP="009512EE">
      <w:pPr>
        <w:pStyle w:val="CODE"/>
      </w:pPr>
      <w:r>
        <w:t xml:space="preserve">    scanf("%d", &amp;n);</w:t>
      </w:r>
    </w:p>
    <w:p w14:paraId="46871DAB" w14:textId="77777777" w:rsidR="009512EE" w:rsidRDefault="009512EE" w:rsidP="009512EE">
      <w:pPr>
        <w:pStyle w:val="CODE"/>
      </w:pPr>
    </w:p>
    <w:p w14:paraId="488A1039" w14:textId="77777777" w:rsidR="009512EE" w:rsidRDefault="009512EE" w:rsidP="009512EE">
      <w:pPr>
        <w:pStyle w:val="CODE"/>
      </w:pPr>
      <w:r>
        <w:t xml:space="preserve">    // Dynamically allocate memory using calloc</w:t>
      </w:r>
    </w:p>
    <w:p w14:paraId="739D3225" w14:textId="77777777" w:rsidR="009512EE" w:rsidRDefault="009512EE" w:rsidP="009512EE">
      <w:pPr>
        <w:pStyle w:val="CODE"/>
      </w:pPr>
      <w:r>
        <w:t xml:space="preserve">    ptr = (int *)calloc(n, sizeof(int));</w:t>
      </w:r>
    </w:p>
    <w:p w14:paraId="7099B4AB" w14:textId="77777777" w:rsidR="009512EE" w:rsidRDefault="009512EE" w:rsidP="009512EE">
      <w:pPr>
        <w:pStyle w:val="CODE"/>
      </w:pPr>
    </w:p>
    <w:p w14:paraId="53B4EE72" w14:textId="77777777" w:rsidR="009512EE" w:rsidRDefault="009512EE" w:rsidP="009512EE">
      <w:pPr>
        <w:pStyle w:val="CODE"/>
      </w:pPr>
      <w:r>
        <w:t xml:space="preserve">    if (ptr == NULL) {</w:t>
      </w:r>
    </w:p>
    <w:p w14:paraId="5F2C5BA9" w14:textId="77777777" w:rsidR="009512EE" w:rsidRDefault="009512EE" w:rsidP="009512EE">
      <w:pPr>
        <w:pStyle w:val="CODE"/>
      </w:pPr>
      <w:r>
        <w:t xml:space="preserve">        printf("Memory allocation failed!\n");</w:t>
      </w:r>
    </w:p>
    <w:p w14:paraId="43C550D7" w14:textId="77777777" w:rsidR="009512EE" w:rsidRDefault="009512EE" w:rsidP="009512EE">
      <w:pPr>
        <w:pStyle w:val="CODE"/>
      </w:pPr>
      <w:r>
        <w:t xml:space="preserve">        return 1;</w:t>
      </w:r>
    </w:p>
    <w:p w14:paraId="03BB17E8" w14:textId="77777777" w:rsidR="009512EE" w:rsidRDefault="009512EE" w:rsidP="009512EE">
      <w:pPr>
        <w:pStyle w:val="CODE"/>
      </w:pPr>
      <w:r>
        <w:t xml:space="preserve">    }</w:t>
      </w:r>
    </w:p>
    <w:p w14:paraId="3B90E3EB" w14:textId="77777777" w:rsidR="009512EE" w:rsidRDefault="009512EE" w:rsidP="009512EE">
      <w:pPr>
        <w:pStyle w:val="CODE"/>
      </w:pPr>
    </w:p>
    <w:p w14:paraId="40847088" w14:textId="77777777" w:rsidR="009512EE" w:rsidRDefault="009512EE" w:rsidP="009512EE">
      <w:pPr>
        <w:pStyle w:val="CODE"/>
      </w:pPr>
      <w:r>
        <w:t xml:space="preserve">    printf("Memory initialized to zero:\n");</w:t>
      </w:r>
    </w:p>
    <w:p w14:paraId="33DDFA28" w14:textId="77777777" w:rsidR="009512EE" w:rsidRDefault="009512EE" w:rsidP="009512EE">
      <w:pPr>
        <w:pStyle w:val="CODE"/>
      </w:pPr>
      <w:r>
        <w:t xml:space="preserve">    for (i = 0; i &lt; n; i++) {</w:t>
      </w:r>
    </w:p>
    <w:p w14:paraId="65D2A7D2" w14:textId="77777777" w:rsidR="009512EE" w:rsidRDefault="009512EE" w:rsidP="009512EE">
      <w:pPr>
        <w:pStyle w:val="CODE"/>
      </w:pPr>
      <w:r>
        <w:t xml:space="preserve">        printf("%d ", ptr[i]);</w:t>
      </w:r>
    </w:p>
    <w:p w14:paraId="5D7D1494" w14:textId="77777777" w:rsidR="009512EE" w:rsidRDefault="009512EE" w:rsidP="009512EE">
      <w:pPr>
        <w:pStyle w:val="CODE"/>
      </w:pPr>
      <w:r>
        <w:t xml:space="preserve">    }</w:t>
      </w:r>
    </w:p>
    <w:p w14:paraId="228B642F" w14:textId="77777777" w:rsidR="009512EE" w:rsidRDefault="009512EE" w:rsidP="009512EE">
      <w:pPr>
        <w:pStyle w:val="CODE"/>
      </w:pPr>
    </w:p>
    <w:p w14:paraId="588F208F" w14:textId="77777777" w:rsidR="009512EE" w:rsidRDefault="009512EE" w:rsidP="009512EE">
      <w:pPr>
        <w:pStyle w:val="CODE"/>
      </w:pPr>
      <w:r>
        <w:t xml:space="preserve">    free(ptr);</w:t>
      </w:r>
    </w:p>
    <w:p w14:paraId="05E104B7" w14:textId="77777777" w:rsidR="009512EE" w:rsidRDefault="009512EE" w:rsidP="009512EE">
      <w:pPr>
        <w:pStyle w:val="CODE"/>
      </w:pPr>
    </w:p>
    <w:p w14:paraId="247E9023" w14:textId="77777777" w:rsidR="009512EE" w:rsidRDefault="009512EE" w:rsidP="009512EE">
      <w:pPr>
        <w:pStyle w:val="CODE"/>
      </w:pPr>
      <w:r>
        <w:t xml:space="preserve">    return 0;</w:t>
      </w:r>
    </w:p>
    <w:p w14:paraId="24D00CBD" w14:textId="266C5646" w:rsidR="009512EE" w:rsidRDefault="009512EE" w:rsidP="009512EE">
      <w:pPr>
        <w:pStyle w:val="CODE"/>
      </w:pPr>
      <w:r>
        <w:t>}</w:t>
      </w:r>
    </w:p>
    <w:p w14:paraId="3197FD64" w14:textId="77777777" w:rsidR="009512EE" w:rsidRDefault="009512EE" w:rsidP="009512EE"/>
    <w:p w14:paraId="7A5CC9DD" w14:textId="54B920B7" w:rsidR="009512EE" w:rsidRDefault="009512EE">
      <w:r>
        <w:br w:type="page"/>
      </w:r>
    </w:p>
    <w:p w14:paraId="74AB1EB7" w14:textId="36FE921F" w:rsidR="009512EE" w:rsidRDefault="009512EE" w:rsidP="009512EE">
      <w:pPr>
        <w:pStyle w:val="Heading1"/>
      </w:pPr>
      <w:proofErr w:type="spellStart"/>
      <w:r>
        <w:lastRenderedPageBreak/>
        <w:t>Realloc</w:t>
      </w:r>
      <w:proofErr w:type="spellEnd"/>
      <w:r>
        <w:t xml:space="preserve"> Example</w:t>
      </w:r>
    </w:p>
    <w:p w14:paraId="32086CC8" w14:textId="77777777" w:rsidR="009512EE" w:rsidRDefault="009512EE" w:rsidP="009512EE">
      <w:pPr>
        <w:pStyle w:val="CODE"/>
        <w:numPr>
          <w:ilvl w:val="0"/>
          <w:numId w:val="30"/>
        </w:numPr>
      </w:pPr>
      <w:r>
        <w:t>#include &lt;stdio.h&gt;</w:t>
      </w:r>
    </w:p>
    <w:p w14:paraId="084215FE" w14:textId="77777777" w:rsidR="009512EE" w:rsidRDefault="009512EE" w:rsidP="009512EE">
      <w:pPr>
        <w:pStyle w:val="CODE"/>
      </w:pPr>
      <w:r>
        <w:t>#include &lt;stdlib.h&gt;</w:t>
      </w:r>
    </w:p>
    <w:p w14:paraId="6A5262E0" w14:textId="77777777" w:rsidR="009512EE" w:rsidRDefault="009512EE" w:rsidP="009512EE">
      <w:pPr>
        <w:pStyle w:val="CODE"/>
      </w:pPr>
    </w:p>
    <w:p w14:paraId="75A80EA7" w14:textId="77777777" w:rsidR="009512EE" w:rsidRDefault="009512EE" w:rsidP="009512EE">
      <w:pPr>
        <w:pStyle w:val="CODE"/>
      </w:pPr>
      <w:r>
        <w:t>int main() {</w:t>
      </w:r>
    </w:p>
    <w:p w14:paraId="4B47105B" w14:textId="77777777" w:rsidR="009512EE" w:rsidRDefault="009512EE" w:rsidP="009512EE">
      <w:pPr>
        <w:pStyle w:val="CODE"/>
      </w:pPr>
      <w:r>
        <w:t xml:space="preserve">    int *ptr;</w:t>
      </w:r>
    </w:p>
    <w:p w14:paraId="004B5E49" w14:textId="77777777" w:rsidR="009512EE" w:rsidRDefault="009512EE" w:rsidP="009512EE">
      <w:pPr>
        <w:pStyle w:val="CODE"/>
      </w:pPr>
      <w:r>
        <w:t xml:space="preserve">    int n1, n2, i;</w:t>
      </w:r>
    </w:p>
    <w:p w14:paraId="666CC739" w14:textId="77777777" w:rsidR="009512EE" w:rsidRDefault="009512EE" w:rsidP="009512EE">
      <w:pPr>
        <w:pStyle w:val="CODE"/>
      </w:pPr>
    </w:p>
    <w:p w14:paraId="7623B218" w14:textId="77777777" w:rsidR="009512EE" w:rsidRDefault="009512EE" w:rsidP="009512EE">
      <w:pPr>
        <w:pStyle w:val="CODE"/>
      </w:pPr>
      <w:r>
        <w:t xml:space="preserve">    printf("Enter the initial number of elements: ");</w:t>
      </w:r>
    </w:p>
    <w:p w14:paraId="52742985" w14:textId="77777777" w:rsidR="009512EE" w:rsidRDefault="009512EE" w:rsidP="009512EE">
      <w:pPr>
        <w:pStyle w:val="CODE"/>
      </w:pPr>
      <w:r>
        <w:t xml:space="preserve">    scanf("%d", &amp;n1);</w:t>
      </w:r>
    </w:p>
    <w:p w14:paraId="4D69B53F" w14:textId="77777777" w:rsidR="009512EE" w:rsidRDefault="009512EE" w:rsidP="009512EE">
      <w:pPr>
        <w:pStyle w:val="CODE"/>
      </w:pPr>
    </w:p>
    <w:p w14:paraId="6B5B1B3C" w14:textId="77777777" w:rsidR="009512EE" w:rsidRDefault="009512EE" w:rsidP="009512EE">
      <w:pPr>
        <w:pStyle w:val="CODE"/>
      </w:pPr>
      <w:r>
        <w:t xml:space="preserve">    ptr = (int *)malloc(n1 * sizeof(int));</w:t>
      </w:r>
    </w:p>
    <w:p w14:paraId="2130B579" w14:textId="77777777" w:rsidR="009512EE" w:rsidRDefault="009512EE" w:rsidP="009512EE">
      <w:pPr>
        <w:pStyle w:val="CODE"/>
      </w:pPr>
    </w:p>
    <w:p w14:paraId="64AEB35A" w14:textId="77777777" w:rsidR="009512EE" w:rsidRDefault="009512EE" w:rsidP="009512EE">
      <w:pPr>
        <w:pStyle w:val="CODE"/>
      </w:pPr>
      <w:r>
        <w:t xml:space="preserve">    if (ptr == NULL) {</w:t>
      </w:r>
    </w:p>
    <w:p w14:paraId="1D238014" w14:textId="77777777" w:rsidR="009512EE" w:rsidRDefault="009512EE" w:rsidP="009512EE">
      <w:pPr>
        <w:pStyle w:val="CODE"/>
      </w:pPr>
      <w:r>
        <w:t xml:space="preserve">        printf("Memory allocation failed!\n");</w:t>
      </w:r>
    </w:p>
    <w:p w14:paraId="75F546D2" w14:textId="77777777" w:rsidR="009512EE" w:rsidRDefault="009512EE" w:rsidP="009512EE">
      <w:pPr>
        <w:pStyle w:val="CODE"/>
      </w:pPr>
      <w:r>
        <w:t xml:space="preserve">        return 1;</w:t>
      </w:r>
    </w:p>
    <w:p w14:paraId="5DAAD209" w14:textId="77777777" w:rsidR="009512EE" w:rsidRDefault="009512EE" w:rsidP="009512EE">
      <w:pPr>
        <w:pStyle w:val="CODE"/>
      </w:pPr>
      <w:r>
        <w:t xml:space="preserve">    }</w:t>
      </w:r>
    </w:p>
    <w:p w14:paraId="7D4884E6" w14:textId="77777777" w:rsidR="009512EE" w:rsidRDefault="009512EE" w:rsidP="009512EE">
      <w:pPr>
        <w:pStyle w:val="CODE"/>
      </w:pPr>
    </w:p>
    <w:p w14:paraId="621F5F64" w14:textId="77777777" w:rsidR="009512EE" w:rsidRDefault="009512EE" w:rsidP="009512EE">
      <w:pPr>
        <w:pStyle w:val="CODE"/>
      </w:pPr>
      <w:r>
        <w:t xml:space="preserve">    printf("Enter %d integers:\n", n1);</w:t>
      </w:r>
    </w:p>
    <w:p w14:paraId="689B78A3" w14:textId="77777777" w:rsidR="009512EE" w:rsidRDefault="009512EE" w:rsidP="009512EE">
      <w:pPr>
        <w:pStyle w:val="CODE"/>
      </w:pPr>
      <w:r>
        <w:t xml:space="preserve">    for (i = 0; i &lt; n1; i++) {</w:t>
      </w:r>
    </w:p>
    <w:p w14:paraId="2F6FE1FA" w14:textId="77777777" w:rsidR="009512EE" w:rsidRDefault="009512EE" w:rsidP="009512EE">
      <w:pPr>
        <w:pStyle w:val="CODE"/>
      </w:pPr>
      <w:r>
        <w:t xml:space="preserve">        scanf("%d", &amp;ptr[i]);</w:t>
      </w:r>
    </w:p>
    <w:p w14:paraId="723D08B6" w14:textId="77777777" w:rsidR="009512EE" w:rsidRDefault="009512EE" w:rsidP="009512EE">
      <w:pPr>
        <w:pStyle w:val="CODE"/>
      </w:pPr>
      <w:r>
        <w:t xml:space="preserve">    }</w:t>
      </w:r>
    </w:p>
    <w:p w14:paraId="2A84269A" w14:textId="77777777" w:rsidR="009512EE" w:rsidRDefault="009512EE" w:rsidP="009512EE">
      <w:pPr>
        <w:pStyle w:val="CODE"/>
      </w:pPr>
    </w:p>
    <w:p w14:paraId="2AC9BEC8" w14:textId="77777777" w:rsidR="009512EE" w:rsidRDefault="009512EE" w:rsidP="009512EE">
      <w:pPr>
        <w:pStyle w:val="CODE"/>
      </w:pPr>
      <w:r>
        <w:t xml:space="preserve">    printf("Enter the new size of the array: ");</w:t>
      </w:r>
    </w:p>
    <w:p w14:paraId="18A8DA85" w14:textId="77777777" w:rsidR="009512EE" w:rsidRDefault="009512EE" w:rsidP="009512EE">
      <w:pPr>
        <w:pStyle w:val="CODE"/>
      </w:pPr>
      <w:r>
        <w:t xml:space="preserve">    scanf("%d", &amp;n2);</w:t>
      </w:r>
    </w:p>
    <w:p w14:paraId="20D3EE52" w14:textId="77777777" w:rsidR="009512EE" w:rsidRDefault="009512EE" w:rsidP="009512EE">
      <w:pPr>
        <w:pStyle w:val="CODE"/>
      </w:pPr>
    </w:p>
    <w:p w14:paraId="7D6A76A2" w14:textId="77777777" w:rsidR="009512EE" w:rsidRDefault="009512EE" w:rsidP="009512EE">
      <w:pPr>
        <w:pStyle w:val="CODE"/>
      </w:pPr>
      <w:r>
        <w:t xml:space="preserve">    // Resize the memory block using realloc</w:t>
      </w:r>
    </w:p>
    <w:p w14:paraId="7856238D" w14:textId="77777777" w:rsidR="009512EE" w:rsidRDefault="009512EE" w:rsidP="009512EE">
      <w:pPr>
        <w:pStyle w:val="CODE"/>
      </w:pPr>
      <w:r>
        <w:t xml:space="preserve">    ptr = (int *)realloc(ptr, n2 * sizeof(int));</w:t>
      </w:r>
    </w:p>
    <w:p w14:paraId="1B9EDE6C" w14:textId="77777777" w:rsidR="009512EE" w:rsidRDefault="009512EE" w:rsidP="009512EE">
      <w:pPr>
        <w:pStyle w:val="CODE"/>
      </w:pPr>
    </w:p>
    <w:p w14:paraId="38C79500" w14:textId="77777777" w:rsidR="009512EE" w:rsidRDefault="009512EE" w:rsidP="009512EE">
      <w:pPr>
        <w:pStyle w:val="CODE"/>
      </w:pPr>
      <w:r>
        <w:t xml:space="preserve">    if (ptr == NULL) {</w:t>
      </w:r>
    </w:p>
    <w:p w14:paraId="5BABEA94" w14:textId="77777777" w:rsidR="009512EE" w:rsidRDefault="009512EE" w:rsidP="009512EE">
      <w:pPr>
        <w:pStyle w:val="CODE"/>
      </w:pPr>
      <w:r>
        <w:t xml:space="preserve">        printf("Memory reallocation failed!\n");</w:t>
      </w:r>
    </w:p>
    <w:p w14:paraId="6D5317D7" w14:textId="77777777" w:rsidR="009512EE" w:rsidRDefault="009512EE" w:rsidP="009512EE">
      <w:pPr>
        <w:pStyle w:val="CODE"/>
      </w:pPr>
      <w:r>
        <w:t xml:space="preserve">        return 1;</w:t>
      </w:r>
    </w:p>
    <w:p w14:paraId="27C67869" w14:textId="77777777" w:rsidR="009512EE" w:rsidRDefault="009512EE" w:rsidP="009512EE">
      <w:pPr>
        <w:pStyle w:val="CODE"/>
      </w:pPr>
      <w:r>
        <w:t xml:space="preserve">    }</w:t>
      </w:r>
    </w:p>
    <w:p w14:paraId="04061DCE" w14:textId="77777777" w:rsidR="009512EE" w:rsidRDefault="009512EE" w:rsidP="009512EE">
      <w:pPr>
        <w:pStyle w:val="CODE"/>
      </w:pPr>
    </w:p>
    <w:p w14:paraId="79B20A26" w14:textId="77777777" w:rsidR="009512EE" w:rsidRDefault="009512EE" w:rsidP="009512EE">
      <w:pPr>
        <w:pStyle w:val="CODE"/>
      </w:pPr>
      <w:r>
        <w:t xml:space="preserve">    if (n2 &gt; n1) {</w:t>
      </w:r>
    </w:p>
    <w:p w14:paraId="3E3C5B5A" w14:textId="77777777" w:rsidR="009512EE" w:rsidRDefault="009512EE" w:rsidP="009512EE">
      <w:pPr>
        <w:pStyle w:val="CODE"/>
      </w:pPr>
      <w:r>
        <w:t xml:space="preserve">        printf("Enter %d more integers:\n", n2 - n1);</w:t>
      </w:r>
    </w:p>
    <w:p w14:paraId="2C8955CD" w14:textId="77777777" w:rsidR="009512EE" w:rsidRDefault="009512EE" w:rsidP="009512EE">
      <w:pPr>
        <w:pStyle w:val="CODE"/>
      </w:pPr>
      <w:r>
        <w:t xml:space="preserve">        for (i = n1; i &lt; n2; i++) {</w:t>
      </w:r>
    </w:p>
    <w:p w14:paraId="2BAD659A" w14:textId="77777777" w:rsidR="009512EE" w:rsidRDefault="009512EE" w:rsidP="009512EE">
      <w:pPr>
        <w:pStyle w:val="CODE"/>
      </w:pPr>
      <w:r>
        <w:t xml:space="preserve">            scanf("%d", &amp;ptr[i]);</w:t>
      </w:r>
    </w:p>
    <w:p w14:paraId="361F8D67" w14:textId="77777777" w:rsidR="009512EE" w:rsidRDefault="009512EE" w:rsidP="009512EE">
      <w:pPr>
        <w:pStyle w:val="CODE"/>
      </w:pPr>
      <w:r>
        <w:t xml:space="preserve">        }</w:t>
      </w:r>
    </w:p>
    <w:p w14:paraId="738074B1" w14:textId="77777777" w:rsidR="009512EE" w:rsidRDefault="009512EE" w:rsidP="009512EE">
      <w:pPr>
        <w:pStyle w:val="CODE"/>
      </w:pPr>
      <w:r>
        <w:t xml:space="preserve">    }</w:t>
      </w:r>
    </w:p>
    <w:p w14:paraId="2209A70F" w14:textId="77777777" w:rsidR="009512EE" w:rsidRDefault="009512EE" w:rsidP="009512EE">
      <w:pPr>
        <w:pStyle w:val="CODE"/>
      </w:pPr>
    </w:p>
    <w:p w14:paraId="675AAE8F" w14:textId="77777777" w:rsidR="009512EE" w:rsidRDefault="009512EE" w:rsidP="009512EE">
      <w:pPr>
        <w:pStyle w:val="CODE"/>
      </w:pPr>
      <w:r>
        <w:t xml:space="preserve">    printf("Updated array:\n");</w:t>
      </w:r>
    </w:p>
    <w:p w14:paraId="1CE78210" w14:textId="77777777" w:rsidR="009512EE" w:rsidRDefault="009512EE" w:rsidP="009512EE">
      <w:pPr>
        <w:pStyle w:val="CODE"/>
      </w:pPr>
      <w:r>
        <w:t xml:space="preserve">    for (i = 0; i &lt; n2; i++) {</w:t>
      </w:r>
    </w:p>
    <w:p w14:paraId="787558AE" w14:textId="77777777" w:rsidR="009512EE" w:rsidRDefault="009512EE" w:rsidP="009512EE">
      <w:pPr>
        <w:pStyle w:val="CODE"/>
      </w:pPr>
      <w:r>
        <w:t xml:space="preserve">        printf("%d ", ptr[i]);</w:t>
      </w:r>
    </w:p>
    <w:p w14:paraId="48D8063E" w14:textId="77777777" w:rsidR="009512EE" w:rsidRDefault="009512EE" w:rsidP="009512EE">
      <w:pPr>
        <w:pStyle w:val="CODE"/>
      </w:pPr>
      <w:r>
        <w:t xml:space="preserve">    }</w:t>
      </w:r>
    </w:p>
    <w:p w14:paraId="22745C41" w14:textId="77777777" w:rsidR="009512EE" w:rsidRDefault="009512EE" w:rsidP="009512EE">
      <w:pPr>
        <w:pStyle w:val="CODE"/>
      </w:pPr>
    </w:p>
    <w:p w14:paraId="6503FA62" w14:textId="77777777" w:rsidR="009512EE" w:rsidRDefault="009512EE" w:rsidP="009512EE">
      <w:pPr>
        <w:pStyle w:val="CODE"/>
      </w:pPr>
      <w:r>
        <w:t xml:space="preserve">    free(ptr);</w:t>
      </w:r>
    </w:p>
    <w:p w14:paraId="64A97A75" w14:textId="77777777" w:rsidR="009512EE" w:rsidRDefault="009512EE" w:rsidP="009512EE">
      <w:pPr>
        <w:pStyle w:val="CODE"/>
      </w:pPr>
    </w:p>
    <w:p w14:paraId="54CBDA2E" w14:textId="77777777" w:rsidR="009512EE" w:rsidRDefault="009512EE" w:rsidP="009512EE">
      <w:pPr>
        <w:pStyle w:val="CODE"/>
      </w:pPr>
      <w:r>
        <w:t xml:space="preserve">    return 0;</w:t>
      </w:r>
    </w:p>
    <w:p w14:paraId="5D28E904" w14:textId="2B7E0455" w:rsidR="009512EE" w:rsidRDefault="009512EE" w:rsidP="009512EE">
      <w:pPr>
        <w:pStyle w:val="CODE"/>
      </w:pPr>
      <w:r>
        <w:t>}</w:t>
      </w:r>
    </w:p>
    <w:p w14:paraId="0EE3C7D6" w14:textId="0505BD7A" w:rsidR="009512EE" w:rsidRDefault="009512EE" w:rsidP="009512EE">
      <w:r>
        <w:t xml:space="preserve">Note: The free() function is to deallocate memory when its functionality is no longer required to avoid memory leaks. Notice in the </w:t>
      </w:r>
      <w:r w:rsidR="00C5436B">
        <w:t>above-mentioned</w:t>
      </w:r>
      <w:r>
        <w:t xml:space="preserve"> example There exists dangling pointers and this should be set to NULL</w:t>
      </w:r>
      <w:r w:rsidR="00C5436B">
        <w:t xml:space="preserve"> otherwise undefined behavior can occur.</w:t>
      </w:r>
    </w:p>
    <w:p w14:paraId="3E3D88DA" w14:textId="77777777" w:rsidR="00C5436B" w:rsidRDefault="00C5436B" w:rsidP="009512EE"/>
    <w:p w14:paraId="010478D3" w14:textId="75048AF6" w:rsidR="00C5436B" w:rsidRDefault="00C5436B" w:rsidP="009512EE">
      <w:r>
        <w:lastRenderedPageBreak/>
        <w:t>Example:</w:t>
      </w:r>
      <w:r>
        <w:br/>
        <w:t>Consider this code</w:t>
      </w:r>
    </w:p>
    <w:p w14:paraId="526C27AB" w14:textId="77777777" w:rsidR="00C5436B" w:rsidRDefault="00C5436B" w:rsidP="00C5436B">
      <w:pPr>
        <w:pStyle w:val="CODE"/>
        <w:numPr>
          <w:ilvl w:val="0"/>
          <w:numId w:val="31"/>
        </w:numPr>
      </w:pPr>
      <w:r>
        <w:t>int *ptr = (int *)malloc(sizeof(int));</w:t>
      </w:r>
    </w:p>
    <w:p w14:paraId="1A3AB080" w14:textId="77777777" w:rsidR="00C5436B" w:rsidRDefault="00C5436B" w:rsidP="00C5436B">
      <w:pPr>
        <w:pStyle w:val="CODE"/>
      </w:pPr>
      <w:r>
        <w:t>*ptr = 10;</w:t>
      </w:r>
    </w:p>
    <w:p w14:paraId="5891EF1F" w14:textId="77777777" w:rsidR="00C5436B" w:rsidRDefault="00C5436B" w:rsidP="00C5436B">
      <w:pPr>
        <w:pStyle w:val="CODE"/>
      </w:pPr>
      <w:r>
        <w:t>free(ptr);  // Memory is freed, ptr is now dangling</w:t>
      </w:r>
    </w:p>
    <w:p w14:paraId="104D1AB9" w14:textId="4863A403" w:rsidR="00C5436B" w:rsidRDefault="00C5436B" w:rsidP="00C5436B">
      <w:pPr>
        <w:pStyle w:val="CODE"/>
      </w:pPr>
      <w:r>
        <w:t>*ptr=20; // Undefined behavior: accessing freed memory</w:t>
      </w:r>
    </w:p>
    <w:p w14:paraId="2A5ABF1C" w14:textId="7D7586EC" w:rsidR="00C5436B" w:rsidRDefault="00C5436B" w:rsidP="00C5436B">
      <w:r>
        <w:t xml:space="preserve">Because the pointer being free of the allocated </w:t>
      </w:r>
      <w:r w:rsidR="00372E43">
        <w:t>memory</w:t>
      </w:r>
      <w:r>
        <w:t xml:space="preserve"> cannot act as a traditional reference to a variable we would need to set the pointer to NULL so we can use it as intended.</w:t>
      </w:r>
    </w:p>
    <w:p w14:paraId="38E08E9B" w14:textId="079496FD" w:rsidR="00C5436B" w:rsidRPr="00C5436B" w:rsidRDefault="00C5436B" w:rsidP="00C5436B">
      <w:pPr>
        <w:jc w:val="center"/>
        <w:rPr>
          <w:b/>
          <w:bCs/>
          <w:sz w:val="52"/>
          <w:szCs w:val="52"/>
          <w:u w:val="single"/>
        </w:rPr>
      </w:pPr>
      <w:r w:rsidRPr="00C5436B">
        <w:rPr>
          <w:b/>
          <w:bCs/>
          <w:sz w:val="52"/>
          <w:szCs w:val="52"/>
          <w:u w:val="single"/>
        </w:rPr>
        <w:t>Problems</w:t>
      </w:r>
    </w:p>
    <w:sectPr w:rsidR="00C5436B" w:rsidRPr="00C5436B" w:rsidSect="00E361F3">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8113D" w14:textId="77777777" w:rsidR="00FA6F94" w:rsidRDefault="00FA6F94" w:rsidP="00E361F3">
      <w:pPr>
        <w:spacing w:after="0" w:line="240" w:lineRule="auto"/>
      </w:pPr>
      <w:r>
        <w:separator/>
      </w:r>
    </w:p>
  </w:endnote>
  <w:endnote w:type="continuationSeparator" w:id="0">
    <w:p w14:paraId="3F3E38B1" w14:textId="77777777" w:rsidR="00FA6F94" w:rsidRDefault="00FA6F94" w:rsidP="00E3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3883961"/>
      <w:docPartObj>
        <w:docPartGallery w:val="Page Numbers (Bottom of Page)"/>
        <w:docPartUnique/>
      </w:docPartObj>
    </w:sdtPr>
    <w:sdtContent>
      <w:sdt>
        <w:sdtPr>
          <w:id w:val="-1769616900"/>
          <w:docPartObj>
            <w:docPartGallery w:val="Page Numbers (Top of Page)"/>
            <w:docPartUnique/>
          </w:docPartObj>
        </w:sdtPr>
        <w:sdtContent>
          <w:p w14:paraId="11DC189E" w14:textId="64898CAA" w:rsidR="00AE01B7" w:rsidRDefault="00AE01B7" w:rsidP="00AE01B7">
            <w:pPr>
              <w:pStyle w:val="Footer"/>
            </w:pPr>
            <w:r>
              <w:t xml:space="preserve">Lab </w:t>
            </w:r>
            <w:sdt>
              <w:sdtPr>
                <w:alias w:val="Category"/>
                <w:tag w:val=""/>
                <w:id w:val="1966844809"/>
                <w:dataBinding w:prefixMappings="xmlns:ns0='http://purl.org/dc/elements/1.1/' xmlns:ns1='http://schemas.openxmlformats.org/package/2006/metadata/core-properties' " w:xpath="/ns1:coreProperties[1]/ns1:category[1]" w:storeItemID="{6C3C8BC8-F283-45AE-878A-BAB7291924A1}"/>
                <w:text/>
              </w:sdtPr>
              <w:sdtContent>
                <w:r w:rsidR="00523811">
                  <w:t>12</w:t>
                </w:r>
              </w:sdtContent>
            </w:sdt>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A90DC9" w14:textId="77777777" w:rsidR="00524B76" w:rsidRDefault="00524B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2326B" w14:textId="77777777" w:rsidR="00FA6F94" w:rsidRDefault="00FA6F94" w:rsidP="00E361F3">
      <w:pPr>
        <w:spacing w:after="0" w:line="240" w:lineRule="auto"/>
      </w:pPr>
      <w:r>
        <w:separator/>
      </w:r>
    </w:p>
  </w:footnote>
  <w:footnote w:type="continuationSeparator" w:id="0">
    <w:p w14:paraId="484BAFE9" w14:textId="77777777" w:rsidR="00FA6F94" w:rsidRDefault="00FA6F94" w:rsidP="00E36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E2691" w14:textId="136F751C" w:rsidR="00524B76" w:rsidRDefault="00000000">
    <w:pPr>
      <w:pStyle w:val="Header"/>
    </w:pPr>
    <w:sdt>
      <w:sdtPr>
        <w:alias w:val="Title"/>
        <w:tag w:val=""/>
        <w:id w:val="-2066562514"/>
        <w:placeholder>
          <w:docPart w:val="C88910B690F14C528C52E57FACB3607C"/>
        </w:placeholder>
        <w:dataBinding w:prefixMappings="xmlns:ns0='http://purl.org/dc/elements/1.1/' xmlns:ns1='http://schemas.openxmlformats.org/package/2006/metadata/core-properties' " w:xpath="/ns1:coreProperties[1]/ns0:title[1]" w:storeItemID="{6C3C8BC8-F283-45AE-878A-BAB7291924A1}"/>
        <w:text/>
      </w:sdtPr>
      <w:sdtContent>
        <w:r w:rsidR="00523811">
          <w:t>Introduction to Pointers and Dynamic Memory Allocation</w:t>
        </w:r>
      </w:sdtContent>
    </w:sdt>
    <w:r w:rsidR="00524B76">
      <w:tab/>
    </w:r>
    <w:sdt>
      <w:sdtPr>
        <w:alias w:val="Subject"/>
        <w:tag w:val=""/>
        <w:id w:val="1196734551"/>
        <w:dataBinding w:prefixMappings="xmlns:ns0='http://purl.org/dc/elements/1.1/' xmlns:ns1='http://schemas.openxmlformats.org/package/2006/metadata/core-properties' " w:xpath="/ns1:coreProperties[1]/ns0:subject[1]" w:storeItemID="{6C3C8BC8-F283-45AE-878A-BAB7291924A1}"/>
        <w:text/>
      </w:sdtPr>
      <w:sdtContent>
        <w:r w:rsidR="00962719">
          <w:t>Programming Fundamentals Lab</w:t>
        </w:r>
      </w:sdtContent>
    </w:sdt>
    <w:r w:rsidR="00524B7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13CED" w14:textId="77777777" w:rsidR="00E361F3" w:rsidRDefault="00E361F3">
    <w:pPr>
      <w:pStyle w:val="Header"/>
    </w:pPr>
    <w:r>
      <w:rPr>
        <w:noProof/>
      </w:rPr>
      <w:drawing>
        <wp:inline distT="0" distB="0" distL="0" distR="0" wp14:anchorId="1C4DCE3B" wp14:editId="6FED5F42">
          <wp:extent cx="536454" cy="548640"/>
          <wp:effectExtent l="0" t="0" r="0" b="3810"/>
          <wp:docPr id="2024606448" name="Picture 2024606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79487" name="Picture 1108879487"/>
                  <pic:cNvPicPr/>
                </pic:nvPicPr>
                <pic:blipFill rotWithShape="1">
                  <a:blip r:embed="rId1">
                    <a:extLst>
                      <a:ext uri="{28A0092B-C50C-407E-A947-70E740481C1C}">
                        <a14:useLocalDpi xmlns:a14="http://schemas.microsoft.com/office/drawing/2010/main" val="0"/>
                      </a:ext>
                    </a:extLst>
                  </a:blip>
                  <a:srcRect l="2378" t="33552" r="66990" b="35002"/>
                  <a:stretch/>
                </pic:blipFill>
                <pic:spPr bwMode="auto">
                  <a:xfrm>
                    <a:off x="0" y="0"/>
                    <a:ext cx="544520" cy="55688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tab/>
    </w:r>
    <w:r>
      <w:rPr>
        <w:noProof/>
      </w:rPr>
      <w:drawing>
        <wp:inline distT="0" distB="0" distL="0" distR="0" wp14:anchorId="006C5F2A" wp14:editId="588B8F38">
          <wp:extent cx="1030432" cy="547992"/>
          <wp:effectExtent l="0" t="0" r="0" b="0"/>
          <wp:docPr id="1108879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79487" name="Picture 1108879487"/>
                  <pic:cNvPicPr/>
                </pic:nvPicPr>
                <pic:blipFill rotWithShape="1">
                  <a:blip r:embed="rId1">
                    <a:extLst>
                      <a:ext uri="{28A0092B-C50C-407E-A947-70E740481C1C}">
                        <a14:useLocalDpi xmlns:a14="http://schemas.microsoft.com/office/drawing/2010/main" val="0"/>
                      </a:ext>
                    </a:extLst>
                  </a:blip>
                  <a:srcRect l="32555" t="33552" r="8537" b="35002"/>
                  <a:stretch/>
                </pic:blipFill>
                <pic:spPr bwMode="auto">
                  <a:xfrm>
                    <a:off x="0" y="0"/>
                    <a:ext cx="1047161" cy="556889"/>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46571"/>
    <w:multiLevelType w:val="multilevel"/>
    <w:tmpl w:val="EC5E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D2BB9"/>
    <w:multiLevelType w:val="multilevel"/>
    <w:tmpl w:val="1B085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50859"/>
    <w:multiLevelType w:val="multilevel"/>
    <w:tmpl w:val="BDAC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A3D72"/>
    <w:multiLevelType w:val="multilevel"/>
    <w:tmpl w:val="090EB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1872F3"/>
    <w:multiLevelType w:val="multilevel"/>
    <w:tmpl w:val="49A23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150901"/>
    <w:multiLevelType w:val="multilevel"/>
    <w:tmpl w:val="126C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B0964"/>
    <w:multiLevelType w:val="multilevel"/>
    <w:tmpl w:val="D9B0B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555C53"/>
    <w:multiLevelType w:val="hybridMultilevel"/>
    <w:tmpl w:val="2F148236"/>
    <w:lvl w:ilvl="0" w:tplc="F2507B8A">
      <w:start w:val="1"/>
      <w:numFmt w:val="decimalZero"/>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42A3A"/>
    <w:multiLevelType w:val="multilevel"/>
    <w:tmpl w:val="4DECC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819E4"/>
    <w:multiLevelType w:val="multilevel"/>
    <w:tmpl w:val="8A22BF32"/>
    <w:lvl w:ilvl="0">
      <w:start w:val="1"/>
      <w:numFmt w:val="decimalZero"/>
      <w:pStyle w:val="CODE"/>
      <w:lvlText w:val="%1"/>
      <w:lvlJc w:val="left"/>
      <w:pPr>
        <w:ind w:left="1080" w:hanging="360"/>
      </w:pPr>
      <w:rPr>
        <w:rFonts w:asciiTheme="minorHAnsi" w:hAnsiTheme="minorHAnsi" w:hint="default"/>
        <w:sz w:val="18"/>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43640452">
    <w:abstractNumId w:val="7"/>
  </w:num>
  <w:num w:numId="2" w16cid:durableId="869760396">
    <w:abstractNumId w:val="9"/>
  </w:num>
  <w:num w:numId="3" w16cid:durableId="1802260887">
    <w:abstractNumId w:val="9"/>
  </w:num>
  <w:num w:numId="4" w16cid:durableId="890905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93871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787660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9555966">
    <w:abstractNumId w:val="4"/>
  </w:num>
  <w:num w:numId="8" w16cid:durableId="15068267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89366262">
    <w:abstractNumId w:val="6"/>
  </w:num>
  <w:num w:numId="10" w16cid:durableId="5569347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614222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44669750">
    <w:abstractNumId w:val="3"/>
  </w:num>
  <w:num w:numId="13" w16cid:durableId="8488369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89094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14639508">
    <w:abstractNumId w:val="1"/>
  </w:num>
  <w:num w:numId="16" w16cid:durableId="11660927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66159437">
    <w:abstractNumId w:val="2"/>
  </w:num>
  <w:num w:numId="18" w16cid:durableId="16778844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489404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598335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18512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75911204">
    <w:abstractNumId w:val="0"/>
  </w:num>
  <w:num w:numId="23" w16cid:durableId="3621697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20865977">
    <w:abstractNumId w:val="5"/>
  </w:num>
  <w:num w:numId="25" w16cid:durableId="13356461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61441127">
    <w:abstractNumId w:val="8"/>
  </w:num>
  <w:num w:numId="27" w16cid:durableId="6573419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33669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422987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127803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037445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254925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11"/>
    <w:rsid w:val="00047935"/>
    <w:rsid w:val="001525FE"/>
    <w:rsid w:val="001C0CB4"/>
    <w:rsid w:val="001C215B"/>
    <w:rsid w:val="002058A4"/>
    <w:rsid w:val="00252E74"/>
    <w:rsid w:val="002A6B0A"/>
    <w:rsid w:val="002C77B9"/>
    <w:rsid w:val="002D2E26"/>
    <w:rsid w:val="00306E08"/>
    <w:rsid w:val="00372E43"/>
    <w:rsid w:val="00402B48"/>
    <w:rsid w:val="004209CC"/>
    <w:rsid w:val="004A1AF8"/>
    <w:rsid w:val="004C28DC"/>
    <w:rsid w:val="004F7642"/>
    <w:rsid w:val="00523811"/>
    <w:rsid w:val="00524B76"/>
    <w:rsid w:val="00524F6E"/>
    <w:rsid w:val="00562ED0"/>
    <w:rsid w:val="005700AE"/>
    <w:rsid w:val="005943E1"/>
    <w:rsid w:val="007615B9"/>
    <w:rsid w:val="007A046C"/>
    <w:rsid w:val="007F2584"/>
    <w:rsid w:val="00822D03"/>
    <w:rsid w:val="008665FF"/>
    <w:rsid w:val="008950ED"/>
    <w:rsid w:val="008C0979"/>
    <w:rsid w:val="009512EE"/>
    <w:rsid w:val="00962719"/>
    <w:rsid w:val="00A47AEB"/>
    <w:rsid w:val="00A65F00"/>
    <w:rsid w:val="00AE01B7"/>
    <w:rsid w:val="00B25AFE"/>
    <w:rsid w:val="00C42BB4"/>
    <w:rsid w:val="00C5436B"/>
    <w:rsid w:val="00C54A0C"/>
    <w:rsid w:val="00C762D4"/>
    <w:rsid w:val="00CA2436"/>
    <w:rsid w:val="00CF2744"/>
    <w:rsid w:val="00CF5B27"/>
    <w:rsid w:val="00D617A2"/>
    <w:rsid w:val="00E361F3"/>
    <w:rsid w:val="00ED2C44"/>
    <w:rsid w:val="00EF2F77"/>
    <w:rsid w:val="00F156A1"/>
    <w:rsid w:val="00FA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5D523"/>
  <w15:chartTrackingRefBased/>
  <w15:docId w15:val="{B945405F-44B7-44CB-934E-CD0C82CD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1F3"/>
  </w:style>
  <w:style w:type="paragraph" w:styleId="Heading1">
    <w:name w:val="heading 1"/>
    <w:basedOn w:val="Normal"/>
    <w:next w:val="Normal"/>
    <w:link w:val="Heading1Char"/>
    <w:uiPriority w:val="9"/>
    <w:qFormat/>
    <w:rsid w:val="00B25AFE"/>
    <w:pPr>
      <w:keepNext/>
      <w:keepLines/>
      <w:pBdr>
        <w:bottom w:val="single" w:sz="12" w:space="1" w:color="auto"/>
      </w:pBdr>
      <w:spacing w:before="240" w:after="120"/>
      <w:outlineLvl w:val="0"/>
    </w:pPr>
    <w:rPr>
      <w:rFonts w:asciiTheme="majorHAnsi" w:eastAsiaTheme="majorEastAsia" w:hAnsiTheme="majorHAnsi" w:cstheme="majorBidi"/>
      <w:b/>
      <w:smallCaps/>
      <w:color w:val="000000" w:themeColor="text1"/>
      <w:sz w:val="28"/>
      <w:szCs w:val="32"/>
    </w:rPr>
  </w:style>
  <w:style w:type="paragraph" w:styleId="Heading2">
    <w:name w:val="heading 2"/>
    <w:basedOn w:val="Normal"/>
    <w:next w:val="Normal"/>
    <w:link w:val="Heading2Char"/>
    <w:uiPriority w:val="9"/>
    <w:semiHidden/>
    <w:unhideWhenUsed/>
    <w:qFormat/>
    <w:rsid w:val="00B25AFE"/>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semiHidden/>
    <w:unhideWhenUsed/>
    <w:qFormat/>
    <w:rsid w:val="007A04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1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A47AEB"/>
    <w:pPr>
      <w:numPr>
        <w:numId w:val="2"/>
      </w:numPr>
      <w:pBdr>
        <w:top w:val="single" w:sz="6" w:space="2" w:color="000000" w:themeColor="text1"/>
        <w:left w:val="single" w:sz="6" w:space="4" w:color="000000" w:themeColor="text1"/>
        <w:bottom w:val="single" w:sz="6" w:space="2" w:color="000000" w:themeColor="text1"/>
        <w:right w:val="single" w:sz="6" w:space="4" w:color="000000" w:themeColor="text1"/>
      </w:pBdr>
      <w:spacing w:before="160" w:after="160"/>
      <w:ind w:left="720" w:right="720" w:firstLine="0"/>
      <w:contextualSpacing/>
    </w:pPr>
    <w:rPr>
      <w:rFonts w:ascii="Lucida Console" w:hAnsi="Lucida Console"/>
      <w:bCs/>
      <w:noProof/>
    </w:rPr>
  </w:style>
  <w:style w:type="character" w:customStyle="1" w:styleId="CODEChar">
    <w:name w:val="CODE Char"/>
    <w:basedOn w:val="DefaultParagraphFont"/>
    <w:link w:val="CODE"/>
    <w:rsid w:val="00A47AEB"/>
    <w:rPr>
      <w:rFonts w:ascii="Lucida Console" w:hAnsi="Lucida Console"/>
      <w:bCs/>
      <w:noProof/>
    </w:rPr>
  </w:style>
  <w:style w:type="paragraph" w:styleId="NoSpacing">
    <w:name w:val="No Spacing"/>
    <w:uiPriority w:val="1"/>
    <w:qFormat/>
    <w:rsid w:val="008C0979"/>
    <w:pPr>
      <w:spacing w:after="0" w:line="240" w:lineRule="auto"/>
    </w:pPr>
  </w:style>
  <w:style w:type="paragraph" w:styleId="Title">
    <w:name w:val="Title"/>
    <w:basedOn w:val="Normal"/>
    <w:next w:val="Normal"/>
    <w:link w:val="TitleChar"/>
    <w:uiPriority w:val="10"/>
    <w:qFormat/>
    <w:rsid w:val="00E361F3"/>
    <w:pPr>
      <w:spacing w:after="0" w:line="240" w:lineRule="auto"/>
      <w:contextualSpacing/>
      <w:jc w:val="both"/>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E361F3"/>
    <w:rPr>
      <w:rFonts w:asciiTheme="majorHAnsi" w:eastAsiaTheme="majorEastAsia" w:hAnsiTheme="majorHAnsi" w:cstheme="majorBidi"/>
      <w:spacing w:val="-10"/>
      <w:kern w:val="28"/>
      <w:sz w:val="72"/>
      <w:szCs w:val="56"/>
    </w:rPr>
  </w:style>
  <w:style w:type="paragraph" w:styleId="Header">
    <w:name w:val="header"/>
    <w:basedOn w:val="Normal"/>
    <w:link w:val="HeaderChar"/>
    <w:uiPriority w:val="99"/>
    <w:unhideWhenUsed/>
    <w:rsid w:val="00E36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1F3"/>
  </w:style>
  <w:style w:type="paragraph" w:styleId="Footer">
    <w:name w:val="footer"/>
    <w:basedOn w:val="Normal"/>
    <w:link w:val="FooterChar"/>
    <w:uiPriority w:val="99"/>
    <w:unhideWhenUsed/>
    <w:rsid w:val="00E36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1F3"/>
  </w:style>
  <w:style w:type="table" w:styleId="TableGrid">
    <w:name w:val="Table Grid"/>
    <w:basedOn w:val="TableNormal"/>
    <w:uiPriority w:val="39"/>
    <w:rsid w:val="00E36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361F3"/>
    <w:rPr>
      <w:b/>
      <w:bCs/>
      <w:i/>
      <w:iCs/>
      <w:spacing w:val="5"/>
    </w:rPr>
  </w:style>
  <w:style w:type="paragraph" w:styleId="Subtitle">
    <w:name w:val="Subtitle"/>
    <w:basedOn w:val="Normal"/>
    <w:next w:val="Normal"/>
    <w:link w:val="SubtitleChar"/>
    <w:uiPriority w:val="11"/>
    <w:qFormat/>
    <w:rsid w:val="00E361F3"/>
    <w:pPr>
      <w:numPr>
        <w:ilvl w:val="1"/>
      </w:numPr>
    </w:pPr>
    <w:rPr>
      <w:rFonts w:asciiTheme="majorHAnsi" w:eastAsiaTheme="minorEastAsia" w:hAnsiTheme="majorHAnsi"/>
      <w:color w:val="000000" w:themeColor="text1"/>
      <w:spacing w:val="15"/>
      <w:sz w:val="48"/>
    </w:rPr>
  </w:style>
  <w:style w:type="character" w:customStyle="1" w:styleId="SubtitleChar">
    <w:name w:val="Subtitle Char"/>
    <w:basedOn w:val="DefaultParagraphFont"/>
    <w:link w:val="Subtitle"/>
    <w:uiPriority w:val="11"/>
    <w:rsid w:val="00E361F3"/>
    <w:rPr>
      <w:rFonts w:asciiTheme="majorHAnsi" w:eastAsiaTheme="minorEastAsia" w:hAnsiTheme="majorHAnsi"/>
      <w:color w:val="000000" w:themeColor="text1"/>
      <w:spacing w:val="15"/>
      <w:sz w:val="48"/>
    </w:rPr>
  </w:style>
  <w:style w:type="character" w:customStyle="1" w:styleId="Heading1Char">
    <w:name w:val="Heading 1 Char"/>
    <w:basedOn w:val="DefaultParagraphFont"/>
    <w:link w:val="Heading1"/>
    <w:uiPriority w:val="9"/>
    <w:rsid w:val="00B25AFE"/>
    <w:rPr>
      <w:rFonts w:asciiTheme="majorHAnsi" w:eastAsiaTheme="majorEastAsia" w:hAnsiTheme="majorHAnsi" w:cstheme="majorBidi"/>
      <w:b/>
      <w:smallCaps/>
      <w:color w:val="000000" w:themeColor="text1"/>
      <w:sz w:val="28"/>
      <w:szCs w:val="32"/>
    </w:rPr>
  </w:style>
  <w:style w:type="character" w:styleId="PlaceholderText">
    <w:name w:val="Placeholder Text"/>
    <w:basedOn w:val="DefaultParagraphFont"/>
    <w:uiPriority w:val="99"/>
    <w:semiHidden/>
    <w:rsid w:val="004C28DC"/>
    <w:rPr>
      <w:color w:val="808080"/>
    </w:rPr>
  </w:style>
  <w:style w:type="character" w:customStyle="1" w:styleId="Heading2Char">
    <w:name w:val="Heading 2 Char"/>
    <w:basedOn w:val="DefaultParagraphFont"/>
    <w:link w:val="Heading2"/>
    <w:uiPriority w:val="9"/>
    <w:semiHidden/>
    <w:rsid w:val="00B25AFE"/>
    <w:rPr>
      <w:rFonts w:asciiTheme="majorHAnsi" w:eastAsiaTheme="majorEastAsia" w:hAnsiTheme="majorHAnsi" w:cstheme="majorBidi"/>
      <w:b/>
      <w:color w:val="000000" w:themeColor="text1"/>
      <w:sz w:val="28"/>
      <w:szCs w:val="26"/>
    </w:rPr>
  </w:style>
  <w:style w:type="paragraph" w:styleId="Quote">
    <w:name w:val="Quote"/>
    <w:basedOn w:val="Normal"/>
    <w:next w:val="Normal"/>
    <w:link w:val="QuoteChar"/>
    <w:uiPriority w:val="29"/>
    <w:qFormat/>
    <w:rsid w:val="00562ED0"/>
    <w:pPr>
      <w:pBdr>
        <w:left w:val="single" w:sz="4" w:space="4" w:color="auto"/>
        <w:right w:val="single" w:sz="4" w:space="4" w:color="auto"/>
      </w:pBd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62ED0"/>
    <w:rPr>
      <w:i/>
      <w:iCs/>
      <w:color w:val="404040" w:themeColor="text1" w:themeTint="BF"/>
    </w:rPr>
  </w:style>
  <w:style w:type="paragraph" w:styleId="NormalWeb">
    <w:name w:val="Normal (Web)"/>
    <w:basedOn w:val="Normal"/>
    <w:uiPriority w:val="99"/>
    <w:semiHidden/>
    <w:unhideWhenUsed/>
    <w:rsid w:val="00962719"/>
    <w:rPr>
      <w:rFonts w:ascii="Times New Roman" w:hAnsi="Times New Roman" w:cs="Times New Roman"/>
      <w:sz w:val="24"/>
      <w:szCs w:val="24"/>
    </w:rPr>
  </w:style>
  <w:style w:type="paragraph" w:styleId="ListParagraph">
    <w:name w:val="List Paragraph"/>
    <w:basedOn w:val="Normal"/>
    <w:uiPriority w:val="34"/>
    <w:qFormat/>
    <w:rsid w:val="007F2584"/>
    <w:pPr>
      <w:ind w:left="720"/>
      <w:contextualSpacing/>
    </w:pPr>
  </w:style>
  <w:style w:type="character" w:customStyle="1" w:styleId="Heading4Char">
    <w:name w:val="Heading 4 Char"/>
    <w:basedOn w:val="DefaultParagraphFont"/>
    <w:link w:val="Heading4"/>
    <w:uiPriority w:val="9"/>
    <w:semiHidden/>
    <w:rsid w:val="00D617A2"/>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7A04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6542">
      <w:bodyDiv w:val="1"/>
      <w:marLeft w:val="0"/>
      <w:marRight w:val="0"/>
      <w:marTop w:val="0"/>
      <w:marBottom w:val="0"/>
      <w:divBdr>
        <w:top w:val="none" w:sz="0" w:space="0" w:color="auto"/>
        <w:left w:val="none" w:sz="0" w:space="0" w:color="auto"/>
        <w:bottom w:val="none" w:sz="0" w:space="0" w:color="auto"/>
        <w:right w:val="none" w:sz="0" w:space="0" w:color="auto"/>
      </w:divBdr>
    </w:div>
    <w:div w:id="26687221">
      <w:bodyDiv w:val="1"/>
      <w:marLeft w:val="0"/>
      <w:marRight w:val="0"/>
      <w:marTop w:val="0"/>
      <w:marBottom w:val="0"/>
      <w:divBdr>
        <w:top w:val="none" w:sz="0" w:space="0" w:color="auto"/>
        <w:left w:val="none" w:sz="0" w:space="0" w:color="auto"/>
        <w:bottom w:val="none" w:sz="0" w:space="0" w:color="auto"/>
        <w:right w:val="none" w:sz="0" w:space="0" w:color="auto"/>
      </w:divBdr>
    </w:div>
    <w:div w:id="256141136">
      <w:bodyDiv w:val="1"/>
      <w:marLeft w:val="0"/>
      <w:marRight w:val="0"/>
      <w:marTop w:val="0"/>
      <w:marBottom w:val="0"/>
      <w:divBdr>
        <w:top w:val="none" w:sz="0" w:space="0" w:color="auto"/>
        <w:left w:val="none" w:sz="0" w:space="0" w:color="auto"/>
        <w:bottom w:val="none" w:sz="0" w:space="0" w:color="auto"/>
        <w:right w:val="none" w:sz="0" w:space="0" w:color="auto"/>
      </w:divBdr>
    </w:div>
    <w:div w:id="286667256">
      <w:bodyDiv w:val="1"/>
      <w:marLeft w:val="0"/>
      <w:marRight w:val="0"/>
      <w:marTop w:val="0"/>
      <w:marBottom w:val="0"/>
      <w:divBdr>
        <w:top w:val="none" w:sz="0" w:space="0" w:color="auto"/>
        <w:left w:val="none" w:sz="0" w:space="0" w:color="auto"/>
        <w:bottom w:val="none" w:sz="0" w:space="0" w:color="auto"/>
        <w:right w:val="none" w:sz="0" w:space="0" w:color="auto"/>
      </w:divBdr>
    </w:div>
    <w:div w:id="290521925">
      <w:bodyDiv w:val="1"/>
      <w:marLeft w:val="0"/>
      <w:marRight w:val="0"/>
      <w:marTop w:val="0"/>
      <w:marBottom w:val="0"/>
      <w:divBdr>
        <w:top w:val="none" w:sz="0" w:space="0" w:color="auto"/>
        <w:left w:val="none" w:sz="0" w:space="0" w:color="auto"/>
        <w:bottom w:val="none" w:sz="0" w:space="0" w:color="auto"/>
        <w:right w:val="none" w:sz="0" w:space="0" w:color="auto"/>
      </w:divBdr>
    </w:div>
    <w:div w:id="331495488">
      <w:bodyDiv w:val="1"/>
      <w:marLeft w:val="0"/>
      <w:marRight w:val="0"/>
      <w:marTop w:val="0"/>
      <w:marBottom w:val="0"/>
      <w:divBdr>
        <w:top w:val="none" w:sz="0" w:space="0" w:color="auto"/>
        <w:left w:val="none" w:sz="0" w:space="0" w:color="auto"/>
        <w:bottom w:val="none" w:sz="0" w:space="0" w:color="auto"/>
        <w:right w:val="none" w:sz="0" w:space="0" w:color="auto"/>
      </w:divBdr>
    </w:div>
    <w:div w:id="385031542">
      <w:bodyDiv w:val="1"/>
      <w:marLeft w:val="0"/>
      <w:marRight w:val="0"/>
      <w:marTop w:val="0"/>
      <w:marBottom w:val="0"/>
      <w:divBdr>
        <w:top w:val="none" w:sz="0" w:space="0" w:color="auto"/>
        <w:left w:val="none" w:sz="0" w:space="0" w:color="auto"/>
        <w:bottom w:val="none" w:sz="0" w:space="0" w:color="auto"/>
        <w:right w:val="none" w:sz="0" w:space="0" w:color="auto"/>
      </w:divBdr>
    </w:div>
    <w:div w:id="428162423">
      <w:bodyDiv w:val="1"/>
      <w:marLeft w:val="0"/>
      <w:marRight w:val="0"/>
      <w:marTop w:val="0"/>
      <w:marBottom w:val="0"/>
      <w:divBdr>
        <w:top w:val="none" w:sz="0" w:space="0" w:color="auto"/>
        <w:left w:val="none" w:sz="0" w:space="0" w:color="auto"/>
        <w:bottom w:val="none" w:sz="0" w:space="0" w:color="auto"/>
        <w:right w:val="none" w:sz="0" w:space="0" w:color="auto"/>
      </w:divBdr>
    </w:div>
    <w:div w:id="486677524">
      <w:bodyDiv w:val="1"/>
      <w:marLeft w:val="0"/>
      <w:marRight w:val="0"/>
      <w:marTop w:val="0"/>
      <w:marBottom w:val="0"/>
      <w:divBdr>
        <w:top w:val="none" w:sz="0" w:space="0" w:color="auto"/>
        <w:left w:val="none" w:sz="0" w:space="0" w:color="auto"/>
        <w:bottom w:val="none" w:sz="0" w:space="0" w:color="auto"/>
        <w:right w:val="none" w:sz="0" w:space="0" w:color="auto"/>
      </w:divBdr>
    </w:div>
    <w:div w:id="491988174">
      <w:bodyDiv w:val="1"/>
      <w:marLeft w:val="0"/>
      <w:marRight w:val="0"/>
      <w:marTop w:val="0"/>
      <w:marBottom w:val="0"/>
      <w:divBdr>
        <w:top w:val="none" w:sz="0" w:space="0" w:color="auto"/>
        <w:left w:val="none" w:sz="0" w:space="0" w:color="auto"/>
        <w:bottom w:val="none" w:sz="0" w:space="0" w:color="auto"/>
        <w:right w:val="none" w:sz="0" w:space="0" w:color="auto"/>
      </w:divBdr>
    </w:div>
    <w:div w:id="633097652">
      <w:bodyDiv w:val="1"/>
      <w:marLeft w:val="0"/>
      <w:marRight w:val="0"/>
      <w:marTop w:val="0"/>
      <w:marBottom w:val="0"/>
      <w:divBdr>
        <w:top w:val="none" w:sz="0" w:space="0" w:color="auto"/>
        <w:left w:val="none" w:sz="0" w:space="0" w:color="auto"/>
        <w:bottom w:val="none" w:sz="0" w:space="0" w:color="auto"/>
        <w:right w:val="none" w:sz="0" w:space="0" w:color="auto"/>
      </w:divBdr>
      <w:divsChild>
        <w:div w:id="355039215">
          <w:marLeft w:val="0"/>
          <w:marRight w:val="0"/>
          <w:marTop w:val="0"/>
          <w:marBottom w:val="0"/>
          <w:divBdr>
            <w:top w:val="none" w:sz="0" w:space="0" w:color="auto"/>
            <w:left w:val="none" w:sz="0" w:space="0" w:color="auto"/>
            <w:bottom w:val="none" w:sz="0" w:space="0" w:color="auto"/>
            <w:right w:val="none" w:sz="0" w:space="0" w:color="auto"/>
          </w:divBdr>
          <w:divsChild>
            <w:div w:id="1990788488">
              <w:marLeft w:val="0"/>
              <w:marRight w:val="0"/>
              <w:marTop w:val="0"/>
              <w:marBottom w:val="0"/>
              <w:divBdr>
                <w:top w:val="none" w:sz="0" w:space="0" w:color="auto"/>
                <w:left w:val="none" w:sz="0" w:space="0" w:color="auto"/>
                <w:bottom w:val="none" w:sz="0" w:space="0" w:color="auto"/>
                <w:right w:val="none" w:sz="0" w:space="0" w:color="auto"/>
              </w:divBdr>
            </w:div>
            <w:div w:id="292758908">
              <w:marLeft w:val="0"/>
              <w:marRight w:val="0"/>
              <w:marTop w:val="0"/>
              <w:marBottom w:val="0"/>
              <w:divBdr>
                <w:top w:val="none" w:sz="0" w:space="0" w:color="auto"/>
                <w:left w:val="none" w:sz="0" w:space="0" w:color="auto"/>
                <w:bottom w:val="none" w:sz="0" w:space="0" w:color="auto"/>
                <w:right w:val="none" w:sz="0" w:space="0" w:color="auto"/>
              </w:divBdr>
              <w:divsChild>
                <w:div w:id="2068532600">
                  <w:marLeft w:val="0"/>
                  <w:marRight w:val="0"/>
                  <w:marTop w:val="0"/>
                  <w:marBottom w:val="0"/>
                  <w:divBdr>
                    <w:top w:val="none" w:sz="0" w:space="0" w:color="auto"/>
                    <w:left w:val="none" w:sz="0" w:space="0" w:color="auto"/>
                    <w:bottom w:val="none" w:sz="0" w:space="0" w:color="auto"/>
                    <w:right w:val="none" w:sz="0" w:space="0" w:color="auto"/>
                  </w:divBdr>
                  <w:divsChild>
                    <w:div w:id="8599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220353">
      <w:bodyDiv w:val="1"/>
      <w:marLeft w:val="0"/>
      <w:marRight w:val="0"/>
      <w:marTop w:val="0"/>
      <w:marBottom w:val="0"/>
      <w:divBdr>
        <w:top w:val="none" w:sz="0" w:space="0" w:color="auto"/>
        <w:left w:val="none" w:sz="0" w:space="0" w:color="auto"/>
        <w:bottom w:val="none" w:sz="0" w:space="0" w:color="auto"/>
        <w:right w:val="none" w:sz="0" w:space="0" w:color="auto"/>
      </w:divBdr>
    </w:div>
    <w:div w:id="674577458">
      <w:bodyDiv w:val="1"/>
      <w:marLeft w:val="0"/>
      <w:marRight w:val="0"/>
      <w:marTop w:val="0"/>
      <w:marBottom w:val="0"/>
      <w:divBdr>
        <w:top w:val="none" w:sz="0" w:space="0" w:color="auto"/>
        <w:left w:val="none" w:sz="0" w:space="0" w:color="auto"/>
        <w:bottom w:val="none" w:sz="0" w:space="0" w:color="auto"/>
        <w:right w:val="none" w:sz="0" w:space="0" w:color="auto"/>
      </w:divBdr>
    </w:div>
    <w:div w:id="683554669">
      <w:bodyDiv w:val="1"/>
      <w:marLeft w:val="0"/>
      <w:marRight w:val="0"/>
      <w:marTop w:val="0"/>
      <w:marBottom w:val="0"/>
      <w:divBdr>
        <w:top w:val="none" w:sz="0" w:space="0" w:color="auto"/>
        <w:left w:val="none" w:sz="0" w:space="0" w:color="auto"/>
        <w:bottom w:val="none" w:sz="0" w:space="0" w:color="auto"/>
        <w:right w:val="none" w:sz="0" w:space="0" w:color="auto"/>
      </w:divBdr>
    </w:div>
    <w:div w:id="685059352">
      <w:bodyDiv w:val="1"/>
      <w:marLeft w:val="0"/>
      <w:marRight w:val="0"/>
      <w:marTop w:val="0"/>
      <w:marBottom w:val="0"/>
      <w:divBdr>
        <w:top w:val="none" w:sz="0" w:space="0" w:color="auto"/>
        <w:left w:val="none" w:sz="0" w:space="0" w:color="auto"/>
        <w:bottom w:val="none" w:sz="0" w:space="0" w:color="auto"/>
        <w:right w:val="none" w:sz="0" w:space="0" w:color="auto"/>
      </w:divBdr>
      <w:divsChild>
        <w:div w:id="452330113">
          <w:marLeft w:val="0"/>
          <w:marRight w:val="0"/>
          <w:marTop w:val="0"/>
          <w:marBottom w:val="0"/>
          <w:divBdr>
            <w:top w:val="none" w:sz="0" w:space="0" w:color="auto"/>
            <w:left w:val="none" w:sz="0" w:space="0" w:color="auto"/>
            <w:bottom w:val="none" w:sz="0" w:space="0" w:color="auto"/>
            <w:right w:val="none" w:sz="0" w:space="0" w:color="auto"/>
          </w:divBdr>
          <w:divsChild>
            <w:div w:id="2054039665">
              <w:marLeft w:val="0"/>
              <w:marRight w:val="0"/>
              <w:marTop w:val="0"/>
              <w:marBottom w:val="0"/>
              <w:divBdr>
                <w:top w:val="none" w:sz="0" w:space="0" w:color="auto"/>
                <w:left w:val="none" w:sz="0" w:space="0" w:color="auto"/>
                <w:bottom w:val="none" w:sz="0" w:space="0" w:color="auto"/>
                <w:right w:val="none" w:sz="0" w:space="0" w:color="auto"/>
              </w:divBdr>
              <w:divsChild>
                <w:div w:id="1433361067">
                  <w:marLeft w:val="0"/>
                  <w:marRight w:val="0"/>
                  <w:marTop w:val="0"/>
                  <w:marBottom w:val="0"/>
                  <w:divBdr>
                    <w:top w:val="none" w:sz="0" w:space="0" w:color="auto"/>
                    <w:left w:val="none" w:sz="0" w:space="0" w:color="auto"/>
                    <w:bottom w:val="none" w:sz="0" w:space="0" w:color="auto"/>
                    <w:right w:val="none" w:sz="0" w:space="0" w:color="auto"/>
                  </w:divBdr>
                  <w:divsChild>
                    <w:div w:id="2041471535">
                      <w:marLeft w:val="0"/>
                      <w:marRight w:val="0"/>
                      <w:marTop w:val="0"/>
                      <w:marBottom w:val="0"/>
                      <w:divBdr>
                        <w:top w:val="none" w:sz="0" w:space="0" w:color="auto"/>
                        <w:left w:val="none" w:sz="0" w:space="0" w:color="auto"/>
                        <w:bottom w:val="none" w:sz="0" w:space="0" w:color="auto"/>
                        <w:right w:val="none" w:sz="0" w:space="0" w:color="auto"/>
                      </w:divBdr>
                      <w:divsChild>
                        <w:div w:id="519978508">
                          <w:marLeft w:val="0"/>
                          <w:marRight w:val="0"/>
                          <w:marTop w:val="0"/>
                          <w:marBottom w:val="0"/>
                          <w:divBdr>
                            <w:top w:val="none" w:sz="0" w:space="0" w:color="auto"/>
                            <w:left w:val="none" w:sz="0" w:space="0" w:color="auto"/>
                            <w:bottom w:val="none" w:sz="0" w:space="0" w:color="auto"/>
                            <w:right w:val="none" w:sz="0" w:space="0" w:color="auto"/>
                          </w:divBdr>
                          <w:divsChild>
                            <w:div w:id="722365442">
                              <w:marLeft w:val="0"/>
                              <w:marRight w:val="0"/>
                              <w:marTop w:val="0"/>
                              <w:marBottom w:val="0"/>
                              <w:divBdr>
                                <w:top w:val="none" w:sz="0" w:space="0" w:color="auto"/>
                                <w:left w:val="none" w:sz="0" w:space="0" w:color="auto"/>
                                <w:bottom w:val="none" w:sz="0" w:space="0" w:color="auto"/>
                                <w:right w:val="none" w:sz="0" w:space="0" w:color="auto"/>
                              </w:divBdr>
                              <w:divsChild>
                                <w:div w:id="799570215">
                                  <w:marLeft w:val="0"/>
                                  <w:marRight w:val="0"/>
                                  <w:marTop w:val="0"/>
                                  <w:marBottom w:val="0"/>
                                  <w:divBdr>
                                    <w:top w:val="none" w:sz="0" w:space="0" w:color="auto"/>
                                    <w:left w:val="none" w:sz="0" w:space="0" w:color="auto"/>
                                    <w:bottom w:val="none" w:sz="0" w:space="0" w:color="auto"/>
                                    <w:right w:val="none" w:sz="0" w:space="0" w:color="auto"/>
                                  </w:divBdr>
                                  <w:divsChild>
                                    <w:div w:id="1256674526">
                                      <w:marLeft w:val="0"/>
                                      <w:marRight w:val="0"/>
                                      <w:marTop w:val="0"/>
                                      <w:marBottom w:val="0"/>
                                      <w:divBdr>
                                        <w:top w:val="none" w:sz="0" w:space="0" w:color="auto"/>
                                        <w:left w:val="none" w:sz="0" w:space="0" w:color="auto"/>
                                        <w:bottom w:val="none" w:sz="0" w:space="0" w:color="auto"/>
                                        <w:right w:val="none" w:sz="0" w:space="0" w:color="auto"/>
                                      </w:divBdr>
                                    </w:div>
                                    <w:div w:id="1544367244">
                                      <w:marLeft w:val="0"/>
                                      <w:marRight w:val="0"/>
                                      <w:marTop w:val="0"/>
                                      <w:marBottom w:val="0"/>
                                      <w:divBdr>
                                        <w:top w:val="none" w:sz="0" w:space="0" w:color="auto"/>
                                        <w:left w:val="none" w:sz="0" w:space="0" w:color="auto"/>
                                        <w:bottom w:val="none" w:sz="0" w:space="0" w:color="auto"/>
                                        <w:right w:val="none" w:sz="0" w:space="0" w:color="auto"/>
                                      </w:divBdr>
                                      <w:divsChild>
                                        <w:div w:id="1686785335">
                                          <w:marLeft w:val="0"/>
                                          <w:marRight w:val="0"/>
                                          <w:marTop w:val="0"/>
                                          <w:marBottom w:val="0"/>
                                          <w:divBdr>
                                            <w:top w:val="none" w:sz="0" w:space="0" w:color="auto"/>
                                            <w:left w:val="none" w:sz="0" w:space="0" w:color="auto"/>
                                            <w:bottom w:val="none" w:sz="0" w:space="0" w:color="auto"/>
                                            <w:right w:val="none" w:sz="0" w:space="0" w:color="auto"/>
                                          </w:divBdr>
                                          <w:divsChild>
                                            <w:div w:id="14910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941">
                                      <w:marLeft w:val="0"/>
                                      <w:marRight w:val="0"/>
                                      <w:marTop w:val="0"/>
                                      <w:marBottom w:val="0"/>
                                      <w:divBdr>
                                        <w:top w:val="none" w:sz="0" w:space="0" w:color="auto"/>
                                        <w:left w:val="none" w:sz="0" w:space="0" w:color="auto"/>
                                        <w:bottom w:val="none" w:sz="0" w:space="0" w:color="auto"/>
                                        <w:right w:val="none" w:sz="0" w:space="0" w:color="auto"/>
                                      </w:divBdr>
                                    </w:div>
                                  </w:divsChild>
                                </w:div>
                                <w:div w:id="1552839811">
                                  <w:marLeft w:val="0"/>
                                  <w:marRight w:val="0"/>
                                  <w:marTop w:val="0"/>
                                  <w:marBottom w:val="0"/>
                                  <w:divBdr>
                                    <w:top w:val="none" w:sz="0" w:space="0" w:color="auto"/>
                                    <w:left w:val="none" w:sz="0" w:space="0" w:color="auto"/>
                                    <w:bottom w:val="none" w:sz="0" w:space="0" w:color="auto"/>
                                    <w:right w:val="none" w:sz="0" w:space="0" w:color="auto"/>
                                  </w:divBdr>
                                  <w:divsChild>
                                    <w:div w:id="117379966">
                                      <w:marLeft w:val="0"/>
                                      <w:marRight w:val="0"/>
                                      <w:marTop w:val="0"/>
                                      <w:marBottom w:val="0"/>
                                      <w:divBdr>
                                        <w:top w:val="none" w:sz="0" w:space="0" w:color="auto"/>
                                        <w:left w:val="none" w:sz="0" w:space="0" w:color="auto"/>
                                        <w:bottom w:val="none" w:sz="0" w:space="0" w:color="auto"/>
                                        <w:right w:val="none" w:sz="0" w:space="0" w:color="auto"/>
                                      </w:divBdr>
                                    </w:div>
                                    <w:div w:id="730231108">
                                      <w:marLeft w:val="0"/>
                                      <w:marRight w:val="0"/>
                                      <w:marTop w:val="0"/>
                                      <w:marBottom w:val="0"/>
                                      <w:divBdr>
                                        <w:top w:val="none" w:sz="0" w:space="0" w:color="auto"/>
                                        <w:left w:val="none" w:sz="0" w:space="0" w:color="auto"/>
                                        <w:bottom w:val="none" w:sz="0" w:space="0" w:color="auto"/>
                                        <w:right w:val="none" w:sz="0" w:space="0" w:color="auto"/>
                                      </w:divBdr>
                                      <w:divsChild>
                                        <w:div w:id="1732775875">
                                          <w:marLeft w:val="0"/>
                                          <w:marRight w:val="0"/>
                                          <w:marTop w:val="0"/>
                                          <w:marBottom w:val="0"/>
                                          <w:divBdr>
                                            <w:top w:val="none" w:sz="0" w:space="0" w:color="auto"/>
                                            <w:left w:val="none" w:sz="0" w:space="0" w:color="auto"/>
                                            <w:bottom w:val="none" w:sz="0" w:space="0" w:color="auto"/>
                                            <w:right w:val="none" w:sz="0" w:space="0" w:color="auto"/>
                                          </w:divBdr>
                                          <w:divsChild>
                                            <w:div w:id="11794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920862">
      <w:bodyDiv w:val="1"/>
      <w:marLeft w:val="0"/>
      <w:marRight w:val="0"/>
      <w:marTop w:val="0"/>
      <w:marBottom w:val="0"/>
      <w:divBdr>
        <w:top w:val="none" w:sz="0" w:space="0" w:color="auto"/>
        <w:left w:val="none" w:sz="0" w:space="0" w:color="auto"/>
        <w:bottom w:val="none" w:sz="0" w:space="0" w:color="auto"/>
        <w:right w:val="none" w:sz="0" w:space="0" w:color="auto"/>
      </w:divBdr>
    </w:div>
    <w:div w:id="940452057">
      <w:bodyDiv w:val="1"/>
      <w:marLeft w:val="0"/>
      <w:marRight w:val="0"/>
      <w:marTop w:val="0"/>
      <w:marBottom w:val="0"/>
      <w:divBdr>
        <w:top w:val="none" w:sz="0" w:space="0" w:color="auto"/>
        <w:left w:val="none" w:sz="0" w:space="0" w:color="auto"/>
        <w:bottom w:val="none" w:sz="0" w:space="0" w:color="auto"/>
        <w:right w:val="none" w:sz="0" w:space="0" w:color="auto"/>
      </w:divBdr>
    </w:div>
    <w:div w:id="959921284">
      <w:bodyDiv w:val="1"/>
      <w:marLeft w:val="0"/>
      <w:marRight w:val="0"/>
      <w:marTop w:val="0"/>
      <w:marBottom w:val="0"/>
      <w:divBdr>
        <w:top w:val="none" w:sz="0" w:space="0" w:color="auto"/>
        <w:left w:val="none" w:sz="0" w:space="0" w:color="auto"/>
        <w:bottom w:val="none" w:sz="0" w:space="0" w:color="auto"/>
        <w:right w:val="none" w:sz="0" w:space="0" w:color="auto"/>
      </w:divBdr>
    </w:div>
    <w:div w:id="971523004">
      <w:bodyDiv w:val="1"/>
      <w:marLeft w:val="0"/>
      <w:marRight w:val="0"/>
      <w:marTop w:val="0"/>
      <w:marBottom w:val="0"/>
      <w:divBdr>
        <w:top w:val="none" w:sz="0" w:space="0" w:color="auto"/>
        <w:left w:val="none" w:sz="0" w:space="0" w:color="auto"/>
        <w:bottom w:val="none" w:sz="0" w:space="0" w:color="auto"/>
        <w:right w:val="none" w:sz="0" w:space="0" w:color="auto"/>
      </w:divBdr>
      <w:divsChild>
        <w:div w:id="1040592824">
          <w:marLeft w:val="0"/>
          <w:marRight w:val="0"/>
          <w:marTop w:val="0"/>
          <w:marBottom w:val="0"/>
          <w:divBdr>
            <w:top w:val="none" w:sz="0" w:space="0" w:color="auto"/>
            <w:left w:val="none" w:sz="0" w:space="0" w:color="auto"/>
            <w:bottom w:val="none" w:sz="0" w:space="0" w:color="auto"/>
            <w:right w:val="none" w:sz="0" w:space="0" w:color="auto"/>
          </w:divBdr>
          <w:divsChild>
            <w:div w:id="1458528788">
              <w:marLeft w:val="0"/>
              <w:marRight w:val="0"/>
              <w:marTop w:val="0"/>
              <w:marBottom w:val="0"/>
              <w:divBdr>
                <w:top w:val="none" w:sz="0" w:space="0" w:color="auto"/>
                <w:left w:val="none" w:sz="0" w:space="0" w:color="auto"/>
                <w:bottom w:val="none" w:sz="0" w:space="0" w:color="auto"/>
                <w:right w:val="none" w:sz="0" w:space="0" w:color="auto"/>
              </w:divBdr>
              <w:divsChild>
                <w:div w:id="319121417">
                  <w:marLeft w:val="0"/>
                  <w:marRight w:val="0"/>
                  <w:marTop w:val="0"/>
                  <w:marBottom w:val="0"/>
                  <w:divBdr>
                    <w:top w:val="none" w:sz="0" w:space="0" w:color="auto"/>
                    <w:left w:val="none" w:sz="0" w:space="0" w:color="auto"/>
                    <w:bottom w:val="none" w:sz="0" w:space="0" w:color="auto"/>
                    <w:right w:val="none" w:sz="0" w:space="0" w:color="auto"/>
                  </w:divBdr>
                  <w:divsChild>
                    <w:div w:id="1746292632">
                      <w:marLeft w:val="0"/>
                      <w:marRight w:val="0"/>
                      <w:marTop w:val="0"/>
                      <w:marBottom w:val="0"/>
                      <w:divBdr>
                        <w:top w:val="none" w:sz="0" w:space="0" w:color="auto"/>
                        <w:left w:val="none" w:sz="0" w:space="0" w:color="auto"/>
                        <w:bottom w:val="none" w:sz="0" w:space="0" w:color="auto"/>
                        <w:right w:val="none" w:sz="0" w:space="0" w:color="auto"/>
                      </w:divBdr>
                      <w:divsChild>
                        <w:div w:id="999889264">
                          <w:marLeft w:val="0"/>
                          <w:marRight w:val="0"/>
                          <w:marTop w:val="0"/>
                          <w:marBottom w:val="0"/>
                          <w:divBdr>
                            <w:top w:val="none" w:sz="0" w:space="0" w:color="auto"/>
                            <w:left w:val="none" w:sz="0" w:space="0" w:color="auto"/>
                            <w:bottom w:val="none" w:sz="0" w:space="0" w:color="auto"/>
                            <w:right w:val="none" w:sz="0" w:space="0" w:color="auto"/>
                          </w:divBdr>
                          <w:divsChild>
                            <w:div w:id="311831700">
                              <w:marLeft w:val="0"/>
                              <w:marRight w:val="0"/>
                              <w:marTop w:val="0"/>
                              <w:marBottom w:val="0"/>
                              <w:divBdr>
                                <w:top w:val="none" w:sz="0" w:space="0" w:color="auto"/>
                                <w:left w:val="none" w:sz="0" w:space="0" w:color="auto"/>
                                <w:bottom w:val="none" w:sz="0" w:space="0" w:color="auto"/>
                                <w:right w:val="none" w:sz="0" w:space="0" w:color="auto"/>
                              </w:divBdr>
                              <w:divsChild>
                                <w:div w:id="302736481">
                                  <w:marLeft w:val="0"/>
                                  <w:marRight w:val="0"/>
                                  <w:marTop w:val="0"/>
                                  <w:marBottom w:val="0"/>
                                  <w:divBdr>
                                    <w:top w:val="none" w:sz="0" w:space="0" w:color="auto"/>
                                    <w:left w:val="none" w:sz="0" w:space="0" w:color="auto"/>
                                    <w:bottom w:val="none" w:sz="0" w:space="0" w:color="auto"/>
                                    <w:right w:val="none" w:sz="0" w:space="0" w:color="auto"/>
                                  </w:divBdr>
                                  <w:divsChild>
                                    <w:div w:id="1100880674">
                                      <w:marLeft w:val="0"/>
                                      <w:marRight w:val="0"/>
                                      <w:marTop w:val="0"/>
                                      <w:marBottom w:val="0"/>
                                      <w:divBdr>
                                        <w:top w:val="none" w:sz="0" w:space="0" w:color="auto"/>
                                        <w:left w:val="none" w:sz="0" w:space="0" w:color="auto"/>
                                        <w:bottom w:val="none" w:sz="0" w:space="0" w:color="auto"/>
                                        <w:right w:val="none" w:sz="0" w:space="0" w:color="auto"/>
                                      </w:divBdr>
                                    </w:div>
                                    <w:div w:id="1714311802">
                                      <w:marLeft w:val="0"/>
                                      <w:marRight w:val="0"/>
                                      <w:marTop w:val="0"/>
                                      <w:marBottom w:val="0"/>
                                      <w:divBdr>
                                        <w:top w:val="none" w:sz="0" w:space="0" w:color="auto"/>
                                        <w:left w:val="none" w:sz="0" w:space="0" w:color="auto"/>
                                        <w:bottom w:val="none" w:sz="0" w:space="0" w:color="auto"/>
                                        <w:right w:val="none" w:sz="0" w:space="0" w:color="auto"/>
                                      </w:divBdr>
                                      <w:divsChild>
                                        <w:div w:id="1508132541">
                                          <w:marLeft w:val="0"/>
                                          <w:marRight w:val="0"/>
                                          <w:marTop w:val="0"/>
                                          <w:marBottom w:val="0"/>
                                          <w:divBdr>
                                            <w:top w:val="none" w:sz="0" w:space="0" w:color="auto"/>
                                            <w:left w:val="none" w:sz="0" w:space="0" w:color="auto"/>
                                            <w:bottom w:val="none" w:sz="0" w:space="0" w:color="auto"/>
                                            <w:right w:val="none" w:sz="0" w:space="0" w:color="auto"/>
                                          </w:divBdr>
                                          <w:divsChild>
                                            <w:div w:id="19326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7860">
                                      <w:marLeft w:val="0"/>
                                      <w:marRight w:val="0"/>
                                      <w:marTop w:val="0"/>
                                      <w:marBottom w:val="0"/>
                                      <w:divBdr>
                                        <w:top w:val="none" w:sz="0" w:space="0" w:color="auto"/>
                                        <w:left w:val="none" w:sz="0" w:space="0" w:color="auto"/>
                                        <w:bottom w:val="none" w:sz="0" w:space="0" w:color="auto"/>
                                        <w:right w:val="none" w:sz="0" w:space="0" w:color="auto"/>
                                      </w:divBdr>
                                    </w:div>
                                  </w:divsChild>
                                </w:div>
                                <w:div w:id="1056970675">
                                  <w:marLeft w:val="0"/>
                                  <w:marRight w:val="0"/>
                                  <w:marTop w:val="0"/>
                                  <w:marBottom w:val="0"/>
                                  <w:divBdr>
                                    <w:top w:val="none" w:sz="0" w:space="0" w:color="auto"/>
                                    <w:left w:val="none" w:sz="0" w:space="0" w:color="auto"/>
                                    <w:bottom w:val="none" w:sz="0" w:space="0" w:color="auto"/>
                                    <w:right w:val="none" w:sz="0" w:space="0" w:color="auto"/>
                                  </w:divBdr>
                                  <w:divsChild>
                                    <w:div w:id="193546701">
                                      <w:marLeft w:val="0"/>
                                      <w:marRight w:val="0"/>
                                      <w:marTop w:val="0"/>
                                      <w:marBottom w:val="0"/>
                                      <w:divBdr>
                                        <w:top w:val="none" w:sz="0" w:space="0" w:color="auto"/>
                                        <w:left w:val="none" w:sz="0" w:space="0" w:color="auto"/>
                                        <w:bottom w:val="none" w:sz="0" w:space="0" w:color="auto"/>
                                        <w:right w:val="none" w:sz="0" w:space="0" w:color="auto"/>
                                      </w:divBdr>
                                    </w:div>
                                    <w:div w:id="733044848">
                                      <w:marLeft w:val="0"/>
                                      <w:marRight w:val="0"/>
                                      <w:marTop w:val="0"/>
                                      <w:marBottom w:val="0"/>
                                      <w:divBdr>
                                        <w:top w:val="none" w:sz="0" w:space="0" w:color="auto"/>
                                        <w:left w:val="none" w:sz="0" w:space="0" w:color="auto"/>
                                        <w:bottom w:val="none" w:sz="0" w:space="0" w:color="auto"/>
                                        <w:right w:val="none" w:sz="0" w:space="0" w:color="auto"/>
                                      </w:divBdr>
                                      <w:divsChild>
                                        <w:div w:id="943535552">
                                          <w:marLeft w:val="0"/>
                                          <w:marRight w:val="0"/>
                                          <w:marTop w:val="0"/>
                                          <w:marBottom w:val="0"/>
                                          <w:divBdr>
                                            <w:top w:val="none" w:sz="0" w:space="0" w:color="auto"/>
                                            <w:left w:val="none" w:sz="0" w:space="0" w:color="auto"/>
                                            <w:bottom w:val="none" w:sz="0" w:space="0" w:color="auto"/>
                                            <w:right w:val="none" w:sz="0" w:space="0" w:color="auto"/>
                                          </w:divBdr>
                                          <w:divsChild>
                                            <w:div w:id="17008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033717">
      <w:bodyDiv w:val="1"/>
      <w:marLeft w:val="0"/>
      <w:marRight w:val="0"/>
      <w:marTop w:val="0"/>
      <w:marBottom w:val="0"/>
      <w:divBdr>
        <w:top w:val="none" w:sz="0" w:space="0" w:color="auto"/>
        <w:left w:val="none" w:sz="0" w:space="0" w:color="auto"/>
        <w:bottom w:val="none" w:sz="0" w:space="0" w:color="auto"/>
        <w:right w:val="none" w:sz="0" w:space="0" w:color="auto"/>
      </w:divBdr>
    </w:div>
    <w:div w:id="995914302">
      <w:bodyDiv w:val="1"/>
      <w:marLeft w:val="0"/>
      <w:marRight w:val="0"/>
      <w:marTop w:val="0"/>
      <w:marBottom w:val="0"/>
      <w:divBdr>
        <w:top w:val="none" w:sz="0" w:space="0" w:color="auto"/>
        <w:left w:val="none" w:sz="0" w:space="0" w:color="auto"/>
        <w:bottom w:val="none" w:sz="0" w:space="0" w:color="auto"/>
        <w:right w:val="none" w:sz="0" w:space="0" w:color="auto"/>
      </w:divBdr>
    </w:div>
    <w:div w:id="1070346889">
      <w:bodyDiv w:val="1"/>
      <w:marLeft w:val="0"/>
      <w:marRight w:val="0"/>
      <w:marTop w:val="0"/>
      <w:marBottom w:val="0"/>
      <w:divBdr>
        <w:top w:val="none" w:sz="0" w:space="0" w:color="auto"/>
        <w:left w:val="none" w:sz="0" w:space="0" w:color="auto"/>
        <w:bottom w:val="none" w:sz="0" w:space="0" w:color="auto"/>
        <w:right w:val="none" w:sz="0" w:space="0" w:color="auto"/>
      </w:divBdr>
    </w:div>
    <w:div w:id="1155612763">
      <w:bodyDiv w:val="1"/>
      <w:marLeft w:val="0"/>
      <w:marRight w:val="0"/>
      <w:marTop w:val="0"/>
      <w:marBottom w:val="0"/>
      <w:divBdr>
        <w:top w:val="none" w:sz="0" w:space="0" w:color="auto"/>
        <w:left w:val="none" w:sz="0" w:space="0" w:color="auto"/>
        <w:bottom w:val="none" w:sz="0" w:space="0" w:color="auto"/>
        <w:right w:val="none" w:sz="0" w:space="0" w:color="auto"/>
      </w:divBdr>
      <w:divsChild>
        <w:div w:id="986738444">
          <w:marLeft w:val="0"/>
          <w:marRight w:val="0"/>
          <w:marTop w:val="0"/>
          <w:marBottom w:val="0"/>
          <w:divBdr>
            <w:top w:val="none" w:sz="0" w:space="0" w:color="auto"/>
            <w:left w:val="none" w:sz="0" w:space="0" w:color="auto"/>
            <w:bottom w:val="none" w:sz="0" w:space="0" w:color="auto"/>
            <w:right w:val="none" w:sz="0" w:space="0" w:color="auto"/>
          </w:divBdr>
          <w:divsChild>
            <w:div w:id="117988675">
              <w:marLeft w:val="0"/>
              <w:marRight w:val="0"/>
              <w:marTop w:val="0"/>
              <w:marBottom w:val="0"/>
              <w:divBdr>
                <w:top w:val="none" w:sz="0" w:space="0" w:color="auto"/>
                <w:left w:val="none" w:sz="0" w:space="0" w:color="auto"/>
                <w:bottom w:val="none" w:sz="0" w:space="0" w:color="auto"/>
                <w:right w:val="none" w:sz="0" w:space="0" w:color="auto"/>
              </w:divBdr>
            </w:div>
            <w:div w:id="1626428717">
              <w:marLeft w:val="0"/>
              <w:marRight w:val="0"/>
              <w:marTop w:val="0"/>
              <w:marBottom w:val="0"/>
              <w:divBdr>
                <w:top w:val="none" w:sz="0" w:space="0" w:color="auto"/>
                <w:left w:val="none" w:sz="0" w:space="0" w:color="auto"/>
                <w:bottom w:val="none" w:sz="0" w:space="0" w:color="auto"/>
                <w:right w:val="none" w:sz="0" w:space="0" w:color="auto"/>
              </w:divBdr>
              <w:divsChild>
                <w:div w:id="508103470">
                  <w:marLeft w:val="0"/>
                  <w:marRight w:val="0"/>
                  <w:marTop w:val="0"/>
                  <w:marBottom w:val="0"/>
                  <w:divBdr>
                    <w:top w:val="none" w:sz="0" w:space="0" w:color="auto"/>
                    <w:left w:val="none" w:sz="0" w:space="0" w:color="auto"/>
                    <w:bottom w:val="none" w:sz="0" w:space="0" w:color="auto"/>
                    <w:right w:val="none" w:sz="0" w:space="0" w:color="auto"/>
                  </w:divBdr>
                  <w:divsChild>
                    <w:div w:id="206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554593">
      <w:bodyDiv w:val="1"/>
      <w:marLeft w:val="0"/>
      <w:marRight w:val="0"/>
      <w:marTop w:val="0"/>
      <w:marBottom w:val="0"/>
      <w:divBdr>
        <w:top w:val="none" w:sz="0" w:space="0" w:color="auto"/>
        <w:left w:val="none" w:sz="0" w:space="0" w:color="auto"/>
        <w:bottom w:val="none" w:sz="0" w:space="0" w:color="auto"/>
        <w:right w:val="none" w:sz="0" w:space="0" w:color="auto"/>
      </w:divBdr>
    </w:div>
    <w:div w:id="1267736230">
      <w:bodyDiv w:val="1"/>
      <w:marLeft w:val="0"/>
      <w:marRight w:val="0"/>
      <w:marTop w:val="0"/>
      <w:marBottom w:val="0"/>
      <w:divBdr>
        <w:top w:val="none" w:sz="0" w:space="0" w:color="auto"/>
        <w:left w:val="none" w:sz="0" w:space="0" w:color="auto"/>
        <w:bottom w:val="none" w:sz="0" w:space="0" w:color="auto"/>
        <w:right w:val="none" w:sz="0" w:space="0" w:color="auto"/>
      </w:divBdr>
    </w:div>
    <w:div w:id="1302032649">
      <w:bodyDiv w:val="1"/>
      <w:marLeft w:val="0"/>
      <w:marRight w:val="0"/>
      <w:marTop w:val="0"/>
      <w:marBottom w:val="0"/>
      <w:divBdr>
        <w:top w:val="none" w:sz="0" w:space="0" w:color="auto"/>
        <w:left w:val="none" w:sz="0" w:space="0" w:color="auto"/>
        <w:bottom w:val="none" w:sz="0" w:space="0" w:color="auto"/>
        <w:right w:val="none" w:sz="0" w:space="0" w:color="auto"/>
      </w:divBdr>
    </w:div>
    <w:div w:id="1316911119">
      <w:bodyDiv w:val="1"/>
      <w:marLeft w:val="0"/>
      <w:marRight w:val="0"/>
      <w:marTop w:val="0"/>
      <w:marBottom w:val="0"/>
      <w:divBdr>
        <w:top w:val="none" w:sz="0" w:space="0" w:color="auto"/>
        <w:left w:val="none" w:sz="0" w:space="0" w:color="auto"/>
        <w:bottom w:val="none" w:sz="0" w:space="0" w:color="auto"/>
        <w:right w:val="none" w:sz="0" w:space="0" w:color="auto"/>
      </w:divBdr>
    </w:div>
    <w:div w:id="1394693489">
      <w:bodyDiv w:val="1"/>
      <w:marLeft w:val="0"/>
      <w:marRight w:val="0"/>
      <w:marTop w:val="0"/>
      <w:marBottom w:val="0"/>
      <w:divBdr>
        <w:top w:val="none" w:sz="0" w:space="0" w:color="auto"/>
        <w:left w:val="none" w:sz="0" w:space="0" w:color="auto"/>
        <w:bottom w:val="none" w:sz="0" w:space="0" w:color="auto"/>
        <w:right w:val="none" w:sz="0" w:space="0" w:color="auto"/>
      </w:divBdr>
    </w:div>
    <w:div w:id="1413894576">
      <w:bodyDiv w:val="1"/>
      <w:marLeft w:val="0"/>
      <w:marRight w:val="0"/>
      <w:marTop w:val="0"/>
      <w:marBottom w:val="0"/>
      <w:divBdr>
        <w:top w:val="none" w:sz="0" w:space="0" w:color="auto"/>
        <w:left w:val="none" w:sz="0" w:space="0" w:color="auto"/>
        <w:bottom w:val="none" w:sz="0" w:space="0" w:color="auto"/>
        <w:right w:val="none" w:sz="0" w:space="0" w:color="auto"/>
      </w:divBdr>
    </w:div>
    <w:div w:id="1417706563">
      <w:bodyDiv w:val="1"/>
      <w:marLeft w:val="0"/>
      <w:marRight w:val="0"/>
      <w:marTop w:val="0"/>
      <w:marBottom w:val="0"/>
      <w:divBdr>
        <w:top w:val="none" w:sz="0" w:space="0" w:color="auto"/>
        <w:left w:val="none" w:sz="0" w:space="0" w:color="auto"/>
        <w:bottom w:val="none" w:sz="0" w:space="0" w:color="auto"/>
        <w:right w:val="none" w:sz="0" w:space="0" w:color="auto"/>
      </w:divBdr>
    </w:div>
    <w:div w:id="1430154703">
      <w:bodyDiv w:val="1"/>
      <w:marLeft w:val="0"/>
      <w:marRight w:val="0"/>
      <w:marTop w:val="0"/>
      <w:marBottom w:val="0"/>
      <w:divBdr>
        <w:top w:val="none" w:sz="0" w:space="0" w:color="auto"/>
        <w:left w:val="none" w:sz="0" w:space="0" w:color="auto"/>
        <w:bottom w:val="none" w:sz="0" w:space="0" w:color="auto"/>
        <w:right w:val="none" w:sz="0" w:space="0" w:color="auto"/>
      </w:divBdr>
      <w:divsChild>
        <w:div w:id="430855930">
          <w:marLeft w:val="0"/>
          <w:marRight w:val="0"/>
          <w:marTop w:val="0"/>
          <w:marBottom w:val="0"/>
          <w:divBdr>
            <w:top w:val="none" w:sz="0" w:space="0" w:color="auto"/>
            <w:left w:val="none" w:sz="0" w:space="0" w:color="auto"/>
            <w:bottom w:val="none" w:sz="0" w:space="0" w:color="auto"/>
            <w:right w:val="none" w:sz="0" w:space="0" w:color="auto"/>
          </w:divBdr>
          <w:divsChild>
            <w:div w:id="700591324">
              <w:marLeft w:val="0"/>
              <w:marRight w:val="0"/>
              <w:marTop w:val="0"/>
              <w:marBottom w:val="0"/>
              <w:divBdr>
                <w:top w:val="none" w:sz="0" w:space="0" w:color="auto"/>
                <w:left w:val="none" w:sz="0" w:space="0" w:color="auto"/>
                <w:bottom w:val="none" w:sz="0" w:space="0" w:color="auto"/>
                <w:right w:val="none" w:sz="0" w:space="0" w:color="auto"/>
              </w:divBdr>
            </w:div>
            <w:div w:id="856043741">
              <w:marLeft w:val="0"/>
              <w:marRight w:val="0"/>
              <w:marTop w:val="0"/>
              <w:marBottom w:val="0"/>
              <w:divBdr>
                <w:top w:val="none" w:sz="0" w:space="0" w:color="auto"/>
                <w:left w:val="none" w:sz="0" w:space="0" w:color="auto"/>
                <w:bottom w:val="none" w:sz="0" w:space="0" w:color="auto"/>
                <w:right w:val="none" w:sz="0" w:space="0" w:color="auto"/>
              </w:divBdr>
              <w:divsChild>
                <w:div w:id="1140154710">
                  <w:marLeft w:val="0"/>
                  <w:marRight w:val="0"/>
                  <w:marTop w:val="0"/>
                  <w:marBottom w:val="0"/>
                  <w:divBdr>
                    <w:top w:val="none" w:sz="0" w:space="0" w:color="auto"/>
                    <w:left w:val="none" w:sz="0" w:space="0" w:color="auto"/>
                    <w:bottom w:val="none" w:sz="0" w:space="0" w:color="auto"/>
                    <w:right w:val="none" w:sz="0" w:space="0" w:color="auto"/>
                  </w:divBdr>
                  <w:divsChild>
                    <w:div w:id="1514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764870">
      <w:bodyDiv w:val="1"/>
      <w:marLeft w:val="0"/>
      <w:marRight w:val="0"/>
      <w:marTop w:val="0"/>
      <w:marBottom w:val="0"/>
      <w:divBdr>
        <w:top w:val="none" w:sz="0" w:space="0" w:color="auto"/>
        <w:left w:val="none" w:sz="0" w:space="0" w:color="auto"/>
        <w:bottom w:val="none" w:sz="0" w:space="0" w:color="auto"/>
        <w:right w:val="none" w:sz="0" w:space="0" w:color="auto"/>
      </w:divBdr>
    </w:div>
    <w:div w:id="1510098564">
      <w:bodyDiv w:val="1"/>
      <w:marLeft w:val="0"/>
      <w:marRight w:val="0"/>
      <w:marTop w:val="0"/>
      <w:marBottom w:val="0"/>
      <w:divBdr>
        <w:top w:val="none" w:sz="0" w:space="0" w:color="auto"/>
        <w:left w:val="none" w:sz="0" w:space="0" w:color="auto"/>
        <w:bottom w:val="none" w:sz="0" w:space="0" w:color="auto"/>
        <w:right w:val="none" w:sz="0" w:space="0" w:color="auto"/>
      </w:divBdr>
    </w:div>
    <w:div w:id="1517697626">
      <w:bodyDiv w:val="1"/>
      <w:marLeft w:val="0"/>
      <w:marRight w:val="0"/>
      <w:marTop w:val="0"/>
      <w:marBottom w:val="0"/>
      <w:divBdr>
        <w:top w:val="none" w:sz="0" w:space="0" w:color="auto"/>
        <w:left w:val="none" w:sz="0" w:space="0" w:color="auto"/>
        <w:bottom w:val="none" w:sz="0" w:space="0" w:color="auto"/>
        <w:right w:val="none" w:sz="0" w:space="0" w:color="auto"/>
      </w:divBdr>
    </w:div>
    <w:div w:id="1632633782">
      <w:bodyDiv w:val="1"/>
      <w:marLeft w:val="0"/>
      <w:marRight w:val="0"/>
      <w:marTop w:val="0"/>
      <w:marBottom w:val="0"/>
      <w:divBdr>
        <w:top w:val="none" w:sz="0" w:space="0" w:color="auto"/>
        <w:left w:val="none" w:sz="0" w:space="0" w:color="auto"/>
        <w:bottom w:val="none" w:sz="0" w:space="0" w:color="auto"/>
        <w:right w:val="none" w:sz="0" w:space="0" w:color="auto"/>
      </w:divBdr>
    </w:div>
    <w:div w:id="1702054851">
      <w:bodyDiv w:val="1"/>
      <w:marLeft w:val="0"/>
      <w:marRight w:val="0"/>
      <w:marTop w:val="0"/>
      <w:marBottom w:val="0"/>
      <w:divBdr>
        <w:top w:val="none" w:sz="0" w:space="0" w:color="auto"/>
        <w:left w:val="none" w:sz="0" w:space="0" w:color="auto"/>
        <w:bottom w:val="none" w:sz="0" w:space="0" w:color="auto"/>
        <w:right w:val="none" w:sz="0" w:space="0" w:color="auto"/>
      </w:divBdr>
    </w:div>
    <w:div w:id="1786346969">
      <w:bodyDiv w:val="1"/>
      <w:marLeft w:val="0"/>
      <w:marRight w:val="0"/>
      <w:marTop w:val="0"/>
      <w:marBottom w:val="0"/>
      <w:divBdr>
        <w:top w:val="none" w:sz="0" w:space="0" w:color="auto"/>
        <w:left w:val="none" w:sz="0" w:space="0" w:color="auto"/>
        <w:bottom w:val="none" w:sz="0" w:space="0" w:color="auto"/>
        <w:right w:val="none" w:sz="0" w:space="0" w:color="auto"/>
      </w:divBdr>
    </w:div>
    <w:div w:id="1821654561">
      <w:bodyDiv w:val="1"/>
      <w:marLeft w:val="0"/>
      <w:marRight w:val="0"/>
      <w:marTop w:val="0"/>
      <w:marBottom w:val="0"/>
      <w:divBdr>
        <w:top w:val="none" w:sz="0" w:space="0" w:color="auto"/>
        <w:left w:val="none" w:sz="0" w:space="0" w:color="auto"/>
        <w:bottom w:val="none" w:sz="0" w:space="0" w:color="auto"/>
        <w:right w:val="none" w:sz="0" w:space="0" w:color="auto"/>
      </w:divBdr>
    </w:div>
    <w:div w:id="1822967615">
      <w:bodyDiv w:val="1"/>
      <w:marLeft w:val="0"/>
      <w:marRight w:val="0"/>
      <w:marTop w:val="0"/>
      <w:marBottom w:val="0"/>
      <w:divBdr>
        <w:top w:val="none" w:sz="0" w:space="0" w:color="auto"/>
        <w:left w:val="none" w:sz="0" w:space="0" w:color="auto"/>
        <w:bottom w:val="none" w:sz="0" w:space="0" w:color="auto"/>
        <w:right w:val="none" w:sz="0" w:space="0" w:color="auto"/>
      </w:divBdr>
    </w:div>
    <w:div w:id="1869752566">
      <w:bodyDiv w:val="1"/>
      <w:marLeft w:val="0"/>
      <w:marRight w:val="0"/>
      <w:marTop w:val="0"/>
      <w:marBottom w:val="0"/>
      <w:divBdr>
        <w:top w:val="none" w:sz="0" w:space="0" w:color="auto"/>
        <w:left w:val="none" w:sz="0" w:space="0" w:color="auto"/>
        <w:bottom w:val="none" w:sz="0" w:space="0" w:color="auto"/>
        <w:right w:val="none" w:sz="0" w:space="0" w:color="auto"/>
      </w:divBdr>
    </w:div>
    <w:div w:id="19326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is\Downloads\FASTNU_Lab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C73D5FEF052435F803CB3F01028B9DF"/>
        <w:category>
          <w:name w:val="General"/>
          <w:gallery w:val="placeholder"/>
        </w:category>
        <w:types>
          <w:type w:val="bbPlcHdr"/>
        </w:types>
        <w:behaviors>
          <w:behavior w:val="content"/>
        </w:behaviors>
        <w:guid w:val="{2A27BE0D-5A76-44D0-B9E1-31F5D917E35B}"/>
      </w:docPartPr>
      <w:docPartBody>
        <w:p w:rsidR="0022312D" w:rsidRDefault="00000000">
          <w:pPr>
            <w:pStyle w:val="8C73D5FEF052435F803CB3F01028B9DF"/>
          </w:pPr>
          <w:r w:rsidRPr="00FD6D08">
            <w:rPr>
              <w:rStyle w:val="PlaceholderText"/>
            </w:rPr>
            <w:t>[Subject]</w:t>
          </w:r>
        </w:p>
      </w:docPartBody>
    </w:docPart>
    <w:docPart>
      <w:docPartPr>
        <w:name w:val="57252D918AC54A90B6749971030B1CF1"/>
        <w:category>
          <w:name w:val="General"/>
          <w:gallery w:val="placeholder"/>
        </w:category>
        <w:types>
          <w:type w:val="bbPlcHdr"/>
        </w:types>
        <w:behaviors>
          <w:behavior w:val="content"/>
        </w:behaviors>
        <w:guid w:val="{EEBB49F7-79C9-4416-8AA3-B253D662A900}"/>
      </w:docPartPr>
      <w:docPartBody>
        <w:p w:rsidR="0022312D" w:rsidRDefault="00000000">
          <w:pPr>
            <w:pStyle w:val="57252D918AC54A90B6749971030B1CF1"/>
          </w:pPr>
          <w:r w:rsidRPr="00FD6D08">
            <w:rPr>
              <w:rStyle w:val="PlaceholderText"/>
            </w:rPr>
            <w:t>[Category]</w:t>
          </w:r>
        </w:p>
      </w:docPartBody>
    </w:docPart>
    <w:docPart>
      <w:docPartPr>
        <w:name w:val="C88910B690F14C528C52E57FACB3607C"/>
        <w:category>
          <w:name w:val="General"/>
          <w:gallery w:val="placeholder"/>
        </w:category>
        <w:types>
          <w:type w:val="bbPlcHdr"/>
        </w:types>
        <w:behaviors>
          <w:behavior w:val="content"/>
        </w:behaviors>
        <w:guid w:val="{21AE499A-FD80-4697-B77A-89DC207DE8BE}"/>
      </w:docPartPr>
      <w:docPartBody>
        <w:p w:rsidR="0022312D" w:rsidRDefault="00000000">
          <w:pPr>
            <w:pStyle w:val="C88910B690F14C528C52E57FACB3607C"/>
          </w:pPr>
          <w:r w:rsidRPr="00FD6D0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A8"/>
    <w:rsid w:val="001C215B"/>
    <w:rsid w:val="0022312D"/>
    <w:rsid w:val="004A1AF8"/>
    <w:rsid w:val="00B23CA8"/>
    <w:rsid w:val="00CC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73D5FEF052435F803CB3F01028B9DF">
    <w:name w:val="8C73D5FEF052435F803CB3F01028B9DF"/>
  </w:style>
  <w:style w:type="paragraph" w:customStyle="1" w:styleId="57252D918AC54A90B6749971030B1CF1">
    <w:name w:val="57252D918AC54A90B6749971030B1CF1"/>
  </w:style>
  <w:style w:type="paragraph" w:customStyle="1" w:styleId="C88910B690F14C528C52E57FACB3607C">
    <w:name w:val="C88910B690F14C528C52E57FACB360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FASTNU_LabManual.dotx</Template>
  <TotalTime>408</TotalTime>
  <Pages>14</Pages>
  <Words>1999</Words>
  <Characters>11396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Introduction to Pointers and Dynamic Memory Allocation</vt:lpstr>
    </vt:vector>
  </TitlesOfParts>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Pointers and Dynamic Memory Allocation</dc:title>
  <dc:subject>Programming Fundamentals Lab</dc:subject>
  <dc:creator>Monis Jawed</dc:creator>
  <cp:keywords/>
  <dc:description/>
  <cp:lastModifiedBy>Muhammad Monis</cp:lastModifiedBy>
  <cp:revision>15</cp:revision>
  <dcterms:created xsi:type="dcterms:W3CDTF">2024-11-22T09:49:00Z</dcterms:created>
  <dcterms:modified xsi:type="dcterms:W3CDTF">2024-11-22T16:42:00Z</dcterms:modified>
  <cp:category>12</cp:category>
</cp:coreProperties>
</file>