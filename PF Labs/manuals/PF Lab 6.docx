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A9958" w14:textId="77777777" w:rsidR="00E361F3" w:rsidRDefault="00E361F3" w:rsidP="00E361F3">
      <w:pPr>
        <w:pStyle w:val="Title"/>
      </w:pPr>
    </w:p>
    <w:p w14:paraId="7679C7DE" w14:textId="77777777" w:rsidR="00E361F3" w:rsidRDefault="00E361F3" w:rsidP="00E361F3">
      <w:pPr>
        <w:pStyle w:val="Title"/>
      </w:pPr>
    </w:p>
    <w:tbl>
      <w:tblPr>
        <w:tblStyle w:val="TableGrid"/>
        <w:tblW w:w="0" w:type="auto"/>
        <w:tblLook w:val="04A0" w:firstRow="1" w:lastRow="0" w:firstColumn="1" w:lastColumn="0" w:noHBand="0" w:noVBand="1"/>
      </w:tblPr>
      <w:tblGrid>
        <w:gridCol w:w="4675"/>
        <w:gridCol w:w="4675"/>
      </w:tblGrid>
      <w:tr w:rsidR="00E361F3" w14:paraId="611A5EF1" w14:textId="77777777" w:rsidTr="00E361F3">
        <w:tc>
          <w:tcPr>
            <w:tcW w:w="4675" w:type="dxa"/>
          </w:tcPr>
          <w:p w14:paraId="38F57614" w14:textId="31475411" w:rsidR="00E361F3" w:rsidRDefault="0058123B" w:rsidP="00E361F3">
            <w:pPr>
              <w:pStyle w:val="Title"/>
            </w:pPr>
            <w:r>
              <w:t>CL1002</w:t>
            </w:r>
          </w:p>
          <w:sdt>
            <w:sdtPr>
              <w:rPr>
                <w:rStyle w:val="BookTitle"/>
                <w:b w:val="0"/>
                <w:bCs w:val="0"/>
                <w:i w:val="0"/>
                <w:iCs w:val="0"/>
                <w:spacing w:val="15"/>
              </w:rPr>
              <w:alias w:val="Subject"/>
              <w:tag w:val=""/>
              <w:id w:val="-349725361"/>
              <w:placeholder>
                <w:docPart w:val="DE085FC82A4344268234BE9559016C3F"/>
              </w:placeholder>
              <w:dataBinding w:prefixMappings="xmlns:ns0='http://purl.org/dc/elements/1.1/' xmlns:ns1='http://schemas.openxmlformats.org/package/2006/metadata/core-properties' " w:xpath="/ns1:coreProperties[1]/ns0:subject[1]" w:storeItemID="{6C3C8BC8-F283-45AE-878A-BAB7291924A1}"/>
              <w:text/>
            </w:sdtPr>
            <w:sdtContent>
              <w:p w14:paraId="3BBF9C6E" w14:textId="373E8D5C" w:rsidR="00E361F3" w:rsidRPr="00E361F3" w:rsidRDefault="0058123B" w:rsidP="00E361F3">
                <w:pPr>
                  <w:pStyle w:val="Subtitle"/>
                  <w:rPr>
                    <w:rStyle w:val="BookTitle"/>
                    <w:b w:val="0"/>
                    <w:bCs w:val="0"/>
                    <w:i w:val="0"/>
                    <w:iCs w:val="0"/>
                    <w:spacing w:val="15"/>
                  </w:rPr>
                </w:pPr>
                <w:r>
                  <w:rPr>
                    <w:rStyle w:val="BookTitle"/>
                    <w:b w:val="0"/>
                    <w:bCs w:val="0"/>
                    <w:i w:val="0"/>
                    <w:iCs w:val="0"/>
                    <w:spacing w:val="15"/>
                  </w:rPr>
                  <w:t>P</w:t>
                </w:r>
                <w:r>
                  <w:rPr>
                    <w:rStyle w:val="BookTitle"/>
                    <w:spacing w:val="15"/>
                  </w:rPr>
                  <w:t>rogramming Fundamentals Lab</w:t>
                </w:r>
              </w:p>
            </w:sdtContent>
          </w:sdt>
        </w:tc>
        <w:tc>
          <w:tcPr>
            <w:tcW w:w="4675" w:type="dxa"/>
          </w:tcPr>
          <w:p w14:paraId="40E10685" w14:textId="685947D6" w:rsidR="00E361F3" w:rsidRDefault="00E361F3" w:rsidP="00524F6E">
            <w:pPr>
              <w:pStyle w:val="Title"/>
              <w:jc w:val="center"/>
            </w:pPr>
            <w:r>
              <w:t xml:space="preserve">Lab </w:t>
            </w:r>
            <w:sdt>
              <w:sdtPr>
                <w:alias w:val="Category"/>
                <w:tag w:val=""/>
                <w:id w:val="458387856"/>
                <w:placeholder>
                  <w:docPart w:val="D9835556384A43C2A7A6C990F435F527"/>
                </w:placeholder>
                <w:dataBinding w:prefixMappings="xmlns:ns0='http://purl.org/dc/elements/1.1/' xmlns:ns1='http://schemas.openxmlformats.org/package/2006/metadata/core-properties' " w:xpath="/ns1:coreProperties[1]/ns1:category[1]" w:storeItemID="{6C3C8BC8-F283-45AE-878A-BAB7291924A1}"/>
                <w:text/>
              </w:sdtPr>
              <w:sdtContent>
                <w:r w:rsidR="0058123B">
                  <w:t>06</w:t>
                </w:r>
              </w:sdtContent>
            </w:sdt>
          </w:p>
          <w:sdt>
            <w:sdtPr>
              <w:alias w:val="Title"/>
              <w:tag w:val=""/>
              <w:id w:val="1923684307"/>
              <w:placeholder>
                <w:docPart w:val="EC62B28D51504127984F3AC7FD455E8C"/>
              </w:placeholder>
              <w:dataBinding w:prefixMappings="xmlns:ns0='http://purl.org/dc/elements/1.1/' xmlns:ns1='http://schemas.openxmlformats.org/package/2006/metadata/core-properties' " w:xpath="/ns1:coreProperties[1]/ns0:title[1]" w:storeItemID="{6C3C8BC8-F283-45AE-878A-BAB7291924A1}"/>
              <w:text/>
            </w:sdtPr>
            <w:sdtContent>
              <w:p w14:paraId="13C3FF00" w14:textId="126F8F26" w:rsidR="00E361F3" w:rsidRDefault="0058123B" w:rsidP="00524F6E">
                <w:pPr>
                  <w:pStyle w:val="Subtitle"/>
                  <w:jc w:val="center"/>
                </w:pPr>
                <w:r>
                  <w:t>Introduction to Loops</w:t>
                </w:r>
              </w:p>
            </w:sdtContent>
          </w:sdt>
        </w:tc>
      </w:tr>
    </w:tbl>
    <w:p w14:paraId="4BB92961" w14:textId="77777777" w:rsidR="00306E08" w:rsidRDefault="00E361F3" w:rsidP="00E361F3">
      <w:pPr>
        <w:pStyle w:val="Heading1"/>
      </w:pPr>
      <w:r>
        <w:t>National University of Computer and Emerging Sciences</w:t>
      </w:r>
    </w:p>
    <w:p w14:paraId="1975424F" w14:textId="75E32EAC" w:rsidR="004C28DC" w:rsidRDefault="0058123B" w:rsidP="00E361F3">
      <w:r>
        <w:t>Fall 2024</w:t>
      </w:r>
    </w:p>
    <w:p w14:paraId="427DA2E5" w14:textId="77777777" w:rsidR="004C28DC" w:rsidRDefault="004C28DC">
      <w:r>
        <w:br w:type="page"/>
      </w:r>
    </w:p>
    <w:p w14:paraId="68DF0EFE" w14:textId="77777777" w:rsidR="00AE01B7" w:rsidRDefault="00AE01B7" w:rsidP="00AE01B7">
      <w:pPr>
        <w:pStyle w:val="Heading1"/>
      </w:pPr>
      <w:r>
        <w:lastRenderedPageBreak/>
        <w:t>Aims and Objectives</w:t>
      </w:r>
    </w:p>
    <w:p w14:paraId="051D8279" w14:textId="77777777" w:rsidR="0058123B" w:rsidRPr="0058123B" w:rsidRDefault="0058123B" w:rsidP="0058123B">
      <w:pPr>
        <w:spacing w:after="0" w:line="240" w:lineRule="auto"/>
        <w:outlineLvl w:val="3"/>
        <w:rPr>
          <w:rFonts w:ascii="Times New Roman" w:eastAsia="Times New Roman" w:hAnsi="Times New Roman" w:cs="Times New Roman"/>
          <w:b/>
          <w:bCs/>
          <w:kern w:val="0"/>
          <w:sz w:val="24"/>
          <w:szCs w:val="24"/>
          <w14:ligatures w14:val="none"/>
        </w:rPr>
      </w:pPr>
      <w:r w:rsidRPr="0058123B">
        <w:rPr>
          <w:rFonts w:ascii="Times New Roman" w:eastAsia="Times New Roman" w:hAnsi="Times New Roman" w:cs="Times New Roman"/>
          <w:b/>
          <w:bCs/>
          <w:kern w:val="0"/>
          <w:sz w:val="24"/>
          <w:szCs w:val="24"/>
          <w14:ligatures w14:val="none"/>
        </w:rPr>
        <w:t>Aims:</w:t>
      </w:r>
    </w:p>
    <w:p w14:paraId="58230132" w14:textId="77777777" w:rsidR="0058123B" w:rsidRPr="0058123B" w:rsidRDefault="0058123B" w:rsidP="0058123B">
      <w:pPr>
        <w:numPr>
          <w:ilvl w:val="0"/>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Automating Repetitive Tasks:</w:t>
      </w:r>
    </w:p>
    <w:p w14:paraId="51F1BF91" w14:textId="77777777" w:rsidR="0058123B" w:rsidRPr="0058123B" w:rsidRDefault="0058123B" w:rsidP="0058123B">
      <w:pPr>
        <w:numPr>
          <w:ilvl w:val="1"/>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eliminate manual repetition by automating repetitive tasks, making the code more efficient and easier to manage.</w:t>
      </w:r>
    </w:p>
    <w:p w14:paraId="424F06CD" w14:textId="77777777" w:rsidR="0058123B" w:rsidRPr="0058123B" w:rsidRDefault="0058123B" w:rsidP="0058123B">
      <w:pPr>
        <w:numPr>
          <w:ilvl w:val="0"/>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Efficient Code Execution:</w:t>
      </w:r>
    </w:p>
    <w:p w14:paraId="6CC4BA3D" w14:textId="77777777" w:rsidR="0058123B" w:rsidRPr="0058123B" w:rsidRDefault="0058123B" w:rsidP="0058123B">
      <w:pPr>
        <w:numPr>
          <w:ilvl w:val="1"/>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enhance the efficiency of programs by reducing the amount of code required for repeating operations, leading to faster execution.</w:t>
      </w:r>
    </w:p>
    <w:p w14:paraId="5229B935" w14:textId="77777777" w:rsidR="0058123B" w:rsidRPr="0058123B" w:rsidRDefault="0058123B" w:rsidP="0058123B">
      <w:pPr>
        <w:numPr>
          <w:ilvl w:val="0"/>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Improve Code Readability and Maintainability:</w:t>
      </w:r>
    </w:p>
    <w:p w14:paraId="25B31A9F" w14:textId="77777777" w:rsidR="0058123B" w:rsidRPr="0058123B" w:rsidRDefault="0058123B" w:rsidP="0058123B">
      <w:pPr>
        <w:numPr>
          <w:ilvl w:val="1"/>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improve the readability and maintainability of the code by using concise structures to handle repetitive processes rather than long, duplicated blocks of code.</w:t>
      </w:r>
    </w:p>
    <w:p w14:paraId="6310FC9B" w14:textId="77777777" w:rsidR="0058123B" w:rsidRPr="0058123B" w:rsidRDefault="0058123B" w:rsidP="0058123B">
      <w:pPr>
        <w:numPr>
          <w:ilvl w:val="0"/>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Control Flow Management:</w:t>
      </w:r>
    </w:p>
    <w:p w14:paraId="1DB7C504" w14:textId="77777777" w:rsidR="0058123B" w:rsidRPr="0058123B" w:rsidRDefault="0058123B" w:rsidP="0058123B">
      <w:pPr>
        <w:numPr>
          <w:ilvl w:val="1"/>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give programmers more control over the flow of a program, allowing loops to repeatedly execute a block of code based on specified conditions.</w:t>
      </w:r>
    </w:p>
    <w:p w14:paraId="2E0DE3DA" w14:textId="77777777" w:rsidR="0058123B" w:rsidRPr="0058123B" w:rsidRDefault="0058123B" w:rsidP="0058123B">
      <w:pPr>
        <w:numPr>
          <w:ilvl w:val="0"/>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Dynamic Input Handling:</w:t>
      </w:r>
    </w:p>
    <w:p w14:paraId="65EADAEA" w14:textId="77777777" w:rsidR="0058123B" w:rsidRPr="0058123B" w:rsidRDefault="0058123B" w:rsidP="0058123B">
      <w:pPr>
        <w:numPr>
          <w:ilvl w:val="1"/>
          <w:numId w:val="4"/>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process dynamic inputs or continuously check conditions, allowing for flexible and adaptive behavior of programs, such as waiting for user input or processing a sequence of data elements.</w:t>
      </w:r>
    </w:p>
    <w:p w14:paraId="7DDD301A" w14:textId="77777777" w:rsidR="0058123B" w:rsidRPr="0058123B" w:rsidRDefault="0058123B" w:rsidP="0058123B">
      <w:pPr>
        <w:spacing w:after="0" w:line="240" w:lineRule="auto"/>
        <w:outlineLvl w:val="3"/>
        <w:rPr>
          <w:rFonts w:ascii="Times New Roman" w:eastAsia="Times New Roman" w:hAnsi="Times New Roman" w:cs="Times New Roman"/>
          <w:b/>
          <w:bCs/>
          <w:kern w:val="0"/>
          <w:sz w:val="24"/>
          <w:szCs w:val="24"/>
          <w14:ligatures w14:val="none"/>
        </w:rPr>
      </w:pPr>
      <w:r w:rsidRPr="0058123B">
        <w:rPr>
          <w:rFonts w:ascii="Times New Roman" w:eastAsia="Times New Roman" w:hAnsi="Times New Roman" w:cs="Times New Roman"/>
          <w:b/>
          <w:bCs/>
          <w:kern w:val="0"/>
          <w:sz w:val="24"/>
          <w:szCs w:val="24"/>
          <w14:ligatures w14:val="none"/>
        </w:rPr>
        <w:t>Objectives:</w:t>
      </w:r>
    </w:p>
    <w:p w14:paraId="298B4145" w14:textId="77777777" w:rsidR="0058123B" w:rsidRPr="0058123B" w:rsidRDefault="0058123B" w:rsidP="0058123B">
      <w:pPr>
        <w:numPr>
          <w:ilvl w:val="0"/>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Iterate Over Data Structures:</w:t>
      </w:r>
    </w:p>
    <w:p w14:paraId="5E53B63A" w14:textId="77777777" w:rsidR="0058123B" w:rsidRPr="0058123B" w:rsidRDefault="0058123B" w:rsidP="0058123B">
      <w:pPr>
        <w:numPr>
          <w:ilvl w:val="1"/>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allow for iteration over data structures like arrays, linked lists, or any other collections without writing repetitive code for each element.</w:t>
      </w:r>
    </w:p>
    <w:p w14:paraId="4C82B7D2" w14:textId="77777777" w:rsidR="0058123B" w:rsidRPr="0058123B" w:rsidRDefault="0058123B" w:rsidP="0058123B">
      <w:pPr>
        <w:numPr>
          <w:ilvl w:val="0"/>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Terminate on Specific Conditions:</w:t>
      </w:r>
    </w:p>
    <w:p w14:paraId="4DD2CA94" w14:textId="77777777" w:rsidR="0058123B" w:rsidRPr="0058123B" w:rsidRDefault="0058123B" w:rsidP="0058123B">
      <w:pPr>
        <w:numPr>
          <w:ilvl w:val="1"/>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ensure that loops execute only as long as a particular condition is met, allowing the program to halt the loop once the desired outcome is achieved.</w:t>
      </w:r>
    </w:p>
    <w:p w14:paraId="2AB2810F" w14:textId="77777777" w:rsidR="0058123B" w:rsidRPr="0058123B" w:rsidRDefault="0058123B" w:rsidP="0058123B">
      <w:pPr>
        <w:numPr>
          <w:ilvl w:val="0"/>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Reduce Code Complexity:</w:t>
      </w:r>
    </w:p>
    <w:p w14:paraId="1D0DE881" w14:textId="77777777" w:rsidR="0058123B" w:rsidRPr="0058123B" w:rsidRDefault="0058123B" w:rsidP="0058123B">
      <w:pPr>
        <w:numPr>
          <w:ilvl w:val="1"/>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simplify complex operations by reducing the number of lines of code and providing a clean and logical way to repeat tasks.</w:t>
      </w:r>
    </w:p>
    <w:p w14:paraId="399D5E5A" w14:textId="77777777" w:rsidR="0058123B" w:rsidRPr="0058123B" w:rsidRDefault="0058123B" w:rsidP="0058123B">
      <w:pPr>
        <w:numPr>
          <w:ilvl w:val="0"/>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Support Event-Driven Programming:</w:t>
      </w:r>
    </w:p>
    <w:p w14:paraId="65397317" w14:textId="77777777" w:rsidR="0058123B" w:rsidRPr="0058123B" w:rsidRDefault="0058123B" w:rsidP="0058123B">
      <w:pPr>
        <w:numPr>
          <w:ilvl w:val="1"/>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enable continuous event-checking mechanisms in real-time applications where the program needs to monitor inputs, actions, or other triggers without terminating.</w:t>
      </w:r>
    </w:p>
    <w:p w14:paraId="680135BC" w14:textId="77777777" w:rsidR="0058123B" w:rsidRPr="0058123B" w:rsidRDefault="0058123B" w:rsidP="0058123B">
      <w:pPr>
        <w:numPr>
          <w:ilvl w:val="0"/>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Flexible Program Execution:</w:t>
      </w:r>
    </w:p>
    <w:p w14:paraId="11775B38" w14:textId="6DCC31CB" w:rsidR="0058123B" w:rsidRDefault="0058123B" w:rsidP="0058123B">
      <w:pPr>
        <w:numPr>
          <w:ilvl w:val="1"/>
          <w:numId w:val="5"/>
        </w:numPr>
        <w:spacing w:after="0"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To offer flexible programming control by allowing loops to start, continue, or terminate at any point based on the evaluation of conditions (e.g., using break, continue statements).</w:t>
      </w:r>
    </w:p>
    <w:p w14:paraId="353FDB48" w14:textId="6FA93BFC" w:rsidR="0058123B" w:rsidRPr="0058123B" w:rsidRDefault="0058123B" w:rsidP="0058123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7336B9E" w14:textId="77777777" w:rsidR="00E361F3" w:rsidRDefault="00AE01B7" w:rsidP="00AE01B7">
      <w:pPr>
        <w:pStyle w:val="Heading1"/>
      </w:pPr>
      <w:r>
        <w:lastRenderedPageBreak/>
        <w:t>Introduction</w:t>
      </w:r>
    </w:p>
    <w:p w14:paraId="7AE40159" w14:textId="77777777" w:rsidR="0058123B" w:rsidRDefault="0058123B" w:rsidP="005812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In programming, loops are fundamental control structures that allow a set of instructions to be repeated multiple times without writing redundant code. In C programming, loops enable developers to perform repetitive tasks efficiently, such as processing data, calculating sums, or running a program until a specific condition is met. Instead of writing the same block of code repeatedly, loops let the programmer specify a block of code to be executed multiple times based on a condition.</w:t>
      </w:r>
    </w:p>
    <w:p w14:paraId="014B799B" w14:textId="1D286CC6" w:rsidR="0058123B" w:rsidRPr="0058123B" w:rsidRDefault="0058123B" w:rsidP="005812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kern w:val="0"/>
          <w:sz w:val="24"/>
          <w:szCs w:val="24"/>
          <w14:ligatures w14:val="none"/>
        </w:rPr>
        <w:t>There are mainly two types of loops in C Programming:</w:t>
      </w:r>
    </w:p>
    <w:p w14:paraId="4784D06D" w14:textId="76421151" w:rsidR="0058123B" w:rsidRPr="0058123B" w:rsidRDefault="0058123B" w:rsidP="005812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Entry Controlled loops</w:t>
      </w:r>
      <w:r w:rsidRPr="0058123B">
        <w:rPr>
          <w:rFonts w:ascii="Times New Roman" w:eastAsia="Times New Roman" w:hAnsi="Times New Roman" w:cs="Times New Roman"/>
          <w:kern w:val="0"/>
          <w:sz w:val="24"/>
          <w:szCs w:val="24"/>
          <w14:ligatures w14:val="none"/>
        </w:rPr>
        <w:t xml:space="preserve">: In Entry controlled loops the test condition is checked before entering the main body of the loop. For Loop and While Loop </w:t>
      </w:r>
      <w:r w:rsidRPr="0058123B">
        <w:rPr>
          <w:rFonts w:ascii="Times New Roman" w:eastAsia="Times New Roman" w:hAnsi="Times New Roman" w:cs="Times New Roman"/>
          <w:kern w:val="0"/>
          <w:sz w:val="24"/>
          <w:szCs w:val="24"/>
          <w14:ligatures w14:val="none"/>
        </w:rPr>
        <w:t>are</w:t>
      </w:r>
      <w:r w:rsidRPr="0058123B">
        <w:rPr>
          <w:rFonts w:ascii="Times New Roman" w:eastAsia="Times New Roman" w:hAnsi="Times New Roman" w:cs="Times New Roman"/>
          <w:kern w:val="0"/>
          <w:sz w:val="24"/>
          <w:szCs w:val="24"/>
          <w14:ligatures w14:val="none"/>
        </w:rPr>
        <w:t xml:space="preserve"> Entry-controlled loops.</w:t>
      </w:r>
    </w:p>
    <w:p w14:paraId="463E4780" w14:textId="4D3CCA60" w:rsidR="0058123B" w:rsidRDefault="0058123B" w:rsidP="005812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123B">
        <w:rPr>
          <w:rFonts w:ascii="Times New Roman" w:eastAsia="Times New Roman" w:hAnsi="Times New Roman" w:cs="Times New Roman"/>
          <w:b/>
          <w:bCs/>
          <w:kern w:val="0"/>
          <w:sz w:val="24"/>
          <w:szCs w:val="24"/>
          <w14:ligatures w14:val="none"/>
        </w:rPr>
        <w:t>Exit Controlled loops</w:t>
      </w:r>
      <w:r w:rsidRPr="0058123B">
        <w:rPr>
          <w:rFonts w:ascii="Times New Roman" w:eastAsia="Times New Roman" w:hAnsi="Times New Roman" w:cs="Times New Roman"/>
          <w:kern w:val="0"/>
          <w:sz w:val="24"/>
          <w:szCs w:val="24"/>
          <w14:ligatures w14:val="none"/>
        </w:rPr>
        <w:t>: In Exit controlled loops the test condition is evaluated at the end of the loop body. The loop body will execute at least once, irrespective of whether the condition is true or false. do-while Loop is Exit Controlled loop.</w:t>
      </w:r>
    </w:p>
    <w:p w14:paraId="769E312E" w14:textId="79CFFE74" w:rsidR="0058123B" w:rsidRDefault="0058123B" w:rsidP="0058123B">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3303402A" wp14:editId="2932D10E">
            <wp:extent cx="5379720" cy="2229451"/>
            <wp:effectExtent l="0" t="0" r="0" b="0"/>
            <wp:docPr id="715120951" name="Picture 1" descr="loop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s in c"/>
                    <pic:cNvPicPr>
                      <a:picLocks noChangeAspect="1" noChangeArrowheads="1"/>
                    </pic:cNvPicPr>
                  </pic:nvPicPr>
                  <pic:blipFill rotWithShape="1">
                    <a:blip r:embed="rId7">
                      <a:extLst>
                        <a:ext uri="{28A0092B-C50C-407E-A947-70E740481C1C}">
                          <a14:useLocalDpi xmlns:a14="http://schemas.microsoft.com/office/drawing/2010/main" val="0"/>
                        </a:ext>
                      </a:extLst>
                    </a:blip>
                    <a:srcRect l="3078" t="6814" r="6389" b="6798"/>
                    <a:stretch/>
                  </pic:blipFill>
                  <pic:spPr bwMode="auto">
                    <a:xfrm>
                      <a:off x="0" y="0"/>
                      <a:ext cx="5380860" cy="2229923"/>
                    </a:xfrm>
                    <a:prstGeom prst="rect">
                      <a:avLst/>
                    </a:prstGeom>
                    <a:noFill/>
                    <a:ln>
                      <a:noFill/>
                    </a:ln>
                    <a:extLst>
                      <a:ext uri="{53640926-AAD7-44D8-BBD7-CCE9431645EC}">
                        <a14:shadowObscured xmlns:a14="http://schemas.microsoft.com/office/drawing/2010/main"/>
                      </a:ext>
                    </a:extLst>
                  </pic:spPr>
                </pic:pic>
              </a:graphicData>
            </a:graphic>
          </wp:inline>
        </w:drawing>
      </w:r>
    </w:p>
    <w:p w14:paraId="78FA6C2B" w14:textId="1DB2E9F7" w:rsidR="0058123B" w:rsidRPr="0058123B" w:rsidRDefault="0058123B" w:rsidP="0058123B">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Figure 1. Types of Loops</w:t>
      </w:r>
    </w:p>
    <w:p w14:paraId="1814A2FA" w14:textId="6654D408" w:rsidR="0058123B" w:rsidRPr="0058123B" w:rsidRDefault="0058123B" w:rsidP="0058123B">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So</w:t>
      </w:r>
      <w:proofErr w:type="gramEnd"/>
      <w:r>
        <w:rPr>
          <w:rFonts w:ascii="Times New Roman" w:eastAsia="Times New Roman" w:hAnsi="Times New Roman" w:cs="Times New Roman"/>
          <w:kern w:val="0"/>
          <w:sz w:val="24"/>
          <w:szCs w:val="24"/>
          <w14:ligatures w14:val="none"/>
        </w:rPr>
        <w:t xml:space="preserve"> the types of loops that are used in C are as follows</w:t>
      </w:r>
      <w:r w:rsidRPr="0058123B">
        <w:rPr>
          <w:rFonts w:ascii="Times New Roman" w:eastAsia="Times New Roman" w:hAnsi="Times New Roman" w:cs="Times New Roman"/>
          <w:kern w:val="0"/>
          <w:sz w:val="24"/>
          <w:szCs w:val="24"/>
          <w14:ligatures w14:val="none"/>
        </w:rPr>
        <w:t>:</w:t>
      </w:r>
    </w:p>
    <w:p w14:paraId="6ABD1D2C" w14:textId="77820B83" w:rsidR="0058123B" w:rsidRPr="0058123B" w:rsidRDefault="0058123B" w:rsidP="0058123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123B">
        <w:rPr>
          <w:rFonts w:ascii="Courier New" w:eastAsia="Times New Roman" w:hAnsi="Courier New" w:cs="Courier New"/>
          <w:b/>
          <w:bCs/>
          <w:kern w:val="0"/>
          <w:sz w:val="20"/>
          <w:szCs w:val="20"/>
          <w14:ligatures w14:val="none"/>
        </w:rPr>
        <w:t>for</w:t>
      </w:r>
      <w:r w:rsidRPr="0058123B">
        <w:rPr>
          <w:rFonts w:ascii="Times New Roman" w:eastAsia="Times New Roman" w:hAnsi="Times New Roman" w:cs="Times New Roman"/>
          <w:kern w:val="0"/>
          <w:sz w:val="24"/>
          <w:szCs w:val="24"/>
          <w14:ligatures w14:val="none"/>
        </w:rPr>
        <w:t>: Executes a block of code a specified number of times.</w:t>
      </w:r>
    </w:p>
    <w:p w14:paraId="7414FE58" w14:textId="53009733" w:rsidR="0058123B" w:rsidRPr="0058123B" w:rsidRDefault="0058123B" w:rsidP="0058123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123B">
        <w:rPr>
          <w:rFonts w:ascii="Courier New" w:eastAsia="Times New Roman" w:hAnsi="Courier New" w:cs="Courier New"/>
          <w:b/>
          <w:bCs/>
          <w:kern w:val="0"/>
          <w:sz w:val="20"/>
          <w:szCs w:val="20"/>
          <w14:ligatures w14:val="none"/>
        </w:rPr>
        <w:t>while</w:t>
      </w:r>
      <w:r w:rsidRPr="0058123B">
        <w:rPr>
          <w:rFonts w:ascii="Times New Roman" w:eastAsia="Times New Roman" w:hAnsi="Times New Roman" w:cs="Times New Roman"/>
          <w:kern w:val="0"/>
          <w:sz w:val="24"/>
          <w:szCs w:val="24"/>
          <w14:ligatures w14:val="none"/>
        </w:rPr>
        <w:t>: Repeats as long as a condition remains true.</w:t>
      </w:r>
    </w:p>
    <w:p w14:paraId="646E5C3E" w14:textId="07EDF494" w:rsidR="0058123B" w:rsidRDefault="0058123B" w:rsidP="0058123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123B">
        <w:rPr>
          <w:rFonts w:ascii="Courier New" w:eastAsia="Times New Roman" w:hAnsi="Courier New" w:cs="Courier New"/>
          <w:b/>
          <w:bCs/>
          <w:kern w:val="0"/>
          <w:sz w:val="20"/>
          <w:szCs w:val="20"/>
          <w14:ligatures w14:val="none"/>
        </w:rPr>
        <w:t>do-while</w:t>
      </w:r>
      <w:r w:rsidRPr="0058123B">
        <w:rPr>
          <w:rFonts w:ascii="Times New Roman" w:eastAsia="Times New Roman" w:hAnsi="Times New Roman" w:cs="Times New Roman"/>
          <w:kern w:val="0"/>
          <w:sz w:val="24"/>
          <w:szCs w:val="24"/>
          <w14:ligatures w14:val="none"/>
        </w:rPr>
        <w:t xml:space="preserve">: </w:t>
      </w:r>
      <w:r w:rsidRPr="0058123B">
        <w:rPr>
          <w:rFonts w:ascii="Times New Roman" w:eastAsia="Times New Roman" w:hAnsi="Times New Roman" w:cs="Times New Roman"/>
          <w:kern w:val="0"/>
          <w:sz w:val="24"/>
          <w:szCs w:val="24"/>
          <w14:ligatures w14:val="none"/>
        </w:rPr>
        <w:t>Like</w:t>
      </w:r>
      <w:r w:rsidRPr="0058123B">
        <w:rPr>
          <w:rFonts w:ascii="Times New Roman" w:eastAsia="Times New Roman" w:hAnsi="Times New Roman" w:cs="Times New Roman"/>
          <w:kern w:val="0"/>
          <w:sz w:val="24"/>
          <w:szCs w:val="24"/>
          <w14:ligatures w14:val="none"/>
        </w:rPr>
        <w:t xml:space="preserve"> the </w:t>
      </w:r>
      <w:r w:rsidRPr="0058123B">
        <w:rPr>
          <w:rFonts w:ascii="Courier New" w:eastAsia="Times New Roman" w:hAnsi="Courier New" w:cs="Courier New"/>
          <w:kern w:val="0"/>
          <w:sz w:val="20"/>
          <w:szCs w:val="20"/>
          <w14:ligatures w14:val="none"/>
        </w:rPr>
        <w:t>while</w:t>
      </w:r>
      <w:r w:rsidRPr="0058123B">
        <w:rPr>
          <w:rFonts w:ascii="Times New Roman" w:eastAsia="Times New Roman" w:hAnsi="Times New Roman" w:cs="Times New Roman"/>
          <w:kern w:val="0"/>
          <w:sz w:val="24"/>
          <w:szCs w:val="24"/>
          <w14:ligatures w14:val="none"/>
        </w:rPr>
        <w:t xml:space="preserve"> loop, but the condition is checked after the block of code is executed, ensuring it runs at least once.</w:t>
      </w:r>
    </w:p>
    <w:p w14:paraId="2ED04B85" w14:textId="15A21E66" w:rsidR="0058123B" w:rsidRPr="0058123B" w:rsidRDefault="0058123B" w:rsidP="0058123B">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FFD864E" w14:textId="71EA0936" w:rsidR="00A65F00" w:rsidRDefault="00D915E6" w:rsidP="00A65F00">
      <w:pPr>
        <w:pStyle w:val="Heading1"/>
      </w:pPr>
      <w:r>
        <w:lastRenderedPageBreak/>
        <w:t>For Loop</w:t>
      </w:r>
    </w:p>
    <w:p w14:paraId="2EED6376" w14:textId="0F25E3AA" w:rsidR="00562ED0" w:rsidRDefault="00D915E6" w:rsidP="00D915E6">
      <w:r w:rsidRPr="00D915E6">
        <w:t xml:space="preserve">The </w:t>
      </w:r>
      <w:r w:rsidRPr="00D915E6">
        <w:rPr>
          <w:b/>
          <w:bCs/>
        </w:rPr>
        <w:t>for loop</w:t>
      </w:r>
      <w:r w:rsidRPr="00D915E6">
        <w:t xml:space="preserve"> in C is one of the most widely used control structures that allows a block of code to be executed repeatedly a specific number of times. It is particularly useful when the number of iterations is known beforehand. The </w:t>
      </w:r>
      <w:proofErr w:type="gramStart"/>
      <w:r w:rsidRPr="005B589E">
        <w:rPr>
          <w:b/>
          <w:bCs/>
        </w:rPr>
        <w:t>for</w:t>
      </w:r>
      <w:proofErr w:type="gramEnd"/>
      <w:r w:rsidRPr="00D915E6">
        <w:t xml:space="preserve"> loop provides a concise way to write loops by combining initialization, condition-checking, and iteration in one line.</w:t>
      </w:r>
    </w:p>
    <w:p w14:paraId="7B171DA5" w14:textId="7ABC2ABB" w:rsidR="00D915E6" w:rsidRDefault="00D915E6" w:rsidP="00D915E6">
      <w:r>
        <w:t>Syntax</w:t>
      </w:r>
      <w:r w:rsidR="005B589E">
        <w:t>:</w:t>
      </w:r>
    </w:p>
    <w:p w14:paraId="2E6808EA" w14:textId="77777777" w:rsidR="005B589E" w:rsidRDefault="005B589E" w:rsidP="005B589E">
      <w:pPr>
        <w:pStyle w:val="CODE"/>
      </w:pPr>
      <w:r w:rsidRPr="005B589E">
        <w:t>for (initialization; condition; increment/decrement) {</w:t>
      </w:r>
    </w:p>
    <w:p w14:paraId="4DD38169" w14:textId="77777777" w:rsidR="005B589E" w:rsidRDefault="005B589E" w:rsidP="005B589E">
      <w:pPr>
        <w:pStyle w:val="CODE"/>
      </w:pPr>
      <w:r w:rsidRPr="005B589E">
        <w:t xml:space="preserve"> // Block of code to be executed </w:t>
      </w:r>
    </w:p>
    <w:p w14:paraId="2CD04D28" w14:textId="682AD252" w:rsidR="005B589E" w:rsidRDefault="005B589E" w:rsidP="005B589E">
      <w:pPr>
        <w:pStyle w:val="CODE"/>
      </w:pPr>
      <w:r w:rsidRPr="005B589E">
        <w:t>}</w:t>
      </w:r>
    </w:p>
    <w:p w14:paraId="57994C38" w14:textId="77777777" w:rsidR="005B589E" w:rsidRPr="005B589E" w:rsidRDefault="005B589E" w:rsidP="00237E6D">
      <w:pPr>
        <w:spacing w:after="0"/>
        <w:rPr>
          <w:b/>
          <w:bCs/>
        </w:rPr>
      </w:pPr>
      <w:r w:rsidRPr="005B589E">
        <w:rPr>
          <w:b/>
          <w:bCs/>
        </w:rPr>
        <w:t>Components of the for Loop:</w:t>
      </w:r>
    </w:p>
    <w:p w14:paraId="2F0DE2A7" w14:textId="77777777" w:rsidR="005B589E" w:rsidRPr="005B589E" w:rsidRDefault="005B589E" w:rsidP="00237E6D">
      <w:pPr>
        <w:numPr>
          <w:ilvl w:val="0"/>
          <w:numId w:val="7"/>
        </w:numPr>
        <w:spacing w:after="0"/>
      </w:pPr>
      <w:r w:rsidRPr="005B589E">
        <w:rPr>
          <w:b/>
          <w:bCs/>
        </w:rPr>
        <w:t>Initialization</w:t>
      </w:r>
      <w:r w:rsidRPr="005B589E">
        <w:t>: This is executed once at the start of the loop and is used to set the starting point of the loop. It typically involves initializing a loop control variable.</w:t>
      </w:r>
    </w:p>
    <w:p w14:paraId="42BCE022" w14:textId="77777777" w:rsidR="005B589E" w:rsidRPr="005B589E" w:rsidRDefault="005B589E" w:rsidP="00237E6D">
      <w:pPr>
        <w:numPr>
          <w:ilvl w:val="0"/>
          <w:numId w:val="7"/>
        </w:numPr>
        <w:spacing w:after="0"/>
      </w:pPr>
      <w:r w:rsidRPr="005B589E">
        <w:rPr>
          <w:b/>
          <w:bCs/>
        </w:rPr>
        <w:t>Condition</w:t>
      </w:r>
      <w:r w:rsidRPr="005B589E">
        <w:t>: This is checked before each iteration. If the condition is true, the loop continues; if false, the loop terminates.</w:t>
      </w:r>
    </w:p>
    <w:p w14:paraId="62EF4C6B" w14:textId="77777777" w:rsidR="005B589E" w:rsidRPr="005B589E" w:rsidRDefault="005B589E" w:rsidP="00237E6D">
      <w:pPr>
        <w:numPr>
          <w:ilvl w:val="0"/>
          <w:numId w:val="7"/>
        </w:numPr>
        <w:spacing w:after="0"/>
      </w:pPr>
      <w:r w:rsidRPr="005B589E">
        <w:rPr>
          <w:b/>
          <w:bCs/>
        </w:rPr>
        <w:t>Increment/Decrement</w:t>
      </w:r>
      <w:r w:rsidRPr="005B589E">
        <w:t>: This is executed after each iteration to update the loop control variable (e.g., incrementing or decrementing the counter).</w:t>
      </w:r>
    </w:p>
    <w:p w14:paraId="11539D6F" w14:textId="77777777" w:rsidR="005B589E" w:rsidRPr="005B589E" w:rsidRDefault="005B589E" w:rsidP="00237E6D">
      <w:pPr>
        <w:spacing w:after="0"/>
        <w:rPr>
          <w:b/>
          <w:bCs/>
        </w:rPr>
      </w:pPr>
      <w:r w:rsidRPr="005B589E">
        <w:rPr>
          <w:b/>
          <w:bCs/>
        </w:rPr>
        <w:t>Flow of Control:</w:t>
      </w:r>
    </w:p>
    <w:p w14:paraId="4FCB68C4" w14:textId="77777777" w:rsidR="005B589E" w:rsidRPr="005B589E" w:rsidRDefault="005B589E" w:rsidP="00237E6D">
      <w:pPr>
        <w:numPr>
          <w:ilvl w:val="0"/>
          <w:numId w:val="8"/>
        </w:numPr>
        <w:spacing w:after="0"/>
      </w:pPr>
      <w:r w:rsidRPr="005B589E">
        <w:rPr>
          <w:b/>
          <w:bCs/>
        </w:rPr>
        <w:t>Initialization</w:t>
      </w:r>
      <w:r w:rsidRPr="005B589E">
        <w:t>: The loop control variable is initialized.</w:t>
      </w:r>
    </w:p>
    <w:p w14:paraId="497EFEF2" w14:textId="77777777" w:rsidR="005B589E" w:rsidRPr="005B589E" w:rsidRDefault="005B589E" w:rsidP="00237E6D">
      <w:pPr>
        <w:numPr>
          <w:ilvl w:val="0"/>
          <w:numId w:val="8"/>
        </w:numPr>
        <w:spacing w:after="0"/>
      </w:pPr>
      <w:r w:rsidRPr="005B589E">
        <w:rPr>
          <w:b/>
          <w:bCs/>
        </w:rPr>
        <w:t>Condition Checking</w:t>
      </w:r>
      <w:r w:rsidRPr="005B589E">
        <w:t>: The condition is evaluated. If it is true, the loop continues; otherwise, it terminates.</w:t>
      </w:r>
    </w:p>
    <w:p w14:paraId="2807584A" w14:textId="77777777" w:rsidR="005B589E" w:rsidRPr="005B589E" w:rsidRDefault="005B589E" w:rsidP="00237E6D">
      <w:pPr>
        <w:numPr>
          <w:ilvl w:val="0"/>
          <w:numId w:val="8"/>
        </w:numPr>
        <w:spacing w:after="0"/>
      </w:pPr>
      <w:r w:rsidRPr="005B589E">
        <w:rPr>
          <w:b/>
          <w:bCs/>
        </w:rPr>
        <w:t>Execution</w:t>
      </w:r>
      <w:r w:rsidRPr="005B589E">
        <w:t>: If the condition is true, the block of code inside the loop is executed.</w:t>
      </w:r>
    </w:p>
    <w:p w14:paraId="3CD2E893" w14:textId="77777777" w:rsidR="005B589E" w:rsidRPr="005B589E" w:rsidRDefault="005B589E" w:rsidP="00237E6D">
      <w:pPr>
        <w:numPr>
          <w:ilvl w:val="0"/>
          <w:numId w:val="8"/>
        </w:numPr>
        <w:spacing w:after="0"/>
      </w:pPr>
      <w:r w:rsidRPr="005B589E">
        <w:rPr>
          <w:b/>
          <w:bCs/>
        </w:rPr>
        <w:t>Increment/Decrement</w:t>
      </w:r>
      <w:r w:rsidRPr="005B589E">
        <w:t>: After the code block executes, the control variable is updated.</w:t>
      </w:r>
    </w:p>
    <w:p w14:paraId="02311324" w14:textId="64964544" w:rsidR="00237E6D" w:rsidRDefault="005B589E" w:rsidP="00237E6D">
      <w:pPr>
        <w:numPr>
          <w:ilvl w:val="0"/>
          <w:numId w:val="8"/>
        </w:numPr>
        <w:spacing w:after="0"/>
      </w:pPr>
      <w:r w:rsidRPr="005B589E">
        <w:rPr>
          <w:b/>
          <w:bCs/>
        </w:rPr>
        <w:t>Repeat</w:t>
      </w:r>
      <w:r w:rsidRPr="005B589E">
        <w:t>: Steps 2-4 repeat until the condition becomes false.</w:t>
      </w:r>
    </w:p>
    <w:p w14:paraId="491C7A8D" w14:textId="32B2C88B" w:rsidR="005B589E" w:rsidRDefault="00237E6D" w:rsidP="00237E6D">
      <w:r>
        <w:t>Flowchart</w:t>
      </w:r>
    </w:p>
    <w:p w14:paraId="78EF0165" w14:textId="57C4117A" w:rsidR="00237E6D" w:rsidRDefault="00237E6D" w:rsidP="00237E6D">
      <w:pPr>
        <w:jc w:val="center"/>
      </w:pPr>
      <w:r>
        <w:rPr>
          <w:noProof/>
        </w:rPr>
        <w:drawing>
          <wp:inline distT="0" distB="0" distL="0" distR="0" wp14:anchorId="37E9AB5C" wp14:editId="563D7E79">
            <wp:extent cx="1918970" cy="2862776"/>
            <wp:effectExtent l="0" t="0" r="5080" b="0"/>
            <wp:docPr id="439820567" name="Picture 2"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loop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025" cy="2918056"/>
                    </a:xfrm>
                    <a:prstGeom prst="rect">
                      <a:avLst/>
                    </a:prstGeom>
                    <a:noFill/>
                    <a:ln>
                      <a:noFill/>
                    </a:ln>
                  </pic:spPr>
                </pic:pic>
              </a:graphicData>
            </a:graphic>
          </wp:inline>
        </w:drawing>
      </w:r>
    </w:p>
    <w:p w14:paraId="3046BAE4" w14:textId="347D8AF1" w:rsidR="00237E6D" w:rsidRPr="005B589E" w:rsidRDefault="00237E6D" w:rsidP="00237E6D">
      <w:pPr>
        <w:jc w:val="center"/>
      </w:pPr>
      <w:r>
        <w:t>Figure 2. Equivalent Flowchart of a loop structure</w:t>
      </w:r>
    </w:p>
    <w:p w14:paraId="3181B06C" w14:textId="018EBAFC" w:rsidR="005B589E" w:rsidRDefault="005B589E" w:rsidP="005B589E">
      <w:pPr>
        <w:pStyle w:val="Heading1"/>
      </w:pPr>
      <w:r>
        <w:lastRenderedPageBreak/>
        <w:t>Example 1</w:t>
      </w:r>
    </w:p>
    <w:p w14:paraId="56BCFBE1" w14:textId="7A78FC16" w:rsidR="005B589E" w:rsidRDefault="005B589E" w:rsidP="005B589E">
      <w:r>
        <w:t>Consider a situation where we need to print numbers 1 – 10 all in a new line</w:t>
      </w:r>
    </w:p>
    <w:p w14:paraId="031AE062" w14:textId="77777777" w:rsidR="005B589E" w:rsidRDefault="005B589E" w:rsidP="005B589E">
      <w:pPr>
        <w:pStyle w:val="CODE"/>
        <w:numPr>
          <w:ilvl w:val="0"/>
          <w:numId w:val="9"/>
        </w:numPr>
      </w:pPr>
      <w:r>
        <w:t>#include &lt;stdio.h&gt;</w:t>
      </w:r>
    </w:p>
    <w:p w14:paraId="391EC4A7" w14:textId="77777777" w:rsidR="005B589E" w:rsidRDefault="005B589E" w:rsidP="005B589E">
      <w:pPr>
        <w:pStyle w:val="CODE"/>
        <w:numPr>
          <w:ilvl w:val="0"/>
          <w:numId w:val="9"/>
        </w:numPr>
      </w:pPr>
    </w:p>
    <w:p w14:paraId="6C6B0539" w14:textId="77777777" w:rsidR="005B589E" w:rsidRDefault="005B589E" w:rsidP="005B589E">
      <w:pPr>
        <w:pStyle w:val="CODE"/>
        <w:numPr>
          <w:ilvl w:val="0"/>
          <w:numId w:val="9"/>
        </w:numPr>
      </w:pPr>
      <w:r>
        <w:t>int main() {</w:t>
      </w:r>
    </w:p>
    <w:p w14:paraId="60B44248" w14:textId="77777777" w:rsidR="005B589E" w:rsidRDefault="005B589E" w:rsidP="005B589E">
      <w:pPr>
        <w:pStyle w:val="CODE"/>
        <w:numPr>
          <w:ilvl w:val="0"/>
          <w:numId w:val="9"/>
        </w:numPr>
      </w:pPr>
      <w:r>
        <w:t xml:space="preserve">    // Loop to print numbers from 1 to 5</w:t>
      </w:r>
    </w:p>
    <w:p w14:paraId="7E5FB79E" w14:textId="178E934C" w:rsidR="005B589E" w:rsidRDefault="005B589E" w:rsidP="005B589E">
      <w:pPr>
        <w:pStyle w:val="CODE"/>
        <w:numPr>
          <w:ilvl w:val="0"/>
          <w:numId w:val="9"/>
        </w:numPr>
      </w:pPr>
      <w:r>
        <w:t xml:space="preserve">    for (int i = 1; i &lt;= </w:t>
      </w:r>
      <w:r>
        <w:t>10</w:t>
      </w:r>
      <w:r>
        <w:t>; i++) {</w:t>
      </w:r>
    </w:p>
    <w:p w14:paraId="39142514" w14:textId="77777777" w:rsidR="005B589E" w:rsidRDefault="005B589E" w:rsidP="005B589E">
      <w:pPr>
        <w:pStyle w:val="CODE"/>
        <w:numPr>
          <w:ilvl w:val="0"/>
          <w:numId w:val="9"/>
        </w:numPr>
      </w:pPr>
      <w:r>
        <w:t xml:space="preserve">        printf("%d\n", i);</w:t>
      </w:r>
    </w:p>
    <w:p w14:paraId="54DF53B2" w14:textId="77777777" w:rsidR="005B589E" w:rsidRDefault="005B589E" w:rsidP="005B589E">
      <w:pPr>
        <w:pStyle w:val="CODE"/>
        <w:numPr>
          <w:ilvl w:val="0"/>
          <w:numId w:val="9"/>
        </w:numPr>
      </w:pPr>
      <w:r>
        <w:t xml:space="preserve">    }</w:t>
      </w:r>
    </w:p>
    <w:p w14:paraId="169AAEEE" w14:textId="77777777" w:rsidR="005B589E" w:rsidRDefault="005B589E" w:rsidP="005B589E">
      <w:pPr>
        <w:pStyle w:val="CODE"/>
        <w:numPr>
          <w:ilvl w:val="0"/>
          <w:numId w:val="9"/>
        </w:numPr>
      </w:pPr>
      <w:r>
        <w:t xml:space="preserve">    return 0;</w:t>
      </w:r>
    </w:p>
    <w:p w14:paraId="5951F37F" w14:textId="47359D14" w:rsidR="005B589E" w:rsidRDefault="005B589E" w:rsidP="005B589E">
      <w:pPr>
        <w:pStyle w:val="CODE"/>
        <w:numPr>
          <w:ilvl w:val="0"/>
          <w:numId w:val="9"/>
        </w:numPr>
      </w:pPr>
      <w:r>
        <w:t>}</w:t>
      </w:r>
    </w:p>
    <w:p w14:paraId="19A7F28D" w14:textId="77777777" w:rsidR="00237E6D" w:rsidRPr="00237E6D" w:rsidRDefault="00237E6D" w:rsidP="00237E6D">
      <w:pPr>
        <w:rPr>
          <w:b/>
          <w:bCs/>
        </w:rPr>
      </w:pPr>
      <w:r w:rsidRPr="00237E6D">
        <w:rPr>
          <w:b/>
          <w:bCs/>
        </w:rPr>
        <w:t>Explanation:</w:t>
      </w:r>
    </w:p>
    <w:p w14:paraId="5B10BE53" w14:textId="77777777" w:rsidR="00237E6D" w:rsidRPr="00237E6D" w:rsidRDefault="00237E6D" w:rsidP="00237E6D">
      <w:pPr>
        <w:numPr>
          <w:ilvl w:val="0"/>
          <w:numId w:val="14"/>
        </w:numPr>
      </w:pPr>
      <w:r w:rsidRPr="00237E6D">
        <w:rPr>
          <w:b/>
          <w:bCs/>
        </w:rPr>
        <w:t>Initialization</w:t>
      </w:r>
      <w:r w:rsidRPr="00237E6D">
        <w:t xml:space="preserve">: int </w:t>
      </w:r>
      <w:proofErr w:type="spellStart"/>
      <w:r w:rsidRPr="00237E6D">
        <w:t>i</w:t>
      </w:r>
      <w:proofErr w:type="spellEnd"/>
      <w:r w:rsidRPr="00237E6D">
        <w:t xml:space="preserve"> = 1 initializes the loop control variable </w:t>
      </w:r>
      <w:proofErr w:type="spellStart"/>
      <w:r w:rsidRPr="00237E6D">
        <w:t>i</w:t>
      </w:r>
      <w:proofErr w:type="spellEnd"/>
      <w:r w:rsidRPr="00237E6D">
        <w:t xml:space="preserve"> to 1.</w:t>
      </w:r>
    </w:p>
    <w:p w14:paraId="2C624B59" w14:textId="77777777" w:rsidR="00237E6D" w:rsidRPr="00237E6D" w:rsidRDefault="00237E6D" w:rsidP="00237E6D">
      <w:pPr>
        <w:numPr>
          <w:ilvl w:val="0"/>
          <w:numId w:val="14"/>
        </w:numPr>
      </w:pPr>
      <w:r w:rsidRPr="00237E6D">
        <w:rPr>
          <w:b/>
          <w:bCs/>
        </w:rPr>
        <w:t>Condition</w:t>
      </w:r>
      <w:r w:rsidRPr="00237E6D">
        <w:t xml:space="preserve">: </w:t>
      </w:r>
      <w:proofErr w:type="spellStart"/>
      <w:r w:rsidRPr="00237E6D">
        <w:t>i</w:t>
      </w:r>
      <w:proofErr w:type="spellEnd"/>
      <w:r w:rsidRPr="00237E6D">
        <w:t xml:space="preserve"> &lt;= 5 is checked. As long as </w:t>
      </w:r>
      <w:proofErr w:type="spellStart"/>
      <w:r w:rsidRPr="00237E6D">
        <w:t>i</w:t>
      </w:r>
      <w:proofErr w:type="spellEnd"/>
      <w:r w:rsidRPr="00237E6D">
        <w:t xml:space="preserve"> is less than or equal to 5, the loop continues.</w:t>
      </w:r>
    </w:p>
    <w:p w14:paraId="07A891E5" w14:textId="4EA7F311" w:rsidR="00237E6D" w:rsidRDefault="00237E6D" w:rsidP="00237E6D">
      <w:pPr>
        <w:numPr>
          <w:ilvl w:val="0"/>
          <w:numId w:val="14"/>
        </w:numPr>
      </w:pPr>
      <w:r w:rsidRPr="00237E6D">
        <w:rPr>
          <w:b/>
          <w:bCs/>
        </w:rPr>
        <w:t>Increment</w:t>
      </w:r>
      <w:r w:rsidRPr="00237E6D">
        <w:t xml:space="preserve">: After each iteration, </w:t>
      </w:r>
      <w:proofErr w:type="spellStart"/>
      <w:r w:rsidRPr="00237E6D">
        <w:t>i</w:t>
      </w:r>
      <w:proofErr w:type="spellEnd"/>
      <w:r w:rsidRPr="00237E6D">
        <w:t xml:space="preserve">++ increments the value of </w:t>
      </w:r>
      <w:proofErr w:type="spellStart"/>
      <w:r w:rsidRPr="00237E6D">
        <w:t>i</w:t>
      </w:r>
      <w:proofErr w:type="spellEnd"/>
      <w:r w:rsidRPr="00237E6D">
        <w:t xml:space="preserve"> by 1.</w:t>
      </w:r>
    </w:p>
    <w:p w14:paraId="1BC96597" w14:textId="44737249" w:rsidR="00237E6D" w:rsidRDefault="00237E6D" w:rsidP="00237E6D">
      <w:pPr>
        <w:pStyle w:val="Heading1"/>
      </w:pPr>
      <w:r>
        <w:t>While Loop</w:t>
      </w:r>
    </w:p>
    <w:p w14:paraId="0404EE07" w14:textId="27AC7E2E" w:rsidR="00237E6D" w:rsidRPr="00237E6D" w:rsidRDefault="00237E6D" w:rsidP="00237E6D">
      <w:r w:rsidRPr="00237E6D">
        <w:t xml:space="preserve">The </w:t>
      </w:r>
      <w:r w:rsidRPr="00237E6D">
        <w:rPr>
          <w:b/>
          <w:bCs/>
        </w:rPr>
        <w:t>while loop</w:t>
      </w:r>
      <w:r w:rsidRPr="00237E6D">
        <w:t xml:space="preserve"> in C is a control flow statement that allows code to be executed repeatedly </w:t>
      </w:r>
      <w:proofErr w:type="gramStart"/>
      <w:r w:rsidRPr="00237E6D">
        <w:t>as long as</w:t>
      </w:r>
      <w:proofErr w:type="gramEnd"/>
      <w:r w:rsidRPr="00237E6D">
        <w:t xml:space="preserve"> a given condition is true. Unlike the for loop, where the number of iterations is usually known beforehand, the while loop is generally used when the number of iterations is not predetermined. It keeps executing the block of code until the condition evaluates </w:t>
      </w:r>
      <w:proofErr w:type="gramStart"/>
      <w:r w:rsidRPr="00237E6D">
        <w:t>to</w:t>
      </w:r>
      <w:proofErr w:type="gramEnd"/>
      <w:r w:rsidRPr="00237E6D">
        <w:t xml:space="preserve"> false.</w:t>
      </w:r>
    </w:p>
    <w:p w14:paraId="314919E4" w14:textId="77777777" w:rsidR="00237E6D" w:rsidRDefault="00237E6D">
      <w:r>
        <w:t>Syntax:</w:t>
      </w:r>
    </w:p>
    <w:p w14:paraId="26F29A71" w14:textId="77777777" w:rsidR="00237E6D" w:rsidRDefault="00237E6D" w:rsidP="00237E6D">
      <w:pPr>
        <w:pStyle w:val="CODE"/>
        <w:numPr>
          <w:ilvl w:val="0"/>
          <w:numId w:val="12"/>
        </w:numPr>
      </w:pPr>
      <w:r w:rsidRPr="00237E6D">
        <w:t xml:space="preserve">while (condition) { </w:t>
      </w:r>
    </w:p>
    <w:p w14:paraId="749608C0" w14:textId="77777777" w:rsidR="00237E6D" w:rsidRDefault="00237E6D" w:rsidP="00237E6D">
      <w:pPr>
        <w:pStyle w:val="CODE"/>
      </w:pPr>
      <w:r w:rsidRPr="00237E6D">
        <w:t xml:space="preserve">// Block of code to be executed </w:t>
      </w:r>
    </w:p>
    <w:p w14:paraId="7122690A" w14:textId="77777777" w:rsidR="00237E6D" w:rsidRDefault="00237E6D" w:rsidP="00237E6D">
      <w:pPr>
        <w:pStyle w:val="CODE"/>
      </w:pPr>
      <w:r w:rsidRPr="00237E6D">
        <w:t>}</w:t>
      </w:r>
    </w:p>
    <w:p w14:paraId="3E6BA232" w14:textId="77777777" w:rsidR="00237E6D" w:rsidRPr="00237E6D" w:rsidRDefault="00237E6D" w:rsidP="00237E6D">
      <w:pPr>
        <w:rPr>
          <w:b/>
          <w:bCs/>
        </w:rPr>
      </w:pPr>
      <w:r w:rsidRPr="00237E6D">
        <w:rPr>
          <w:b/>
          <w:bCs/>
        </w:rPr>
        <w:t>Components of the while Loop:</w:t>
      </w:r>
    </w:p>
    <w:p w14:paraId="423A2DE2" w14:textId="77777777" w:rsidR="00237E6D" w:rsidRPr="00237E6D" w:rsidRDefault="00237E6D" w:rsidP="00237E6D">
      <w:pPr>
        <w:numPr>
          <w:ilvl w:val="0"/>
          <w:numId w:val="10"/>
        </w:numPr>
      </w:pPr>
      <w:r w:rsidRPr="00237E6D">
        <w:rPr>
          <w:b/>
          <w:bCs/>
        </w:rPr>
        <w:t>Condition</w:t>
      </w:r>
      <w:r w:rsidRPr="00237E6D">
        <w:t xml:space="preserve">: This is the expression that is evaluated before each iteration. If the condition evaluates to true, the loop continues. If it evaluates to </w:t>
      </w:r>
      <w:proofErr w:type="gramStart"/>
      <w:r w:rsidRPr="00237E6D">
        <w:t>false</w:t>
      </w:r>
      <w:proofErr w:type="gramEnd"/>
      <w:r w:rsidRPr="00237E6D">
        <w:t>, the loop terminates.</w:t>
      </w:r>
    </w:p>
    <w:p w14:paraId="4CFF0926" w14:textId="77777777" w:rsidR="00237E6D" w:rsidRPr="00237E6D" w:rsidRDefault="00237E6D" w:rsidP="00237E6D">
      <w:pPr>
        <w:numPr>
          <w:ilvl w:val="0"/>
          <w:numId w:val="10"/>
        </w:numPr>
      </w:pPr>
      <w:r w:rsidRPr="00237E6D">
        <w:rPr>
          <w:b/>
          <w:bCs/>
        </w:rPr>
        <w:t>Loop Body</w:t>
      </w:r>
      <w:r w:rsidRPr="00237E6D">
        <w:t>: This is the block of code that gets executed as long as the condition remains true.</w:t>
      </w:r>
    </w:p>
    <w:p w14:paraId="6F0ECCAC" w14:textId="77777777" w:rsidR="00237E6D" w:rsidRPr="00237E6D" w:rsidRDefault="00237E6D" w:rsidP="00237E6D">
      <w:pPr>
        <w:rPr>
          <w:b/>
          <w:bCs/>
        </w:rPr>
      </w:pPr>
      <w:r w:rsidRPr="00237E6D">
        <w:rPr>
          <w:b/>
          <w:bCs/>
        </w:rPr>
        <w:t>Flow of Control:</w:t>
      </w:r>
    </w:p>
    <w:p w14:paraId="25CEC278" w14:textId="77777777" w:rsidR="00237E6D" w:rsidRPr="00237E6D" w:rsidRDefault="00237E6D" w:rsidP="00237E6D">
      <w:pPr>
        <w:numPr>
          <w:ilvl w:val="0"/>
          <w:numId w:val="11"/>
        </w:numPr>
      </w:pPr>
      <w:r w:rsidRPr="00237E6D">
        <w:rPr>
          <w:b/>
          <w:bCs/>
        </w:rPr>
        <w:t>Condition Evaluation</w:t>
      </w:r>
      <w:r w:rsidRPr="00237E6D">
        <w:t>: Before entering the loop, the condition is evaluated.</w:t>
      </w:r>
    </w:p>
    <w:p w14:paraId="0807434C" w14:textId="77777777" w:rsidR="00237E6D" w:rsidRPr="00237E6D" w:rsidRDefault="00237E6D" w:rsidP="00237E6D">
      <w:pPr>
        <w:numPr>
          <w:ilvl w:val="0"/>
          <w:numId w:val="11"/>
        </w:numPr>
      </w:pPr>
      <w:r w:rsidRPr="00237E6D">
        <w:rPr>
          <w:b/>
          <w:bCs/>
        </w:rPr>
        <w:t>Execution</w:t>
      </w:r>
      <w:r w:rsidRPr="00237E6D">
        <w:t>: If the condition is true, the loop executes the block of code.</w:t>
      </w:r>
    </w:p>
    <w:p w14:paraId="19AD7BF3" w14:textId="77777777" w:rsidR="00237E6D" w:rsidRPr="00237E6D" w:rsidRDefault="00237E6D" w:rsidP="00237E6D">
      <w:pPr>
        <w:numPr>
          <w:ilvl w:val="0"/>
          <w:numId w:val="11"/>
        </w:numPr>
      </w:pPr>
      <w:r w:rsidRPr="00237E6D">
        <w:rPr>
          <w:b/>
          <w:bCs/>
        </w:rPr>
        <w:t>Repeat</w:t>
      </w:r>
      <w:r w:rsidRPr="00237E6D">
        <w:t>: After the loop body is executed, the condition is evaluated again. If true, the loop repeats. If false, the loop ends.</w:t>
      </w:r>
    </w:p>
    <w:p w14:paraId="7875D856" w14:textId="26B53002" w:rsidR="00237E6D" w:rsidRDefault="00237E6D" w:rsidP="00237E6D">
      <w:r>
        <w:br w:type="page"/>
      </w:r>
    </w:p>
    <w:p w14:paraId="20DC90B0" w14:textId="73B92955" w:rsidR="005B589E" w:rsidRDefault="00237E6D" w:rsidP="005B589E">
      <w:r>
        <w:lastRenderedPageBreak/>
        <w:t>Flowchart:</w:t>
      </w:r>
    </w:p>
    <w:p w14:paraId="6BB3763C" w14:textId="5C102A2B" w:rsidR="00237E6D" w:rsidRDefault="00237E6D" w:rsidP="00237E6D">
      <w:pPr>
        <w:jc w:val="center"/>
      </w:pPr>
      <w:r>
        <w:rPr>
          <w:noProof/>
        </w:rPr>
        <w:drawing>
          <wp:inline distT="0" distB="0" distL="0" distR="0" wp14:anchorId="5796AF3E" wp14:editId="6F097C03">
            <wp:extent cx="2574388" cy="2348865"/>
            <wp:effectExtent l="0" t="0" r="0" b="0"/>
            <wp:docPr id="585857226" name="Picture 4"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le loop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484" cy="2354427"/>
                    </a:xfrm>
                    <a:prstGeom prst="rect">
                      <a:avLst/>
                    </a:prstGeom>
                    <a:noFill/>
                    <a:ln>
                      <a:noFill/>
                    </a:ln>
                  </pic:spPr>
                </pic:pic>
              </a:graphicData>
            </a:graphic>
          </wp:inline>
        </w:drawing>
      </w:r>
    </w:p>
    <w:p w14:paraId="1DBE1804" w14:textId="63EE072A" w:rsidR="00237E6D" w:rsidRDefault="00237E6D" w:rsidP="00237E6D">
      <w:pPr>
        <w:jc w:val="center"/>
      </w:pPr>
      <w:r>
        <w:t>Figure 3. Equivalent Flowchart of a while loop (like for loop)</w:t>
      </w:r>
    </w:p>
    <w:p w14:paraId="781FF49F" w14:textId="1B8360B1" w:rsidR="00237E6D" w:rsidRDefault="00237E6D" w:rsidP="00237E6D">
      <w:pPr>
        <w:pStyle w:val="Heading1"/>
      </w:pPr>
      <w:r>
        <w:t>Example 2</w:t>
      </w:r>
    </w:p>
    <w:p w14:paraId="02D299E0" w14:textId="417A96E4" w:rsidR="00237E6D" w:rsidRDefault="00237E6D" w:rsidP="00237E6D">
      <w:r>
        <w:t>Let’s consider the same scenario from the for-loop example but with the while loop implementation.</w:t>
      </w:r>
    </w:p>
    <w:p w14:paraId="171761F4" w14:textId="77777777" w:rsidR="00237E6D" w:rsidRDefault="00237E6D" w:rsidP="00237E6D">
      <w:pPr>
        <w:pStyle w:val="CODE"/>
        <w:numPr>
          <w:ilvl w:val="0"/>
          <w:numId w:val="13"/>
        </w:numPr>
      </w:pPr>
      <w:r>
        <w:t>#include &lt;stdio.h&gt;</w:t>
      </w:r>
    </w:p>
    <w:p w14:paraId="771596B1" w14:textId="77777777" w:rsidR="00237E6D" w:rsidRDefault="00237E6D" w:rsidP="00237E6D">
      <w:pPr>
        <w:pStyle w:val="CODE"/>
        <w:numPr>
          <w:ilvl w:val="0"/>
          <w:numId w:val="13"/>
        </w:numPr>
      </w:pPr>
    </w:p>
    <w:p w14:paraId="12430854" w14:textId="77777777" w:rsidR="00237E6D" w:rsidRDefault="00237E6D" w:rsidP="00237E6D">
      <w:pPr>
        <w:pStyle w:val="CODE"/>
        <w:numPr>
          <w:ilvl w:val="0"/>
          <w:numId w:val="13"/>
        </w:numPr>
      </w:pPr>
      <w:r>
        <w:t>int main() {</w:t>
      </w:r>
    </w:p>
    <w:p w14:paraId="30A33417" w14:textId="77777777" w:rsidR="00237E6D" w:rsidRDefault="00237E6D" w:rsidP="00237E6D">
      <w:pPr>
        <w:pStyle w:val="CODE"/>
        <w:numPr>
          <w:ilvl w:val="0"/>
          <w:numId w:val="13"/>
        </w:numPr>
      </w:pPr>
      <w:r>
        <w:t xml:space="preserve">    int i = 1;  // Initialization</w:t>
      </w:r>
    </w:p>
    <w:p w14:paraId="00122B54" w14:textId="77777777" w:rsidR="00237E6D" w:rsidRDefault="00237E6D" w:rsidP="00237E6D">
      <w:pPr>
        <w:pStyle w:val="CODE"/>
        <w:numPr>
          <w:ilvl w:val="0"/>
          <w:numId w:val="13"/>
        </w:numPr>
      </w:pPr>
      <w:r>
        <w:t xml:space="preserve">    </w:t>
      </w:r>
    </w:p>
    <w:p w14:paraId="5414E83E" w14:textId="77777777" w:rsidR="00237E6D" w:rsidRDefault="00237E6D" w:rsidP="00237E6D">
      <w:pPr>
        <w:pStyle w:val="CODE"/>
        <w:numPr>
          <w:ilvl w:val="0"/>
          <w:numId w:val="13"/>
        </w:numPr>
      </w:pPr>
      <w:r>
        <w:t xml:space="preserve">    // Loop to print numbers from 1 to 5</w:t>
      </w:r>
    </w:p>
    <w:p w14:paraId="411E6B3D" w14:textId="77777777" w:rsidR="00237E6D" w:rsidRDefault="00237E6D" w:rsidP="00237E6D">
      <w:pPr>
        <w:pStyle w:val="CODE"/>
        <w:numPr>
          <w:ilvl w:val="0"/>
          <w:numId w:val="13"/>
        </w:numPr>
      </w:pPr>
      <w:r>
        <w:t xml:space="preserve">    while (i &lt;= 5) {</w:t>
      </w:r>
    </w:p>
    <w:p w14:paraId="4704ED09" w14:textId="77777777" w:rsidR="00237E6D" w:rsidRDefault="00237E6D" w:rsidP="00237E6D">
      <w:pPr>
        <w:pStyle w:val="CODE"/>
        <w:numPr>
          <w:ilvl w:val="0"/>
          <w:numId w:val="13"/>
        </w:numPr>
      </w:pPr>
      <w:r>
        <w:t xml:space="preserve">        printf("%d\n", i);</w:t>
      </w:r>
    </w:p>
    <w:p w14:paraId="23063F00" w14:textId="77777777" w:rsidR="00237E6D" w:rsidRDefault="00237E6D" w:rsidP="00237E6D">
      <w:pPr>
        <w:pStyle w:val="CODE"/>
        <w:numPr>
          <w:ilvl w:val="0"/>
          <w:numId w:val="13"/>
        </w:numPr>
      </w:pPr>
      <w:r>
        <w:t xml:space="preserve">        i++;  // Increment</w:t>
      </w:r>
    </w:p>
    <w:p w14:paraId="41AB967A" w14:textId="77777777" w:rsidR="00237E6D" w:rsidRDefault="00237E6D" w:rsidP="00237E6D">
      <w:pPr>
        <w:pStyle w:val="CODE"/>
        <w:numPr>
          <w:ilvl w:val="0"/>
          <w:numId w:val="13"/>
        </w:numPr>
      </w:pPr>
      <w:r>
        <w:t xml:space="preserve">    }</w:t>
      </w:r>
    </w:p>
    <w:p w14:paraId="6EB897FD" w14:textId="77777777" w:rsidR="00237E6D" w:rsidRDefault="00237E6D" w:rsidP="00237E6D">
      <w:pPr>
        <w:pStyle w:val="CODE"/>
        <w:numPr>
          <w:ilvl w:val="0"/>
          <w:numId w:val="13"/>
        </w:numPr>
      </w:pPr>
      <w:r>
        <w:t xml:space="preserve">    </w:t>
      </w:r>
    </w:p>
    <w:p w14:paraId="3AABC4AA" w14:textId="77777777" w:rsidR="00237E6D" w:rsidRDefault="00237E6D" w:rsidP="00237E6D">
      <w:pPr>
        <w:pStyle w:val="CODE"/>
        <w:numPr>
          <w:ilvl w:val="0"/>
          <w:numId w:val="13"/>
        </w:numPr>
      </w:pPr>
      <w:r>
        <w:t xml:space="preserve">    return 0;</w:t>
      </w:r>
    </w:p>
    <w:p w14:paraId="7EE67A89" w14:textId="6AA47C0E" w:rsidR="00237E6D" w:rsidRDefault="00237E6D" w:rsidP="00237E6D">
      <w:pPr>
        <w:pStyle w:val="CODE"/>
        <w:numPr>
          <w:ilvl w:val="0"/>
          <w:numId w:val="13"/>
        </w:numPr>
      </w:pPr>
      <w:r>
        <w:t>}</w:t>
      </w:r>
    </w:p>
    <w:p w14:paraId="6A46013A" w14:textId="77777777" w:rsidR="00237E6D" w:rsidRPr="00237E6D" w:rsidRDefault="00237E6D" w:rsidP="00237E6D">
      <w:pPr>
        <w:rPr>
          <w:b/>
          <w:bCs/>
        </w:rPr>
      </w:pPr>
      <w:r w:rsidRPr="00237E6D">
        <w:rPr>
          <w:b/>
          <w:bCs/>
        </w:rPr>
        <w:t>Explanation:</w:t>
      </w:r>
    </w:p>
    <w:p w14:paraId="1AAA0968" w14:textId="77777777" w:rsidR="00237E6D" w:rsidRPr="00237E6D" w:rsidRDefault="00237E6D" w:rsidP="00237E6D">
      <w:pPr>
        <w:numPr>
          <w:ilvl w:val="0"/>
          <w:numId w:val="15"/>
        </w:numPr>
      </w:pPr>
      <w:r w:rsidRPr="00237E6D">
        <w:rPr>
          <w:b/>
          <w:bCs/>
        </w:rPr>
        <w:t>Initialization</w:t>
      </w:r>
      <w:r w:rsidRPr="00237E6D">
        <w:t xml:space="preserve">: The variable </w:t>
      </w:r>
      <w:proofErr w:type="spellStart"/>
      <w:r w:rsidRPr="00237E6D">
        <w:t>i</w:t>
      </w:r>
      <w:proofErr w:type="spellEnd"/>
      <w:r w:rsidRPr="00237E6D">
        <w:t xml:space="preserve"> is initialized to 1.</w:t>
      </w:r>
    </w:p>
    <w:p w14:paraId="08378D83" w14:textId="77777777" w:rsidR="00237E6D" w:rsidRPr="00237E6D" w:rsidRDefault="00237E6D" w:rsidP="00237E6D">
      <w:pPr>
        <w:numPr>
          <w:ilvl w:val="0"/>
          <w:numId w:val="15"/>
        </w:numPr>
      </w:pPr>
      <w:r w:rsidRPr="00237E6D">
        <w:rPr>
          <w:b/>
          <w:bCs/>
        </w:rPr>
        <w:t>Condition</w:t>
      </w:r>
      <w:r w:rsidRPr="00237E6D">
        <w:t xml:space="preserve">: The loop continues as long as </w:t>
      </w:r>
      <w:proofErr w:type="spellStart"/>
      <w:r w:rsidRPr="00237E6D">
        <w:t>i</w:t>
      </w:r>
      <w:proofErr w:type="spellEnd"/>
      <w:r w:rsidRPr="00237E6D">
        <w:t xml:space="preserve"> &lt;= 5.</w:t>
      </w:r>
    </w:p>
    <w:p w14:paraId="563C8CF1" w14:textId="77777777" w:rsidR="00237E6D" w:rsidRPr="00237E6D" w:rsidRDefault="00237E6D" w:rsidP="00237E6D">
      <w:pPr>
        <w:numPr>
          <w:ilvl w:val="0"/>
          <w:numId w:val="15"/>
        </w:numPr>
      </w:pPr>
      <w:r w:rsidRPr="00237E6D">
        <w:rPr>
          <w:b/>
          <w:bCs/>
        </w:rPr>
        <w:t>Increment</w:t>
      </w:r>
      <w:r w:rsidRPr="00237E6D">
        <w:t xml:space="preserve">: After each iteration, </w:t>
      </w:r>
      <w:proofErr w:type="spellStart"/>
      <w:r w:rsidRPr="00237E6D">
        <w:t>i</w:t>
      </w:r>
      <w:proofErr w:type="spellEnd"/>
      <w:r w:rsidRPr="00237E6D">
        <w:t xml:space="preserve">++ increments the value of </w:t>
      </w:r>
      <w:proofErr w:type="spellStart"/>
      <w:r w:rsidRPr="00237E6D">
        <w:t>i</w:t>
      </w:r>
      <w:proofErr w:type="spellEnd"/>
      <w:r w:rsidRPr="00237E6D">
        <w:t xml:space="preserve"> by 1.</w:t>
      </w:r>
    </w:p>
    <w:p w14:paraId="553BE6C8" w14:textId="39CFB1E0" w:rsidR="00237E6D" w:rsidRDefault="00237E6D">
      <w:r>
        <w:br w:type="page"/>
      </w:r>
    </w:p>
    <w:p w14:paraId="6FE7AD32" w14:textId="38FF7A0A" w:rsidR="00237E6D" w:rsidRDefault="00237E6D" w:rsidP="00237E6D">
      <w:pPr>
        <w:pStyle w:val="Heading1"/>
      </w:pPr>
      <w:r>
        <w:lastRenderedPageBreak/>
        <w:t>Do-While Loop</w:t>
      </w:r>
    </w:p>
    <w:p w14:paraId="70ECB864" w14:textId="3661EB10" w:rsidR="00237E6D" w:rsidRDefault="00237E6D" w:rsidP="00237E6D">
      <w:r w:rsidRPr="00237E6D">
        <w:t xml:space="preserve">The </w:t>
      </w:r>
      <w:r w:rsidRPr="00237E6D">
        <w:rPr>
          <w:b/>
          <w:bCs/>
        </w:rPr>
        <w:t>do-while loop</w:t>
      </w:r>
      <w:r w:rsidRPr="00237E6D">
        <w:t xml:space="preserve"> in C is </w:t>
      </w:r>
      <w:proofErr w:type="gramStart"/>
      <w:r w:rsidRPr="00237E6D">
        <w:t>similar to</w:t>
      </w:r>
      <w:proofErr w:type="gramEnd"/>
      <w:r w:rsidRPr="00237E6D">
        <w:t xml:space="preserve"> the while loop but with a key difference: it guarantees that the loop body is executed at least once, regardless of whether the condition is initially true or false. This is because the condition is checked </w:t>
      </w:r>
      <w:r w:rsidRPr="00237E6D">
        <w:rPr>
          <w:b/>
          <w:bCs/>
        </w:rPr>
        <w:t>after</w:t>
      </w:r>
      <w:r w:rsidRPr="00237E6D">
        <w:t xml:space="preserve"> the loop body has </w:t>
      </w:r>
      <w:proofErr w:type="gramStart"/>
      <w:r w:rsidRPr="00237E6D">
        <w:t>executed</w:t>
      </w:r>
      <w:proofErr w:type="gramEnd"/>
      <w:r w:rsidRPr="00237E6D">
        <w:t xml:space="preserve">, making it a </w:t>
      </w:r>
      <w:r w:rsidRPr="00237E6D">
        <w:rPr>
          <w:b/>
          <w:bCs/>
        </w:rPr>
        <w:t>post-test loop</w:t>
      </w:r>
      <w:r w:rsidRPr="00237E6D">
        <w:t>.</w:t>
      </w:r>
    </w:p>
    <w:p w14:paraId="2FB8EF40" w14:textId="4E639399" w:rsidR="00237E6D" w:rsidRDefault="00237E6D" w:rsidP="00237E6D">
      <w:r>
        <w:t>Syntax:</w:t>
      </w:r>
    </w:p>
    <w:p w14:paraId="1E549AC5" w14:textId="77777777" w:rsidR="00237E6D" w:rsidRDefault="00237E6D" w:rsidP="00237E6D">
      <w:pPr>
        <w:pStyle w:val="CODE"/>
        <w:numPr>
          <w:ilvl w:val="0"/>
          <w:numId w:val="16"/>
        </w:numPr>
      </w:pPr>
      <w:r>
        <w:t>do {</w:t>
      </w:r>
    </w:p>
    <w:p w14:paraId="2EC22978" w14:textId="77777777" w:rsidR="00237E6D" w:rsidRDefault="00237E6D" w:rsidP="00237E6D">
      <w:pPr>
        <w:pStyle w:val="CODE"/>
      </w:pPr>
      <w:r>
        <w:t xml:space="preserve">    // Block of code to be executed</w:t>
      </w:r>
    </w:p>
    <w:p w14:paraId="021CA544" w14:textId="69BDB962" w:rsidR="00237E6D" w:rsidRDefault="00237E6D" w:rsidP="00237E6D">
      <w:pPr>
        <w:pStyle w:val="CODE"/>
      </w:pPr>
      <w:r>
        <w:t>} while (condition);</w:t>
      </w:r>
    </w:p>
    <w:p w14:paraId="708C1650" w14:textId="77777777" w:rsidR="00237E6D" w:rsidRPr="00237E6D" w:rsidRDefault="00237E6D" w:rsidP="00237E6D">
      <w:pPr>
        <w:rPr>
          <w:b/>
          <w:bCs/>
        </w:rPr>
      </w:pPr>
      <w:r w:rsidRPr="00237E6D">
        <w:rPr>
          <w:b/>
          <w:bCs/>
        </w:rPr>
        <w:t>Components of the do-while Loop:</w:t>
      </w:r>
    </w:p>
    <w:p w14:paraId="4940FFD6" w14:textId="77777777" w:rsidR="00237E6D" w:rsidRPr="00237E6D" w:rsidRDefault="00237E6D" w:rsidP="00237E6D">
      <w:pPr>
        <w:numPr>
          <w:ilvl w:val="0"/>
          <w:numId w:val="17"/>
        </w:numPr>
      </w:pPr>
      <w:r w:rsidRPr="00237E6D">
        <w:rPr>
          <w:b/>
          <w:bCs/>
        </w:rPr>
        <w:t>Code Block</w:t>
      </w:r>
      <w:r w:rsidRPr="00237E6D">
        <w:t xml:space="preserve">: The block of code that will be executed </w:t>
      </w:r>
      <w:proofErr w:type="gramStart"/>
      <w:r w:rsidRPr="00237E6D">
        <w:t>once before</w:t>
      </w:r>
      <w:proofErr w:type="gramEnd"/>
      <w:r w:rsidRPr="00237E6D">
        <w:t xml:space="preserve"> the condition is checked.</w:t>
      </w:r>
    </w:p>
    <w:p w14:paraId="5DA3897C" w14:textId="77777777" w:rsidR="00237E6D" w:rsidRPr="00237E6D" w:rsidRDefault="00237E6D" w:rsidP="00237E6D">
      <w:pPr>
        <w:numPr>
          <w:ilvl w:val="0"/>
          <w:numId w:val="17"/>
        </w:numPr>
      </w:pPr>
      <w:r w:rsidRPr="00237E6D">
        <w:rPr>
          <w:b/>
          <w:bCs/>
        </w:rPr>
        <w:t>Condition</w:t>
      </w:r>
      <w:r w:rsidRPr="00237E6D">
        <w:t>: This is the expression that is evaluated after each execution of the code block. If it is true, the loop will continue; if false, the loop will terminate.</w:t>
      </w:r>
    </w:p>
    <w:p w14:paraId="65DE4498" w14:textId="77777777" w:rsidR="00237E6D" w:rsidRPr="00237E6D" w:rsidRDefault="00237E6D" w:rsidP="00237E6D">
      <w:pPr>
        <w:rPr>
          <w:b/>
          <w:bCs/>
        </w:rPr>
      </w:pPr>
      <w:r w:rsidRPr="00237E6D">
        <w:rPr>
          <w:b/>
          <w:bCs/>
        </w:rPr>
        <w:t>Flow of Control:</w:t>
      </w:r>
    </w:p>
    <w:p w14:paraId="1AFA604D" w14:textId="77777777" w:rsidR="00237E6D" w:rsidRPr="00237E6D" w:rsidRDefault="00237E6D" w:rsidP="00237E6D">
      <w:pPr>
        <w:numPr>
          <w:ilvl w:val="0"/>
          <w:numId w:val="18"/>
        </w:numPr>
      </w:pPr>
      <w:r w:rsidRPr="00237E6D">
        <w:rPr>
          <w:b/>
          <w:bCs/>
        </w:rPr>
        <w:t>Execution</w:t>
      </w:r>
      <w:r w:rsidRPr="00237E6D">
        <w:t>: The loop body is executed first.</w:t>
      </w:r>
    </w:p>
    <w:p w14:paraId="124D1EBA" w14:textId="77777777" w:rsidR="00237E6D" w:rsidRPr="00237E6D" w:rsidRDefault="00237E6D" w:rsidP="00237E6D">
      <w:pPr>
        <w:numPr>
          <w:ilvl w:val="0"/>
          <w:numId w:val="18"/>
        </w:numPr>
      </w:pPr>
      <w:r w:rsidRPr="00237E6D">
        <w:rPr>
          <w:b/>
          <w:bCs/>
        </w:rPr>
        <w:t>Condition Evaluation</w:t>
      </w:r>
      <w:r w:rsidRPr="00237E6D">
        <w:t>: After the execution, the condition is checked.</w:t>
      </w:r>
    </w:p>
    <w:p w14:paraId="33A07440" w14:textId="77777777" w:rsidR="00237E6D" w:rsidRPr="00237E6D" w:rsidRDefault="00237E6D" w:rsidP="00237E6D">
      <w:pPr>
        <w:numPr>
          <w:ilvl w:val="0"/>
          <w:numId w:val="18"/>
        </w:numPr>
      </w:pPr>
      <w:r w:rsidRPr="00237E6D">
        <w:rPr>
          <w:b/>
          <w:bCs/>
        </w:rPr>
        <w:t>Repeat</w:t>
      </w:r>
      <w:r w:rsidRPr="00237E6D">
        <w:t>: If the condition is true, the loop repeats, and the code block is executed again. If false, the loop terminates.</w:t>
      </w:r>
    </w:p>
    <w:p w14:paraId="3B0D112B" w14:textId="40CA526E" w:rsidR="00237E6D" w:rsidRDefault="00237E6D" w:rsidP="00237E6D">
      <w:r>
        <w:t>Flowchart:</w:t>
      </w:r>
    </w:p>
    <w:p w14:paraId="39E45802" w14:textId="5C8D6BA2" w:rsidR="00237E6D" w:rsidRDefault="00237E6D" w:rsidP="00237E6D">
      <w:pPr>
        <w:jc w:val="center"/>
      </w:pPr>
      <w:r>
        <w:rPr>
          <w:noProof/>
        </w:rPr>
        <w:drawing>
          <wp:inline distT="0" distB="0" distL="0" distR="0" wp14:anchorId="2E293548" wp14:editId="2073386D">
            <wp:extent cx="3712749" cy="3354705"/>
            <wp:effectExtent l="0" t="0" r="2540" b="0"/>
            <wp:docPr id="400756706" name="Picture 5" descr="do 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 while loop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447" cy="3367082"/>
                    </a:xfrm>
                    <a:prstGeom prst="rect">
                      <a:avLst/>
                    </a:prstGeom>
                    <a:noFill/>
                    <a:ln>
                      <a:noFill/>
                    </a:ln>
                  </pic:spPr>
                </pic:pic>
              </a:graphicData>
            </a:graphic>
          </wp:inline>
        </w:drawing>
      </w:r>
    </w:p>
    <w:p w14:paraId="07651B0A" w14:textId="4CCB058E" w:rsidR="00237E6D" w:rsidRDefault="00237E6D" w:rsidP="00237E6D">
      <w:pPr>
        <w:jc w:val="center"/>
      </w:pPr>
      <w:r>
        <w:t>Figure 4. Equivalent Flowchart of the Do-While Loop</w:t>
      </w:r>
    </w:p>
    <w:p w14:paraId="7152E7D3" w14:textId="669E185D" w:rsidR="00237E6D" w:rsidRDefault="00237E6D" w:rsidP="00237E6D">
      <w:pPr>
        <w:pStyle w:val="Heading1"/>
      </w:pPr>
      <w:r>
        <w:lastRenderedPageBreak/>
        <w:t>Example 3</w:t>
      </w:r>
    </w:p>
    <w:p w14:paraId="221E0B50" w14:textId="5C541C60" w:rsidR="00237E6D" w:rsidRDefault="00237E6D" w:rsidP="00237E6D">
      <w:r>
        <w:t>We will consider the same scenario as mentioned in the previous two examples</w:t>
      </w:r>
    </w:p>
    <w:p w14:paraId="1F103013" w14:textId="77777777" w:rsidR="00237E6D" w:rsidRDefault="00237E6D" w:rsidP="00237E6D">
      <w:pPr>
        <w:pStyle w:val="CODE"/>
        <w:numPr>
          <w:ilvl w:val="0"/>
          <w:numId w:val="19"/>
        </w:numPr>
      </w:pPr>
      <w:r>
        <w:t>#include &lt;stdio.h&gt;</w:t>
      </w:r>
    </w:p>
    <w:p w14:paraId="4B110C30" w14:textId="77777777" w:rsidR="00237E6D" w:rsidRDefault="00237E6D" w:rsidP="00237E6D">
      <w:pPr>
        <w:pStyle w:val="CODE"/>
      </w:pPr>
    </w:p>
    <w:p w14:paraId="680D6B9F" w14:textId="77777777" w:rsidR="00237E6D" w:rsidRDefault="00237E6D" w:rsidP="00237E6D">
      <w:pPr>
        <w:pStyle w:val="CODE"/>
      </w:pPr>
      <w:r>
        <w:t>int main() {</w:t>
      </w:r>
    </w:p>
    <w:p w14:paraId="65E698F6" w14:textId="77777777" w:rsidR="00237E6D" w:rsidRDefault="00237E6D" w:rsidP="00237E6D">
      <w:pPr>
        <w:pStyle w:val="CODE"/>
      </w:pPr>
      <w:r>
        <w:t xml:space="preserve">    int i = 1;</w:t>
      </w:r>
    </w:p>
    <w:p w14:paraId="5A870C47" w14:textId="77777777" w:rsidR="00237E6D" w:rsidRDefault="00237E6D" w:rsidP="00237E6D">
      <w:pPr>
        <w:pStyle w:val="CODE"/>
      </w:pPr>
    </w:p>
    <w:p w14:paraId="09EEE3C0" w14:textId="77777777" w:rsidR="00237E6D" w:rsidRDefault="00237E6D" w:rsidP="00237E6D">
      <w:pPr>
        <w:pStyle w:val="CODE"/>
      </w:pPr>
      <w:r>
        <w:t xml:space="preserve">    // Loop to print numbers from 1 to 5</w:t>
      </w:r>
    </w:p>
    <w:p w14:paraId="2CA3FC11" w14:textId="77777777" w:rsidR="00237E6D" w:rsidRDefault="00237E6D" w:rsidP="00237E6D">
      <w:pPr>
        <w:pStyle w:val="CODE"/>
      </w:pPr>
      <w:r>
        <w:t xml:space="preserve">    do {</w:t>
      </w:r>
    </w:p>
    <w:p w14:paraId="2A09DE4F" w14:textId="77777777" w:rsidR="00237E6D" w:rsidRDefault="00237E6D" w:rsidP="00237E6D">
      <w:pPr>
        <w:pStyle w:val="CODE"/>
      </w:pPr>
      <w:r>
        <w:t xml:space="preserve">        printf("%d\n", i);</w:t>
      </w:r>
    </w:p>
    <w:p w14:paraId="57A25723" w14:textId="77777777" w:rsidR="00237E6D" w:rsidRDefault="00237E6D" w:rsidP="00237E6D">
      <w:pPr>
        <w:pStyle w:val="CODE"/>
      </w:pPr>
      <w:r>
        <w:t xml:space="preserve">        i++;  // Increment</w:t>
      </w:r>
    </w:p>
    <w:p w14:paraId="09F5BCC6" w14:textId="77777777" w:rsidR="00237E6D" w:rsidRDefault="00237E6D" w:rsidP="00237E6D">
      <w:pPr>
        <w:pStyle w:val="CODE"/>
      </w:pPr>
      <w:r>
        <w:t xml:space="preserve">    } while (i &lt;= 5);</w:t>
      </w:r>
    </w:p>
    <w:p w14:paraId="3357B05A" w14:textId="77777777" w:rsidR="00237E6D" w:rsidRDefault="00237E6D" w:rsidP="00237E6D">
      <w:pPr>
        <w:pStyle w:val="CODE"/>
      </w:pPr>
      <w:r>
        <w:t xml:space="preserve">    </w:t>
      </w:r>
    </w:p>
    <w:p w14:paraId="46153DEB" w14:textId="77777777" w:rsidR="00237E6D" w:rsidRDefault="00237E6D" w:rsidP="00237E6D">
      <w:pPr>
        <w:pStyle w:val="CODE"/>
      </w:pPr>
      <w:r>
        <w:t xml:space="preserve">    return 0;</w:t>
      </w:r>
    </w:p>
    <w:p w14:paraId="7B4EB344" w14:textId="37F53651" w:rsidR="00237E6D" w:rsidRDefault="00237E6D" w:rsidP="00237E6D">
      <w:pPr>
        <w:pStyle w:val="CODE"/>
      </w:pPr>
      <w:r>
        <w:t>}</w:t>
      </w:r>
    </w:p>
    <w:p w14:paraId="0B7EBAFE" w14:textId="47DA95A6" w:rsidR="00237E6D" w:rsidRDefault="00237E6D" w:rsidP="00237E6D">
      <w:r w:rsidRPr="00237E6D">
        <w:rPr>
          <w:b/>
          <w:bCs/>
        </w:rPr>
        <w:t>Note:</w:t>
      </w:r>
      <w:r>
        <w:t xml:space="preserve"> In Do-While loop the code will execute at least once even if the condition is false.</w:t>
      </w:r>
    </w:p>
    <w:p w14:paraId="2F4C08C1" w14:textId="77777777" w:rsidR="00D33976" w:rsidRPr="00D33976" w:rsidRDefault="00D33976" w:rsidP="00D33976">
      <w:pPr>
        <w:rPr>
          <w:b/>
          <w:bCs/>
        </w:rPr>
      </w:pPr>
      <w:r w:rsidRPr="00D33976">
        <w:rPr>
          <w:b/>
          <w:bCs/>
        </w:rPr>
        <w:t>Explanation:</w:t>
      </w:r>
    </w:p>
    <w:p w14:paraId="12F8AB8F" w14:textId="77777777" w:rsidR="00D33976" w:rsidRPr="00D33976" w:rsidRDefault="00D33976" w:rsidP="00D33976">
      <w:pPr>
        <w:numPr>
          <w:ilvl w:val="0"/>
          <w:numId w:val="20"/>
        </w:numPr>
      </w:pPr>
      <w:r w:rsidRPr="00D33976">
        <w:rPr>
          <w:b/>
          <w:bCs/>
        </w:rPr>
        <w:t>Initialization</w:t>
      </w:r>
      <w:r w:rsidRPr="00D33976">
        <w:t xml:space="preserve">: The variable </w:t>
      </w:r>
      <w:proofErr w:type="spellStart"/>
      <w:r w:rsidRPr="00D33976">
        <w:t>i</w:t>
      </w:r>
      <w:proofErr w:type="spellEnd"/>
      <w:r w:rsidRPr="00D33976">
        <w:t xml:space="preserve"> is initialized to 1.</w:t>
      </w:r>
    </w:p>
    <w:p w14:paraId="68DA3F73" w14:textId="77777777" w:rsidR="00D33976" w:rsidRPr="00D33976" w:rsidRDefault="00D33976" w:rsidP="00D33976">
      <w:pPr>
        <w:numPr>
          <w:ilvl w:val="0"/>
          <w:numId w:val="20"/>
        </w:numPr>
      </w:pPr>
      <w:r w:rsidRPr="00D33976">
        <w:rPr>
          <w:b/>
          <w:bCs/>
        </w:rPr>
        <w:t>Execution</w:t>
      </w:r>
      <w:r w:rsidRPr="00D33976">
        <w:t>: The code inside the do block is executed once, even if the condition is false.</w:t>
      </w:r>
    </w:p>
    <w:p w14:paraId="17C108F4" w14:textId="77777777" w:rsidR="00D33976" w:rsidRPr="00D33976" w:rsidRDefault="00D33976" w:rsidP="00D33976">
      <w:pPr>
        <w:numPr>
          <w:ilvl w:val="0"/>
          <w:numId w:val="20"/>
        </w:numPr>
      </w:pPr>
      <w:r w:rsidRPr="00D33976">
        <w:rPr>
          <w:b/>
          <w:bCs/>
        </w:rPr>
        <w:t>Condition</w:t>
      </w:r>
      <w:r w:rsidRPr="00D33976">
        <w:t xml:space="preserve">: After executing the block, the condition </w:t>
      </w:r>
      <w:proofErr w:type="spellStart"/>
      <w:r w:rsidRPr="00D33976">
        <w:t>i</w:t>
      </w:r>
      <w:proofErr w:type="spellEnd"/>
      <w:r w:rsidRPr="00D33976">
        <w:t xml:space="preserve"> &lt;= 5 is checked. If it is true, the loop repeats.</w:t>
      </w:r>
    </w:p>
    <w:p w14:paraId="1C6F43F8" w14:textId="6BB3DE30" w:rsidR="00A1274A" w:rsidRDefault="00A1274A">
      <w:r>
        <w:br w:type="page"/>
      </w:r>
    </w:p>
    <w:p w14:paraId="6E5FDA43" w14:textId="7892D936" w:rsidR="00D33976" w:rsidRDefault="00A1274A" w:rsidP="00237E6D">
      <w:r>
        <w:lastRenderedPageBreak/>
        <w:t>Problems to Solve:</w:t>
      </w:r>
    </w:p>
    <w:p w14:paraId="1136B53A" w14:textId="08AD7610" w:rsidR="00A1274A" w:rsidRDefault="00A1274A" w:rsidP="00237E6D">
      <w:r w:rsidRPr="00373CEB">
        <w:rPr>
          <w:b/>
          <w:bCs/>
        </w:rPr>
        <w:t>1.</w:t>
      </w:r>
      <w:r w:rsidR="00677ED8">
        <w:t xml:space="preserve"> Which loop system would be better for user input. Justify your answer by creating a program that takes a value and adds it to a variable and prints it repeatedly until the user enters a </w:t>
      </w:r>
      <w:r w:rsidR="005D6DB3">
        <w:t>zero value</w:t>
      </w:r>
      <w:r w:rsidR="00677ED8">
        <w:t>.</w:t>
      </w:r>
    </w:p>
    <w:p w14:paraId="0E561C80" w14:textId="1D25F88E" w:rsidR="00A1274A" w:rsidRDefault="00A1274A" w:rsidP="00237E6D">
      <w:r w:rsidRPr="00373CEB">
        <w:rPr>
          <w:b/>
          <w:bCs/>
        </w:rPr>
        <w:t>2.</w:t>
      </w:r>
      <w:r w:rsidR="00D14DC5">
        <w:t xml:space="preserve"> </w:t>
      </w:r>
      <w:r w:rsidR="00D14DC5" w:rsidRPr="00D14DC5">
        <w:t>Write a program to check whether a given number is prime or not.</w:t>
      </w:r>
    </w:p>
    <w:p w14:paraId="59ACA5B9" w14:textId="600733A4" w:rsidR="00A1274A" w:rsidRDefault="00A1274A" w:rsidP="00237E6D">
      <w:r w:rsidRPr="00373CEB">
        <w:rPr>
          <w:b/>
          <w:bCs/>
        </w:rPr>
        <w:t>3.</w:t>
      </w:r>
      <w:r w:rsidR="00D14DC5">
        <w:t xml:space="preserve"> Using the above program integrate the number if it is a prime and print the Fibonacci series till that number.</w:t>
      </w:r>
    </w:p>
    <w:p w14:paraId="0721C558" w14:textId="77777777" w:rsidR="00D14DC5" w:rsidRDefault="00D14DC5" w:rsidP="00237E6D">
      <w:r>
        <w:t>Example</w:t>
      </w:r>
      <w:r>
        <w:br/>
      </w:r>
      <w:r w:rsidRPr="00D14DC5">
        <w:t>Input: 5 Output:</w:t>
      </w:r>
    </w:p>
    <w:p w14:paraId="4AC3EC70" w14:textId="24970F1E" w:rsidR="00D14DC5" w:rsidRDefault="00D14DC5" w:rsidP="00237E6D">
      <w:r>
        <w:t>Number is prime</w:t>
      </w:r>
      <w:r>
        <w:br/>
        <w:t>Series is =</w:t>
      </w:r>
      <w:r w:rsidRPr="00D14DC5">
        <w:t xml:space="preserve"> 0 1 1 2 3</w:t>
      </w:r>
    </w:p>
    <w:p w14:paraId="0CB8B174" w14:textId="66FC8B0C" w:rsidR="00A1274A" w:rsidRDefault="00A1274A" w:rsidP="00237E6D">
      <w:r w:rsidRPr="00373CEB">
        <w:rPr>
          <w:b/>
          <w:bCs/>
        </w:rPr>
        <w:t>4.</w:t>
      </w:r>
      <w:r w:rsidR="00373CEB" w:rsidRPr="00373CEB">
        <w:rPr>
          <w:b/>
          <w:bCs/>
        </w:rPr>
        <w:t xml:space="preserve"> </w:t>
      </w:r>
      <w:r w:rsidR="00373CEB" w:rsidRPr="00373CEB">
        <w:t>Write a program to check whether a number is an Armstrong number or not. An Armstrong number is a number that is equal to the sum of cubes of its digits.</w:t>
      </w:r>
    </w:p>
    <w:p w14:paraId="3A3AA838" w14:textId="7D637EE0" w:rsidR="00A1274A" w:rsidRDefault="00373CEB" w:rsidP="00237E6D">
      <w:r w:rsidRPr="00373CEB">
        <w:rPr>
          <w:b/>
          <w:bCs/>
        </w:rPr>
        <w:t>5</w:t>
      </w:r>
      <w:r w:rsidR="00A1274A">
        <w:t>.Make a pattern mentioned below using loops</w:t>
      </w:r>
    </w:p>
    <w:p w14:paraId="18BF2BC9" w14:textId="6E0D1C22" w:rsidR="00A1274A" w:rsidRDefault="00A1274A" w:rsidP="00237E6D">
      <w:r w:rsidRPr="00A1274A">
        <w:drawing>
          <wp:inline distT="0" distB="0" distL="0" distR="0" wp14:anchorId="07FD39FE" wp14:editId="467BA386">
            <wp:extent cx="1495634" cy="1638529"/>
            <wp:effectExtent l="0" t="0" r="9525" b="0"/>
            <wp:docPr id="2093412631" name="Picture 1" descr="A black background with white cro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12631" name="Picture 1" descr="A black background with white crosses&#10;&#10;Description automatically generated"/>
                    <pic:cNvPicPr/>
                  </pic:nvPicPr>
                  <pic:blipFill>
                    <a:blip r:embed="rId11"/>
                    <a:stretch>
                      <a:fillRect/>
                    </a:stretch>
                  </pic:blipFill>
                  <pic:spPr>
                    <a:xfrm>
                      <a:off x="0" y="0"/>
                      <a:ext cx="1495634" cy="1638529"/>
                    </a:xfrm>
                    <a:prstGeom prst="rect">
                      <a:avLst/>
                    </a:prstGeom>
                  </pic:spPr>
                </pic:pic>
              </a:graphicData>
            </a:graphic>
          </wp:inline>
        </w:drawing>
      </w:r>
    </w:p>
    <w:p w14:paraId="257D63E3" w14:textId="620A02BF" w:rsidR="00A1274A" w:rsidRDefault="00373CEB" w:rsidP="00237E6D">
      <w:r w:rsidRPr="00373CEB">
        <w:rPr>
          <w:b/>
          <w:bCs/>
        </w:rPr>
        <w:t>6</w:t>
      </w:r>
      <w:r w:rsidR="00D14DC5" w:rsidRPr="00373CEB">
        <w:rPr>
          <w:b/>
          <w:bCs/>
        </w:rPr>
        <w:t>.</w:t>
      </w:r>
      <w:r w:rsidR="00A1274A">
        <w:t xml:space="preserve"> Make an opposite of the </w:t>
      </w:r>
      <w:r w:rsidR="00677ED8">
        <w:t>above-mentioned</w:t>
      </w:r>
      <w:r w:rsidR="00A1274A">
        <w:t xml:space="preserve"> pattern using do-while loop</w:t>
      </w:r>
    </w:p>
    <w:p w14:paraId="4C4CDBBC" w14:textId="0F9C3210" w:rsidR="00677ED8" w:rsidRDefault="00677ED8" w:rsidP="00237E6D">
      <w:r w:rsidRPr="00677ED8">
        <w:drawing>
          <wp:inline distT="0" distB="0" distL="0" distR="0" wp14:anchorId="76393DAA" wp14:editId="2A8E5554">
            <wp:extent cx="1457528" cy="1695687"/>
            <wp:effectExtent l="0" t="0" r="0" b="0"/>
            <wp:docPr id="16568945" name="Picture 1" descr="A group of white cross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945" name="Picture 1" descr="A group of white crosses on a black background&#10;&#10;Description automatically generated"/>
                    <pic:cNvPicPr/>
                  </pic:nvPicPr>
                  <pic:blipFill>
                    <a:blip r:embed="rId12"/>
                    <a:stretch>
                      <a:fillRect/>
                    </a:stretch>
                  </pic:blipFill>
                  <pic:spPr>
                    <a:xfrm>
                      <a:off x="0" y="0"/>
                      <a:ext cx="1457528" cy="1695687"/>
                    </a:xfrm>
                    <a:prstGeom prst="rect">
                      <a:avLst/>
                    </a:prstGeom>
                  </pic:spPr>
                </pic:pic>
              </a:graphicData>
            </a:graphic>
          </wp:inline>
        </w:drawing>
      </w:r>
    </w:p>
    <w:p w14:paraId="73D49133" w14:textId="77777777" w:rsidR="00373CEB" w:rsidRDefault="00373CEB" w:rsidP="00237E6D"/>
    <w:p w14:paraId="1243CC9A" w14:textId="77777777" w:rsidR="00373CEB" w:rsidRDefault="00373CEB" w:rsidP="00237E6D"/>
    <w:p w14:paraId="6043CEFB" w14:textId="77777777" w:rsidR="00373CEB" w:rsidRDefault="00373CEB" w:rsidP="00237E6D"/>
    <w:p w14:paraId="53AFAAB3" w14:textId="77777777" w:rsidR="00373CEB" w:rsidRDefault="00373CEB" w:rsidP="00237E6D"/>
    <w:p w14:paraId="397D3C29" w14:textId="24855BCA" w:rsidR="00D14DC5" w:rsidRDefault="00373CEB" w:rsidP="00237E6D">
      <w:r w:rsidRPr="00373CEB">
        <w:rPr>
          <w:b/>
          <w:bCs/>
        </w:rPr>
        <w:lastRenderedPageBreak/>
        <w:t>7</w:t>
      </w:r>
      <w:r w:rsidR="00D14DC5" w:rsidRPr="00373CEB">
        <w:rPr>
          <w:b/>
          <w:bCs/>
        </w:rPr>
        <w:t>.</w:t>
      </w:r>
      <w:r w:rsidR="00D14DC5">
        <w:t xml:space="preserve"> </w:t>
      </w:r>
      <w:r w:rsidR="00C86303">
        <w:t>Make another pattern like this using characters</w:t>
      </w:r>
    </w:p>
    <w:p w14:paraId="69BCE0F3" w14:textId="61C497B9" w:rsidR="00C86303" w:rsidRDefault="00C86303" w:rsidP="00237E6D">
      <w:r w:rsidRPr="00C86303">
        <w:drawing>
          <wp:inline distT="0" distB="0" distL="0" distR="0" wp14:anchorId="4DFD84E6" wp14:editId="64E6F8F2">
            <wp:extent cx="1295581" cy="1724266"/>
            <wp:effectExtent l="0" t="0" r="0" b="9525"/>
            <wp:docPr id="1565719977"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719977" name="Picture 1" descr="A black background with white letters&#10;&#10;Description automatically generated"/>
                    <pic:cNvPicPr/>
                  </pic:nvPicPr>
                  <pic:blipFill>
                    <a:blip r:embed="rId13"/>
                    <a:stretch>
                      <a:fillRect/>
                    </a:stretch>
                  </pic:blipFill>
                  <pic:spPr>
                    <a:xfrm>
                      <a:off x="0" y="0"/>
                      <a:ext cx="1295581" cy="1724266"/>
                    </a:xfrm>
                    <a:prstGeom prst="rect">
                      <a:avLst/>
                    </a:prstGeom>
                  </pic:spPr>
                </pic:pic>
              </a:graphicData>
            </a:graphic>
          </wp:inline>
        </w:drawing>
      </w:r>
    </w:p>
    <w:p w14:paraId="4E95759D" w14:textId="4BC44FEC" w:rsidR="00373CEB" w:rsidRDefault="00373CEB" w:rsidP="00237E6D">
      <w:r w:rsidRPr="00373CEB">
        <w:rPr>
          <w:b/>
          <w:bCs/>
        </w:rPr>
        <w:t>8.</w:t>
      </w:r>
      <w:r>
        <w:t xml:space="preserve"> Make another pattern like this but in the shape of an hourglass</w:t>
      </w:r>
    </w:p>
    <w:p w14:paraId="222B9981" w14:textId="5EB9BF72" w:rsidR="00373CEB" w:rsidRDefault="00373CEB" w:rsidP="00237E6D">
      <w:r w:rsidRPr="00373CEB">
        <w:drawing>
          <wp:inline distT="0" distB="0" distL="0" distR="0" wp14:anchorId="16F263B7" wp14:editId="42667F6F">
            <wp:extent cx="1524213" cy="1514686"/>
            <wp:effectExtent l="0" t="0" r="0" b="0"/>
            <wp:docPr id="400852683" name="Picture 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52683" name="Picture 1" descr="A black background with white letters&#10;&#10;Description automatically generated"/>
                    <pic:cNvPicPr/>
                  </pic:nvPicPr>
                  <pic:blipFill>
                    <a:blip r:embed="rId14"/>
                    <a:stretch>
                      <a:fillRect/>
                    </a:stretch>
                  </pic:blipFill>
                  <pic:spPr>
                    <a:xfrm>
                      <a:off x="0" y="0"/>
                      <a:ext cx="1524213" cy="1514686"/>
                    </a:xfrm>
                    <a:prstGeom prst="rect">
                      <a:avLst/>
                    </a:prstGeom>
                  </pic:spPr>
                </pic:pic>
              </a:graphicData>
            </a:graphic>
          </wp:inline>
        </w:drawing>
      </w:r>
    </w:p>
    <w:p w14:paraId="644B617B" w14:textId="744964CB" w:rsidR="00373CEB" w:rsidRDefault="00373CEB" w:rsidP="00237E6D">
      <w:r>
        <w:t>Alternatively, you can make it look like this</w:t>
      </w:r>
    </w:p>
    <w:p w14:paraId="359334F7" w14:textId="562B7D25" w:rsidR="00373CEB" w:rsidRPr="00237E6D" w:rsidRDefault="00373CEB" w:rsidP="00237E6D">
      <w:r w:rsidRPr="00373CEB">
        <w:drawing>
          <wp:inline distT="0" distB="0" distL="0" distR="0" wp14:anchorId="5D6CD22D" wp14:editId="3EACB54F">
            <wp:extent cx="1428949" cy="1505160"/>
            <wp:effectExtent l="0" t="0" r="0" b="0"/>
            <wp:docPr id="738395416" name="Picture 1" descr="A white snowflak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95416" name="Picture 1" descr="A white snowflake on a black background&#10;&#10;Description automatically generated"/>
                    <pic:cNvPicPr/>
                  </pic:nvPicPr>
                  <pic:blipFill>
                    <a:blip r:embed="rId15"/>
                    <a:stretch>
                      <a:fillRect/>
                    </a:stretch>
                  </pic:blipFill>
                  <pic:spPr>
                    <a:xfrm>
                      <a:off x="0" y="0"/>
                      <a:ext cx="1428949" cy="1505160"/>
                    </a:xfrm>
                    <a:prstGeom prst="rect">
                      <a:avLst/>
                    </a:prstGeom>
                  </pic:spPr>
                </pic:pic>
              </a:graphicData>
            </a:graphic>
          </wp:inline>
        </w:drawing>
      </w:r>
    </w:p>
    <w:sectPr w:rsidR="00373CEB" w:rsidRPr="00237E6D" w:rsidSect="00E361F3">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CFE15" w14:textId="77777777" w:rsidR="00892C48" w:rsidRDefault="00892C48" w:rsidP="00E361F3">
      <w:pPr>
        <w:spacing w:after="0" w:line="240" w:lineRule="auto"/>
      </w:pPr>
      <w:r>
        <w:separator/>
      </w:r>
    </w:p>
  </w:endnote>
  <w:endnote w:type="continuationSeparator" w:id="0">
    <w:p w14:paraId="09C3959F" w14:textId="77777777" w:rsidR="00892C48" w:rsidRDefault="00892C48" w:rsidP="00E3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3883961"/>
      <w:docPartObj>
        <w:docPartGallery w:val="Page Numbers (Bottom of Page)"/>
        <w:docPartUnique/>
      </w:docPartObj>
    </w:sdtPr>
    <w:sdtContent>
      <w:sdt>
        <w:sdtPr>
          <w:id w:val="-1769616900"/>
          <w:docPartObj>
            <w:docPartGallery w:val="Page Numbers (Top of Page)"/>
            <w:docPartUnique/>
          </w:docPartObj>
        </w:sdtPr>
        <w:sdtContent>
          <w:p w14:paraId="04F24357" w14:textId="7755B2BA" w:rsidR="00AE01B7" w:rsidRDefault="00AE01B7" w:rsidP="00AE01B7">
            <w:pPr>
              <w:pStyle w:val="Footer"/>
            </w:pPr>
            <w:r>
              <w:t xml:space="preserve">Lab </w:t>
            </w:r>
            <w:sdt>
              <w:sdtPr>
                <w:alias w:val="Category"/>
                <w:tag w:val=""/>
                <w:id w:val="1966844809"/>
                <w:placeholder/>
                <w:dataBinding w:prefixMappings="xmlns:ns0='http://purl.org/dc/elements/1.1/' xmlns:ns1='http://schemas.openxmlformats.org/package/2006/metadata/core-properties' " w:xpath="/ns1:coreProperties[1]/ns1:category[1]" w:storeItemID="{6C3C8BC8-F283-45AE-878A-BAB7291924A1}"/>
                <w:text/>
              </w:sdtPr>
              <w:sdtContent>
                <w:r w:rsidR="0058123B">
                  <w:t>06</w:t>
                </w:r>
              </w:sdtContent>
            </w:sdt>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D0E08C4" w14:textId="77777777" w:rsidR="00524B76" w:rsidRDefault="00524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0D96B" w14:textId="77777777" w:rsidR="00892C48" w:rsidRDefault="00892C48" w:rsidP="00E361F3">
      <w:pPr>
        <w:spacing w:after="0" w:line="240" w:lineRule="auto"/>
      </w:pPr>
      <w:r>
        <w:separator/>
      </w:r>
    </w:p>
  </w:footnote>
  <w:footnote w:type="continuationSeparator" w:id="0">
    <w:p w14:paraId="67418422" w14:textId="77777777" w:rsidR="00892C48" w:rsidRDefault="00892C48" w:rsidP="00E36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A3B9F" w14:textId="31D4E081" w:rsidR="00524B76" w:rsidRDefault="00000000">
    <w:pPr>
      <w:pStyle w:val="Header"/>
    </w:pPr>
    <w:sdt>
      <w:sdtPr>
        <w:alias w:val="Title"/>
        <w:tag w:val=""/>
        <w:id w:val="-2066562514"/>
        <w:placeholder>
          <w:docPart w:val="EC62B28D51504127984F3AC7FD455E8C"/>
        </w:placeholder>
        <w:dataBinding w:prefixMappings="xmlns:ns0='http://purl.org/dc/elements/1.1/' xmlns:ns1='http://schemas.openxmlformats.org/package/2006/metadata/core-properties' " w:xpath="/ns1:coreProperties[1]/ns0:title[1]" w:storeItemID="{6C3C8BC8-F283-45AE-878A-BAB7291924A1}"/>
        <w:text/>
      </w:sdtPr>
      <w:sdtContent>
        <w:r w:rsidR="0058123B">
          <w:t>Introduction to Loops</w:t>
        </w:r>
      </w:sdtContent>
    </w:sdt>
    <w:r w:rsidR="00524B76">
      <w:tab/>
    </w:r>
    <w:r w:rsidR="00524B76">
      <w:tab/>
    </w:r>
    <w:sdt>
      <w:sdtPr>
        <w:alias w:val="Subject"/>
        <w:tag w:val=""/>
        <w:id w:val="1196734551"/>
        <w:placeholder/>
        <w:dataBinding w:prefixMappings="xmlns:ns0='http://purl.org/dc/elements/1.1/' xmlns:ns1='http://schemas.openxmlformats.org/package/2006/metadata/core-properties' " w:xpath="/ns1:coreProperties[1]/ns0:subject[1]" w:storeItemID="{6C3C8BC8-F283-45AE-878A-BAB7291924A1}"/>
        <w:text/>
      </w:sdtPr>
      <w:sdtContent>
        <w:r w:rsidR="0058123B">
          <w:t>Programming Fundamentals Lab</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85CE0" w14:textId="77777777" w:rsidR="00E361F3" w:rsidRDefault="00E361F3">
    <w:pPr>
      <w:pStyle w:val="Header"/>
    </w:pPr>
    <w:r>
      <w:rPr>
        <w:noProof/>
      </w:rPr>
      <w:drawing>
        <wp:inline distT="0" distB="0" distL="0" distR="0" wp14:anchorId="7DA5555A" wp14:editId="4AC85761">
          <wp:extent cx="536454" cy="548640"/>
          <wp:effectExtent l="0" t="0" r="0" b="3810"/>
          <wp:docPr id="2024606448" name="Picture 2024606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79487" name="Picture 1108879487"/>
                  <pic:cNvPicPr/>
                </pic:nvPicPr>
                <pic:blipFill rotWithShape="1">
                  <a:blip r:embed="rId1">
                    <a:extLst>
                      <a:ext uri="{28A0092B-C50C-407E-A947-70E740481C1C}">
                        <a14:useLocalDpi xmlns:a14="http://schemas.microsoft.com/office/drawing/2010/main" val="0"/>
                      </a:ext>
                    </a:extLst>
                  </a:blip>
                  <a:srcRect l="2378" t="33552" r="66990" b="35002"/>
                  <a:stretch/>
                </pic:blipFill>
                <pic:spPr bwMode="auto">
                  <a:xfrm>
                    <a:off x="0" y="0"/>
                    <a:ext cx="544520" cy="55688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2CCFD7B" wp14:editId="0D2517FA">
          <wp:extent cx="1030432" cy="547992"/>
          <wp:effectExtent l="0" t="0" r="0" b="0"/>
          <wp:docPr id="110887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79487" name="Picture 1108879487"/>
                  <pic:cNvPicPr/>
                </pic:nvPicPr>
                <pic:blipFill rotWithShape="1">
                  <a:blip r:embed="rId1">
                    <a:extLst>
                      <a:ext uri="{28A0092B-C50C-407E-A947-70E740481C1C}">
                        <a14:useLocalDpi xmlns:a14="http://schemas.microsoft.com/office/drawing/2010/main" val="0"/>
                      </a:ext>
                    </a:extLst>
                  </a:blip>
                  <a:srcRect l="32555" t="33552" r="8537" b="35002"/>
                  <a:stretch/>
                </pic:blipFill>
                <pic:spPr bwMode="auto">
                  <a:xfrm>
                    <a:off x="0" y="0"/>
                    <a:ext cx="1047161" cy="55688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2DFD"/>
    <w:multiLevelType w:val="multilevel"/>
    <w:tmpl w:val="F47E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B7BBA"/>
    <w:multiLevelType w:val="multilevel"/>
    <w:tmpl w:val="B942A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B05A6"/>
    <w:multiLevelType w:val="multilevel"/>
    <w:tmpl w:val="BB02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962B6"/>
    <w:multiLevelType w:val="multilevel"/>
    <w:tmpl w:val="36D4D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7776"/>
    <w:multiLevelType w:val="multilevel"/>
    <w:tmpl w:val="5FCC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C4A51"/>
    <w:multiLevelType w:val="multilevel"/>
    <w:tmpl w:val="A34E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23B04"/>
    <w:multiLevelType w:val="multilevel"/>
    <w:tmpl w:val="B23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062E4"/>
    <w:multiLevelType w:val="multilevel"/>
    <w:tmpl w:val="0240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55C53"/>
    <w:multiLevelType w:val="hybridMultilevel"/>
    <w:tmpl w:val="2F148236"/>
    <w:lvl w:ilvl="0" w:tplc="F2507B8A">
      <w:start w:val="1"/>
      <w:numFmt w:val="decimalZero"/>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F23A72"/>
    <w:multiLevelType w:val="multilevel"/>
    <w:tmpl w:val="A9C8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C496C"/>
    <w:multiLevelType w:val="multilevel"/>
    <w:tmpl w:val="FCCE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1422D6"/>
    <w:multiLevelType w:val="multilevel"/>
    <w:tmpl w:val="5B76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82038"/>
    <w:multiLevelType w:val="multilevel"/>
    <w:tmpl w:val="69D8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819E4"/>
    <w:multiLevelType w:val="multilevel"/>
    <w:tmpl w:val="8A22BF32"/>
    <w:lvl w:ilvl="0">
      <w:start w:val="1"/>
      <w:numFmt w:val="decimalZero"/>
      <w:pStyle w:val="CODE"/>
      <w:lvlText w:val="%1"/>
      <w:lvlJc w:val="left"/>
      <w:pPr>
        <w:ind w:left="1080" w:hanging="360"/>
      </w:pPr>
      <w:rPr>
        <w:rFonts w:asciiTheme="minorHAnsi" w:hAnsiTheme="minorHAnsi" w:hint="default"/>
        <w:sz w:val="18"/>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3640452">
    <w:abstractNumId w:val="8"/>
  </w:num>
  <w:num w:numId="2" w16cid:durableId="869760396">
    <w:abstractNumId w:val="13"/>
  </w:num>
  <w:num w:numId="3" w16cid:durableId="1802260887">
    <w:abstractNumId w:val="13"/>
  </w:num>
  <w:num w:numId="4" w16cid:durableId="968784070">
    <w:abstractNumId w:val="5"/>
  </w:num>
  <w:num w:numId="5" w16cid:durableId="433942716">
    <w:abstractNumId w:val="3"/>
  </w:num>
  <w:num w:numId="6" w16cid:durableId="1708139842">
    <w:abstractNumId w:val="6"/>
  </w:num>
  <w:num w:numId="7" w16cid:durableId="540092892">
    <w:abstractNumId w:val="7"/>
  </w:num>
  <w:num w:numId="8" w16cid:durableId="282620414">
    <w:abstractNumId w:val="2"/>
  </w:num>
  <w:num w:numId="9" w16cid:durableId="10718490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80853502">
    <w:abstractNumId w:val="12"/>
  </w:num>
  <w:num w:numId="11" w16cid:durableId="1590231301">
    <w:abstractNumId w:val="10"/>
  </w:num>
  <w:num w:numId="12" w16cid:durableId="13933876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42984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50606435">
    <w:abstractNumId w:val="9"/>
  </w:num>
  <w:num w:numId="15" w16cid:durableId="1799377289">
    <w:abstractNumId w:val="4"/>
  </w:num>
  <w:num w:numId="16" w16cid:durableId="1031114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5960268">
    <w:abstractNumId w:val="11"/>
  </w:num>
  <w:num w:numId="18" w16cid:durableId="156119441">
    <w:abstractNumId w:val="0"/>
  </w:num>
  <w:num w:numId="19" w16cid:durableId="6451651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5578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3B"/>
    <w:rsid w:val="002058A4"/>
    <w:rsid w:val="00237E6D"/>
    <w:rsid w:val="00285013"/>
    <w:rsid w:val="002A6B0A"/>
    <w:rsid w:val="002C77B9"/>
    <w:rsid w:val="00306E08"/>
    <w:rsid w:val="00373CEB"/>
    <w:rsid w:val="00402B48"/>
    <w:rsid w:val="004209CC"/>
    <w:rsid w:val="004C28DC"/>
    <w:rsid w:val="004F7642"/>
    <w:rsid w:val="00524B76"/>
    <w:rsid w:val="00524F6E"/>
    <w:rsid w:val="00562ED0"/>
    <w:rsid w:val="005700AE"/>
    <w:rsid w:val="0058123B"/>
    <w:rsid w:val="005B589E"/>
    <w:rsid w:val="005D6DB3"/>
    <w:rsid w:val="00677ED8"/>
    <w:rsid w:val="008665FF"/>
    <w:rsid w:val="00892C48"/>
    <w:rsid w:val="008C0979"/>
    <w:rsid w:val="00A1274A"/>
    <w:rsid w:val="00A47AEB"/>
    <w:rsid w:val="00A65F00"/>
    <w:rsid w:val="00AE01B7"/>
    <w:rsid w:val="00B25AFE"/>
    <w:rsid w:val="00C54A0C"/>
    <w:rsid w:val="00C86303"/>
    <w:rsid w:val="00CA2436"/>
    <w:rsid w:val="00CF5B27"/>
    <w:rsid w:val="00D14DC5"/>
    <w:rsid w:val="00D33976"/>
    <w:rsid w:val="00D66638"/>
    <w:rsid w:val="00D915E6"/>
    <w:rsid w:val="00E361F3"/>
    <w:rsid w:val="00EF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52A5C"/>
  <w15:chartTrackingRefBased/>
  <w15:docId w15:val="{9FDD3996-6057-49CA-BC1D-B6387F82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F3"/>
  </w:style>
  <w:style w:type="paragraph" w:styleId="Heading1">
    <w:name w:val="heading 1"/>
    <w:basedOn w:val="Normal"/>
    <w:next w:val="Normal"/>
    <w:link w:val="Heading1Char"/>
    <w:uiPriority w:val="9"/>
    <w:qFormat/>
    <w:rsid w:val="00B25AFE"/>
    <w:pPr>
      <w:keepNext/>
      <w:keepLines/>
      <w:pBdr>
        <w:bottom w:val="single" w:sz="12" w:space="1" w:color="auto"/>
      </w:pBdr>
      <w:spacing w:before="240" w:after="120"/>
      <w:outlineLvl w:val="0"/>
    </w:pPr>
    <w:rPr>
      <w:rFonts w:asciiTheme="majorHAnsi" w:eastAsiaTheme="majorEastAsia" w:hAnsiTheme="majorHAnsi" w:cstheme="majorBidi"/>
      <w:b/>
      <w:smallCaps/>
      <w:color w:val="000000" w:themeColor="text1"/>
      <w:sz w:val="28"/>
      <w:szCs w:val="32"/>
    </w:rPr>
  </w:style>
  <w:style w:type="paragraph" w:styleId="Heading2">
    <w:name w:val="heading 2"/>
    <w:basedOn w:val="Normal"/>
    <w:next w:val="Normal"/>
    <w:link w:val="Heading2Char"/>
    <w:uiPriority w:val="9"/>
    <w:semiHidden/>
    <w:unhideWhenUsed/>
    <w:qFormat/>
    <w:rsid w:val="00B25AFE"/>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B5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1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A47AEB"/>
    <w:pPr>
      <w:numPr>
        <w:numId w:val="2"/>
      </w:numPr>
      <w:pBdr>
        <w:top w:val="single" w:sz="6" w:space="2" w:color="000000" w:themeColor="text1"/>
        <w:left w:val="single" w:sz="6" w:space="4" w:color="000000" w:themeColor="text1"/>
        <w:bottom w:val="single" w:sz="6" w:space="2" w:color="000000" w:themeColor="text1"/>
        <w:right w:val="single" w:sz="6" w:space="4" w:color="000000" w:themeColor="text1"/>
      </w:pBdr>
      <w:spacing w:before="160" w:after="160"/>
      <w:ind w:left="720" w:right="720" w:firstLine="0"/>
      <w:contextualSpacing/>
    </w:pPr>
    <w:rPr>
      <w:rFonts w:ascii="Lucida Console" w:hAnsi="Lucida Console"/>
      <w:bCs/>
      <w:noProof/>
    </w:rPr>
  </w:style>
  <w:style w:type="character" w:customStyle="1" w:styleId="CODEChar">
    <w:name w:val="CODE Char"/>
    <w:basedOn w:val="DefaultParagraphFont"/>
    <w:link w:val="CODE"/>
    <w:rsid w:val="00A47AEB"/>
    <w:rPr>
      <w:rFonts w:ascii="Lucida Console" w:hAnsi="Lucida Console"/>
      <w:bCs/>
      <w:noProof/>
    </w:rPr>
  </w:style>
  <w:style w:type="paragraph" w:styleId="NoSpacing">
    <w:name w:val="No Spacing"/>
    <w:uiPriority w:val="1"/>
    <w:qFormat/>
    <w:rsid w:val="008C0979"/>
    <w:pPr>
      <w:spacing w:after="0" w:line="240" w:lineRule="auto"/>
    </w:pPr>
  </w:style>
  <w:style w:type="paragraph" w:styleId="Title">
    <w:name w:val="Title"/>
    <w:basedOn w:val="Normal"/>
    <w:next w:val="Normal"/>
    <w:link w:val="TitleChar"/>
    <w:uiPriority w:val="10"/>
    <w:qFormat/>
    <w:rsid w:val="00E361F3"/>
    <w:pPr>
      <w:spacing w:after="0" w:line="240" w:lineRule="auto"/>
      <w:contextualSpacing/>
      <w:jc w:val="both"/>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E361F3"/>
    <w:rPr>
      <w:rFonts w:asciiTheme="majorHAnsi" w:eastAsiaTheme="majorEastAsia" w:hAnsiTheme="majorHAnsi" w:cstheme="majorBidi"/>
      <w:spacing w:val="-10"/>
      <w:kern w:val="28"/>
      <w:sz w:val="72"/>
      <w:szCs w:val="56"/>
    </w:rPr>
  </w:style>
  <w:style w:type="paragraph" w:styleId="Header">
    <w:name w:val="header"/>
    <w:basedOn w:val="Normal"/>
    <w:link w:val="HeaderChar"/>
    <w:uiPriority w:val="99"/>
    <w:unhideWhenUsed/>
    <w:rsid w:val="00E36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1F3"/>
  </w:style>
  <w:style w:type="paragraph" w:styleId="Footer">
    <w:name w:val="footer"/>
    <w:basedOn w:val="Normal"/>
    <w:link w:val="FooterChar"/>
    <w:uiPriority w:val="99"/>
    <w:unhideWhenUsed/>
    <w:rsid w:val="00E36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1F3"/>
  </w:style>
  <w:style w:type="table" w:styleId="TableGrid">
    <w:name w:val="Table Grid"/>
    <w:basedOn w:val="TableNormal"/>
    <w:uiPriority w:val="39"/>
    <w:rsid w:val="00E3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361F3"/>
    <w:rPr>
      <w:b/>
      <w:bCs/>
      <w:i/>
      <w:iCs/>
      <w:spacing w:val="5"/>
    </w:rPr>
  </w:style>
  <w:style w:type="paragraph" w:styleId="Subtitle">
    <w:name w:val="Subtitle"/>
    <w:basedOn w:val="Normal"/>
    <w:next w:val="Normal"/>
    <w:link w:val="SubtitleChar"/>
    <w:uiPriority w:val="11"/>
    <w:qFormat/>
    <w:rsid w:val="00E361F3"/>
    <w:pPr>
      <w:numPr>
        <w:ilvl w:val="1"/>
      </w:numPr>
    </w:pPr>
    <w:rPr>
      <w:rFonts w:asciiTheme="majorHAnsi" w:eastAsiaTheme="minorEastAsia" w:hAnsiTheme="majorHAnsi"/>
      <w:color w:val="000000" w:themeColor="text1"/>
      <w:spacing w:val="15"/>
      <w:sz w:val="48"/>
    </w:rPr>
  </w:style>
  <w:style w:type="character" w:customStyle="1" w:styleId="SubtitleChar">
    <w:name w:val="Subtitle Char"/>
    <w:basedOn w:val="DefaultParagraphFont"/>
    <w:link w:val="Subtitle"/>
    <w:uiPriority w:val="11"/>
    <w:rsid w:val="00E361F3"/>
    <w:rPr>
      <w:rFonts w:asciiTheme="majorHAnsi" w:eastAsiaTheme="minorEastAsia" w:hAnsiTheme="majorHAnsi"/>
      <w:color w:val="000000" w:themeColor="text1"/>
      <w:spacing w:val="15"/>
      <w:sz w:val="48"/>
    </w:rPr>
  </w:style>
  <w:style w:type="character" w:customStyle="1" w:styleId="Heading1Char">
    <w:name w:val="Heading 1 Char"/>
    <w:basedOn w:val="DefaultParagraphFont"/>
    <w:link w:val="Heading1"/>
    <w:uiPriority w:val="9"/>
    <w:rsid w:val="00B25AFE"/>
    <w:rPr>
      <w:rFonts w:asciiTheme="majorHAnsi" w:eastAsiaTheme="majorEastAsia" w:hAnsiTheme="majorHAnsi" w:cstheme="majorBidi"/>
      <w:b/>
      <w:smallCaps/>
      <w:color w:val="000000" w:themeColor="text1"/>
      <w:sz w:val="28"/>
      <w:szCs w:val="32"/>
    </w:rPr>
  </w:style>
  <w:style w:type="character" w:styleId="PlaceholderText">
    <w:name w:val="Placeholder Text"/>
    <w:basedOn w:val="DefaultParagraphFont"/>
    <w:uiPriority w:val="99"/>
    <w:semiHidden/>
    <w:rsid w:val="004C28DC"/>
    <w:rPr>
      <w:color w:val="808080"/>
    </w:rPr>
  </w:style>
  <w:style w:type="character" w:customStyle="1" w:styleId="Heading2Char">
    <w:name w:val="Heading 2 Char"/>
    <w:basedOn w:val="DefaultParagraphFont"/>
    <w:link w:val="Heading2"/>
    <w:uiPriority w:val="9"/>
    <w:semiHidden/>
    <w:rsid w:val="00B25AFE"/>
    <w:rPr>
      <w:rFonts w:asciiTheme="majorHAnsi" w:eastAsiaTheme="majorEastAsia" w:hAnsiTheme="majorHAnsi" w:cstheme="majorBidi"/>
      <w:b/>
      <w:color w:val="000000" w:themeColor="text1"/>
      <w:sz w:val="28"/>
      <w:szCs w:val="26"/>
    </w:rPr>
  </w:style>
  <w:style w:type="paragraph" w:styleId="Quote">
    <w:name w:val="Quote"/>
    <w:basedOn w:val="Normal"/>
    <w:next w:val="Normal"/>
    <w:link w:val="QuoteChar"/>
    <w:uiPriority w:val="29"/>
    <w:qFormat/>
    <w:rsid w:val="00562ED0"/>
    <w:pPr>
      <w:pBdr>
        <w:left w:val="single" w:sz="4" w:space="4" w:color="auto"/>
        <w:right w:val="single" w:sz="4" w:space="4" w:color="auto"/>
      </w:pBd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62ED0"/>
    <w:rPr>
      <w:i/>
      <w:iCs/>
      <w:color w:val="404040" w:themeColor="text1" w:themeTint="BF"/>
    </w:rPr>
  </w:style>
  <w:style w:type="character" w:customStyle="1" w:styleId="Heading4Char">
    <w:name w:val="Heading 4 Char"/>
    <w:basedOn w:val="DefaultParagraphFont"/>
    <w:link w:val="Heading4"/>
    <w:uiPriority w:val="9"/>
    <w:semiHidden/>
    <w:rsid w:val="0058123B"/>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B589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14DC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3698">
      <w:bodyDiv w:val="1"/>
      <w:marLeft w:val="0"/>
      <w:marRight w:val="0"/>
      <w:marTop w:val="0"/>
      <w:marBottom w:val="0"/>
      <w:divBdr>
        <w:top w:val="none" w:sz="0" w:space="0" w:color="auto"/>
        <w:left w:val="none" w:sz="0" w:space="0" w:color="auto"/>
        <w:bottom w:val="none" w:sz="0" w:space="0" w:color="auto"/>
        <w:right w:val="none" w:sz="0" w:space="0" w:color="auto"/>
      </w:divBdr>
    </w:div>
    <w:div w:id="307175182">
      <w:bodyDiv w:val="1"/>
      <w:marLeft w:val="0"/>
      <w:marRight w:val="0"/>
      <w:marTop w:val="0"/>
      <w:marBottom w:val="0"/>
      <w:divBdr>
        <w:top w:val="none" w:sz="0" w:space="0" w:color="auto"/>
        <w:left w:val="none" w:sz="0" w:space="0" w:color="auto"/>
        <w:bottom w:val="none" w:sz="0" w:space="0" w:color="auto"/>
        <w:right w:val="none" w:sz="0" w:space="0" w:color="auto"/>
      </w:divBdr>
    </w:div>
    <w:div w:id="328023898">
      <w:bodyDiv w:val="1"/>
      <w:marLeft w:val="0"/>
      <w:marRight w:val="0"/>
      <w:marTop w:val="0"/>
      <w:marBottom w:val="0"/>
      <w:divBdr>
        <w:top w:val="none" w:sz="0" w:space="0" w:color="auto"/>
        <w:left w:val="none" w:sz="0" w:space="0" w:color="auto"/>
        <w:bottom w:val="none" w:sz="0" w:space="0" w:color="auto"/>
        <w:right w:val="none" w:sz="0" w:space="0" w:color="auto"/>
      </w:divBdr>
    </w:div>
    <w:div w:id="583491246">
      <w:bodyDiv w:val="1"/>
      <w:marLeft w:val="0"/>
      <w:marRight w:val="0"/>
      <w:marTop w:val="0"/>
      <w:marBottom w:val="0"/>
      <w:divBdr>
        <w:top w:val="none" w:sz="0" w:space="0" w:color="auto"/>
        <w:left w:val="none" w:sz="0" w:space="0" w:color="auto"/>
        <w:bottom w:val="none" w:sz="0" w:space="0" w:color="auto"/>
        <w:right w:val="none" w:sz="0" w:space="0" w:color="auto"/>
      </w:divBdr>
    </w:div>
    <w:div w:id="595407896">
      <w:bodyDiv w:val="1"/>
      <w:marLeft w:val="0"/>
      <w:marRight w:val="0"/>
      <w:marTop w:val="0"/>
      <w:marBottom w:val="0"/>
      <w:divBdr>
        <w:top w:val="none" w:sz="0" w:space="0" w:color="auto"/>
        <w:left w:val="none" w:sz="0" w:space="0" w:color="auto"/>
        <w:bottom w:val="none" w:sz="0" w:space="0" w:color="auto"/>
        <w:right w:val="none" w:sz="0" w:space="0" w:color="auto"/>
      </w:divBdr>
    </w:div>
    <w:div w:id="595553746">
      <w:bodyDiv w:val="1"/>
      <w:marLeft w:val="0"/>
      <w:marRight w:val="0"/>
      <w:marTop w:val="0"/>
      <w:marBottom w:val="0"/>
      <w:divBdr>
        <w:top w:val="none" w:sz="0" w:space="0" w:color="auto"/>
        <w:left w:val="none" w:sz="0" w:space="0" w:color="auto"/>
        <w:bottom w:val="none" w:sz="0" w:space="0" w:color="auto"/>
        <w:right w:val="none" w:sz="0" w:space="0" w:color="auto"/>
      </w:divBdr>
    </w:div>
    <w:div w:id="647436680">
      <w:bodyDiv w:val="1"/>
      <w:marLeft w:val="0"/>
      <w:marRight w:val="0"/>
      <w:marTop w:val="0"/>
      <w:marBottom w:val="0"/>
      <w:divBdr>
        <w:top w:val="none" w:sz="0" w:space="0" w:color="auto"/>
        <w:left w:val="none" w:sz="0" w:space="0" w:color="auto"/>
        <w:bottom w:val="none" w:sz="0" w:space="0" w:color="auto"/>
        <w:right w:val="none" w:sz="0" w:space="0" w:color="auto"/>
      </w:divBdr>
    </w:div>
    <w:div w:id="670959300">
      <w:bodyDiv w:val="1"/>
      <w:marLeft w:val="0"/>
      <w:marRight w:val="0"/>
      <w:marTop w:val="0"/>
      <w:marBottom w:val="0"/>
      <w:divBdr>
        <w:top w:val="none" w:sz="0" w:space="0" w:color="auto"/>
        <w:left w:val="none" w:sz="0" w:space="0" w:color="auto"/>
        <w:bottom w:val="none" w:sz="0" w:space="0" w:color="auto"/>
        <w:right w:val="none" w:sz="0" w:space="0" w:color="auto"/>
      </w:divBdr>
    </w:div>
    <w:div w:id="725879756">
      <w:bodyDiv w:val="1"/>
      <w:marLeft w:val="0"/>
      <w:marRight w:val="0"/>
      <w:marTop w:val="0"/>
      <w:marBottom w:val="0"/>
      <w:divBdr>
        <w:top w:val="none" w:sz="0" w:space="0" w:color="auto"/>
        <w:left w:val="none" w:sz="0" w:space="0" w:color="auto"/>
        <w:bottom w:val="none" w:sz="0" w:space="0" w:color="auto"/>
        <w:right w:val="none" w:sz="0" w:space="0" w:color="auto"/>
      </w:divBdr>
    </w:div>
    <w:div w:id="1043599659">
      <w:bodyDiv w:val="1"/>
      <w:marLeft w:val="0"/>
      <w:marRight w:val="0"/>
      <w:marTop w:val="0"/>
      <w:marBottom w:val="0"/>
      <w:divBdr>
        <w:top w:val="none" w:sz="0" w:space="0" w:color="auto"/>
        <w:left w:val="none" w:sz="0" w:space="0" w:color="auto"/>
        <w:bottom w:val="none" w:sz="0" w:space="0" w:color="auto"/>
        <w:right w:val="none" w:sz="0" w:space="0" w:color="auto"/>
      </w:divBdr>
    </w:div>
    <w:div w:id="1326006240">
      <w:bodyDiv w:val="1"/>
      <w:marLeft w:val="0"/>
      <w:marRight w:val="0"/>
      <w:marTop w:val="0"/>
      <w:marBottom w:val="0"/>
      <w:divBdr>
        <w:top w:val="none" w:sz="0" w:space="0" w:color="auto"/>
        <w:left w:val="none" w:sz="0" w:space="0" w:color="auto"/>
        <w:bottom w:val="none" w:sz="0" w:space="0" w:color="auto"/>
        <w:right w:val="none" w:sz="0" w:space="0" w:color="auto"/>
      </w:divBdr>
    </w:div>
    <w:div w:id="1355570250">
      <w:bodyDiv w:val="1"/>
      <w:marLeft w:val="0"/>
      <w:marRight w:val="0"/>
      <w:marTop w:val="0"/>
      <w:marBottom w:val="0"/>
      <w:divBdr>
        <w:top w:val="none" w:sz="0" w:space="0" w:color="auto"/>
        <w:left w:val="none" w:sz="0" w:space="0" w:color="auto"/>
        <w:bottom w:val="none" w:sz="0" w:space="0" w:color="auto"/>
        <w:right w:val="none" w:sz="0" w:space="0" w:color="auto"/>
      </w:divBdr>
    </w:div>
    <w:div w:id="1455440730">
      <w:bodyDiv w:val="1"/>
      <w:marLeft w:val="0"/>
      <w:marRight w:val="0"/>
      <w:marTop w:val="0"/>
      <w:marBottom w:val="0"/>
      <w:divBdr>
        <w:top w:val="none" w:sz="0" w:space="0" w:color="auto"/>
        <w:left w:val="none" w:sz="0" w:space="0" w:color="auto"/>
        <w:bottom w:val="none" w:sz="0" w:space="0" w:color="auto"/>
        <w:right w:val="none" w:sz="0" w:space="0" w:color="auto"/>
      </w:divBdr>
    </w:div>
    <w:div w:id="1473980627">
      <w:bodyDiv w:val="1"/>
      <w:marLeft w:val="0"/>
      <w:marRight w:val="0"/>
      <w:marTop w:val="0"/>
      <w:marBottom w:val="0"/>
      <w:divBdr>
        <w:top w:val="none" w:sz="0" w:space="0" w:color="auto"/>
        <w:left w:val="none" w:sz="0" w:space="0" w:color="auto"/>
        <w:bottom w:val="none" w:sz="0" w:space="0" w:color="auto"/>
        <w:right w:val="none" w:sz="0" w:space="0" w:color="auto"/>
      </w:divBdr>
    </w:div>
    <w:div w:id="1517384555">
      <w:bodyDiv w:val="1"/>
      <w:marLeft w:val="0"/>
      <w:marRight w:val="0"/>
      <w:marTop w:val="0"/>
      <w:marBottom w:val="0"/>
      <w:divBdr>
        <w:top w:val="none" w:sz="0" w:space="0" w:color="auto"/>
        <w:left w:val="none" w:sz="0" w:space="0" w:color="auto"/>
        <w:bottom w:val="none" w:sz="0" w:space="0" w:color="auto"/>
        <w:right w:val="none" w:sz="0" w:space="0" w:color="auto"/>
      </w:divBdr>
    </w:div>
    <w:div w:id="1575044528">
      <w:bodyDiv w:val="1"/>
      <w:marLeft w:val="0"/>
      <w:marRight w:val="0"/>
      <w:marTop w:val="0"/>
      <w:marBottom w:val="0"/>
      <w:divBdr>
        <w:top w:val="none" w:sz="0" w:space="0" w:color="auto"/>
        <w:left w:val="none" w:sz="0" w:space="0" w:color="auto"/>
        <w:bottom w:val="none" w:sz="0" w:space="0" w:color="auto"/>
        <w:right w:val="none" w:sz="0" w:space="0" w:color="auto"/>
      </w:divBdr>
    </w:div>
    <w:div w:id="1642225268">
      <w:bodyDiv w:val="1"/>
      <w:marLeft w:val="0"/>
      <w:marRight w:val="0"/>
      <w:marTop w:val="0"/>
      <w:marBottom w:val="0"/>
      <w:divBdr>
        <w:top w:val="none" w:sz="0" w:space="0" w:color="auto"/>
        <w:left w:val="none" w:sz="0" w:space="0" w:color="auto"/>
        <w:bottom w:val="none" w:sz="0" w:space="0" w:color="auto"/>
        <w:right w:val="none" w:sz="0" w:space="0" w:color="auto"/>
      </w:divBdr>
    </w:div>
    <w:div w:id="1825006307">
      <w:bodyDiv w:val="1"/>
      <w:marLeft w:val="0"/>
      <w:marRight w:val="0"/>
      <w:marTop w:val="0"/>
      <w:marBottom w:val="0"/>
      <w:divBdr>
        <w:top w:val="none" w:sz="0" w:space="0" w:color="auto"/>
        <w:left w:val="none" w:sz="0" w:space="0" w:color="auto"/>
        <w:bottom w:val="none" w:sz="0" w:space="0" w:color="auto"/>
        <w:right w:val="none" w:sz="0" w:space="0" w:color="auto"/>
      </w:divBdr>
    </w:div>
    <w:div w:id="1831483387">
      <w:bodyDiv w:val="1"/>
      <w:marLeft w:val="0"/>
      <w:marRight w:val="0"/>
      <w:marTop w:val="0"/>
      <w:marBottom w:val="0"/>
      <w:divBdr>
        <w:top w:val="none" w:sz="0" w:space="0" w:color="auto"/>
        <w:left w:val="none" w:sz="0" w:space="0" w:color="auto"/>
        <w:bottom w:val="none" w:sz="0" w:space="0" w:color="auto"/>
        <w:right w:val="none" w:sz="0" w:space="0" w:color="auto"/>
      </w:divBdr>
    </w:div>
    <w:div w:id="1866484688">
      <w:bodyDiv w:val="1"/>
      <w:marLeft w:val="0"/>
      <w:marRight w:val="0"/>
      <w:marTop w:val="0"/>
      <w:marBottom w:val="0"/>
      <w:divBdr>
        <w:top w:val="none" w:sz="0" w:space="0" w:color="auto"/>
        <w:left w:val="none" w:sz="0" w:space="0" w:color="auto"/>
        <w:bottom w:val="none" w:sz="0" w:space="0" w:color="auto"/>
        <w:right w:val="none" w:sz="0" w:space="0" w:color="auto"/>
      </w:divBdr>
    </w:div>
    <w:div w:id="1891724177">
      <w:bodyDiv w:val="1"/>
      <w:marLeft w:val="0"/>
      <w:marRight w:val="0"/>
      <w:marTop w:val="0"/>
      <w:marBottom w:val="0"/>
      <w:divBdr>
        <w:top w:val="none" w:sz="0" w:space="0" w:color="auto"/>
        <w:left w:val="none" w:sz="0" w:space="0" w:color="auto"/>
        <w:bottom w:val="none" w:sz="0" w:space="0" w:color="auto"/>
        <w:right w:val="none" w:sz="0" w:space="0" w:color="auto"/>
      </w:divBdr>
    </w:div>
    <w:div w:id="1929071287">
      <w:bodyDiv w:val="1"/>
      <w:marLeft w:val="0"/>
      <w:marRight w:val="0"/>
      <w:marTop w:val="0"/>
      <w:marBottom w:val="0"/>
      <w:divBdr>
        <w:top w:val="none" w:sz="0" w:space="0" w:color="auto"/>
        <w:left w:val="none" w:sz="0" w:space="0" w:color="auto"/>
        <w:bottom w:val="none" w:sz="0" w:space="0" w:color="auto"/>
        <w:right w:val="none" w:sz="0" w:space="0" w:color="auto"/>
      </w:divBdr>
    </w:div>
    <w:div w:id="1957298222">
      <w:bodyDiv w:val="1"/>
      <w:marLeft w:val="0"/>
      <w:marRight w:val="0"/>
      <w:marTop w:val="0"/>
      <w:marBottom w:val="0"/>
      <w:divBdr>
        <w:top w:val="none" w:sz="0" w:space="0" w:color="auto"/>
        <w:left w:val="none" w:sz="0" w:space="0" w:color="auto"/>
        <w:bottom w:val="none" w:sz="0" w:space="0" w:color="auto"/>
        <w:right w:val="none" w:sz="0" w:space="0" w:color="auto"/>
      </w:divBdr>
    </w:div>
    <w:div w:id="21387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is\Downloads\FASTNU_Lab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085FC82A4344268234BE9559016C3F"/>
        <w:category>
          <w:name w:val="General"/>
          <w:gallery w:val="placeholder"/>
        </w:category>
        <w:types>
          <w:type w:val="bbPlcHdr"/>
        </w:types>
        <w:behaviors>
          <w:behavior w:val="content"/>
        </w:behaviors>
        <w:guid w:val="{B3AEE0FB-526B-40F2-A8BD-F318484A23AC}"/>
      </w:docPartPr>
      <w:docPartBody>
        <w:p w:rsidR="00000000" w:rsidRDefault="00000000">
          <w:pPr>
            <w:pStyle w:val="DE085FC82A4344268234BE9559016C3F"/>
          </w:pPr>
          <w:r w:rsidRPr="00FD6D08">
            <w:rPr>
              <w:rStyle w:val="PlaceholderText"/>
            </w:rPr>
            <w:t>[Subject]</w:t>
          </w:r>
        </w:p>
      </w:docPartBody>
    </w:docPart>
    <w:docPart>
      <w:docPartPr>
        <w:name w:val="D9835556384A43C2A7A6C990F435F527"/>
        <w:category>
          <w:name w:val="General"/>
          <w:gallery w:val="placeholder"/>
        </w:category>
        <w:types>
          <w:type w:val="bbPlcHdr"/>
        </w:types>
        <w:behaviors>
          <w:behavior w:val="content"/>
        </w:behaviors>
        <w:guid w:val="{52F7B0FC-35AE-41F0-A941-AA629FFCF181}"/>
      </w:docPartPr>
      <w:docPartBody>
        <w:p w:rsidR="00000000" w:rsidRDefault="00000000">
          <w:pPr>
            <w:pStyle w:val="D9835556384A43C2A7A6C990F435F527"/>
          </w:pPr>
          <w:r w:rsidRPr="00FD6D08">
            <w:rPr>
              <w:rStyle w:val="PlaceholderText"/>
            </w:rPr>
            <w:t>[Category]</w:t>
          </w:r>
        </w:p>
      </w:docPartBody>
    </w:docPart>
    <w:docPart>
      <w:docPartPr>
        <w:name w:val="EC62B28D51504127984F3AC7FD455E8C"/>
        <w:category>
          <w:name w:val="General"/>
          <w:gallery w:val="placeholder"/>
        </w:category>
        <w:types>
          <w:type w:val="bbPlcHdr"/>
        </w:types>
        <w:behaviors>
          <w:behavior w:val="content"/>
        </w:behaviors>
        <w:guid w:val="{44B67FFE-F02B-42E4-AFD5-03BC4AE57D48}"/>
      </w:docPartPr>
      <w:docPartBody>
        <w:p w:rsidR="00000000" w:rsidRDefault="00000000">
          <w:pPr>
            <w:pStyle w:val="EC62B28D51504127984F3AC7FD455E8C"/>
          </w:pPr>
          <w:r w:rsidRPr="00FD6D0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23"/>
    <w:rsid w:val="00C24023"/>
    <w:rsid w:val="00D6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085FC82A4344268234BE9559016C3F">
    <w:name w:val="DE085FC82A4344268234BE9559016C3F"/>
  </w:style>
  <w:style w:type="paragraph" w:customStyle="1" w:styleId="D9835556384A43C2A7A6C990F435F527">
    <w:name w:val="D9835556384A43C2A7A6C990F435F527"/>
  </w:style>
  <w:style w:type="paragraph" w:customStyle="1" w:styleId="EC62B28D51504127984F3AC7FD455E8C">
    <w:name w:val="EC62B28D51504127984F3AC7FD455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FASTNU_LabManual.dotx</Template>
  <TotalTime>116</TotalTime>
  <Pages>10</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Introduction to Loops</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Loops</dc:title>
  <dc:subject>Programming Fundamentals Lab</dc:subject>
  <dc:creator>Monis Jawed</dc:creator>
  <cp:keywords/>
  <dc:description/>
  <cp:lastModifiedBy>Muhammad Monis</cp:lastModifiedBy>
  <cp:revision>4</cp:revision>
  <dcterms:created xsi:type="dcterms:W3CDTF">2024-09-18T08:37:00Z</dcterms:created>
  <dcterms:modified xsi:type="dcterms:W3CDTF">2024-09-18T10:33:00Z</dcterms:modified>
  <cp:category>06</cp:category>
</cp:coreProperties>
</file>